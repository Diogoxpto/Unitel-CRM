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B271A" w14:textId="0828827C" w:rsidR="0051687B" w:rsidRPr="006C5CB8" w:rsidRDefault="00C71DD9" w:rsidP="00B07EDB">
      <w:pPr>
        <w:pStyle w:val="Title1"/>
        <w:jc w:val="left"/>
        <w:rPr>
          <w:rFonts w:asciiTheme="minorHAnsi" w:hAnsiTheme="minorHAnsi" w:cstheme="minorHAnsi"/>
          <w:sz w:val="20"/>
          <w:szCs w:val="20"/>
          <w:lang w:val="pt-PT"/>
        </w:rPr>
      </w:pPr>
      <w:r>
        <w:rPr>
          <w:rFonts w:asciiTheme="minorHAnsi" w:hAnsiTheme="minorHAnsi" w:cstheme="minorHAnsi"/>
          <w:sz w:val="20"/>
          <w:szCs w:val="20"/>
          <w:lang w:val="pt-PT"/>
        </w:rPr>
        <w:t>Manual de Instalação</w:t>
      </w:r>
    </w:p>
    <w:p w14:paraId="0B3ED725" w14:textId="4DAC2E92" w:rsidR="0051687B" w:rsidRPr="006C5CB8" w:rsidRDefault="00C71DD9" w:rsidP="00BE45CF">
      <w:pPr>
        <w:pStyle w:val="Subttulo"/>
        <w:jc w:val="left"/>
        <w:rPr>
          <w:rFonts w:asciiTheme="minorHAnsi" w:hAnsiTheme="minorHAnsi" w:cstheme="minorHAnsi"/>
          <w:sz w:val="20"/>
          <w:lang w:val="pt-PT"/>
        </w:rPr>
      </w:pPr>
      <w:r>
        <w:rPr>
          <w:rFonts w:asciiTheme="minorHAnsi" w:hAnsiTheme="minorHAnsi" w:cstheme="minorHAnsi"/>
          <w:sz w:val="20"/>
          <w:lang w:val="pt-PT"/>
        </w:rPr>
        <w:t>Manual de Instalação do Portal de Atendimento</w:t>
      </w:r>
    </w:p>
    <w:p w14:paraId="04D05919" w14:textId="77777777" w:rsidR="0051687B" w:rsidRPr="006C5CB8" w:rsidRDefault="0051687B" w:rsidP="00B07EDB">
      <w:pPr>
        <w:jc w:val="left"/>
        <w:rPr>
          <w:rFonts w:asciiTheme="minorHAnsi" w:hAnsiTheme="minorHAnsi" w:cstheme="minorHAnsi"/>
          <w:szCs w:val="20"/>
          <w:lang w:val="pt-PT"/>
        </w:rPr>
      </w:pPr>
    </w:p>
    <w:p w14:paraId="47F6BF77" w14:textId="77777777" w:rsidR="0051687B" w:rsidRPr="006C5CB8" w:rsidRDefault="0051687B" w:rsidP="00B07EDB">
      <w:pPr>
        <w:pStyle w:val="Cabealho"/>
        <w:jc w:val="left"/>
        <w:rPr>
          <w:rFonts w:asciiTheme="minorHAnsi" w:hAnsiTheme="minorHAnsi" w:cstheme="minorHAnsi"/>
          <w:szCs w:val="20"/>
          <w:lang w:val="pt-PT"/>
        </w:rPr>
      </w:pPr>
      <w:bookmarkStart w:id="0" w:name="_Toc504970127"/>
      <w:bookmarkStart w:id="1" w:name="_Toc504945862"/>
      <w:bookmarkStart w:id="2" w:name="_Toc504946015"/>
      <w:bookmarkStart w:id="3" w:name="_Toc504946113"/>
      <w:bookmarkStart w:id="4" w:name="_Toc504970129"/>
      <w:bookmarkStart w:id="5" w:name="_Toc505747523"/>
      <w:bookmarkStart w:id="6" w:name="_Toc504875168"/>
      <w:r w:rsidRPr="006C5CB8">
        <w:rPr>
          <w:rFonts w:asciiTheme="minorHAnsi" w:hAnsiTheme="minorHAnsi" w:cstheme="minorHAnsi"/>
          <w:szCs w:val="20"/>
          <w:lang w:val="pt-PT"/>
        </w:rPr>
        <w:t>Histórico</w:t>
      </w:r>
    </w:p>
    <w:tbl>
      <w:tblPr>
        <w:tblW w:w="9759" w:type="dxa"/>
        <w:tblInd w:w="11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84"/>
        <w:gridCol w:w="1794"/>
        <w:gridCol w:w="1961"/>
        <w:gridCol w:w="1217"/>
        <w:gridCol w:w="3903"/>
      </w:tblGrid>
      <w:tr w:rsidR="00B210D9" w:rsidRPr="006C5CB8" w14:paraId="699AA487" w14:textId="77777777" w:rsidTr="00A435E5">
        <w:tc>
          <w:tcPr>
            <w:tcW w:w="884" w:type="dxa"/>
            <w:shd w:val="solid" w:color="808080" w:fill="auto"/>
            <w:vAlign w:val="center"/>
          </w:tcPr>
          <w:p w14:paraId="601C1896" w14:textId="77777777" w:rsidR="00B210D9" w:rsidRPr="006C5CB8" w:rsidRDefault="00B210D9" w:rsidP="00B07EDB">
            <w:pPr>
              <w:pStyle w:val="TableHeader"/>
              <w:jc w:val="left"/>
              <w:rPr>
                <w:rFonts w:asciiTheme="minorHAnsi" w:hAnsiTheme="minorHAnsi" w:cstheme="minorHAnsi"/>
                <w:lang w:val="pt-PT"/>
              </w:rPr>
            </w:pPr>
            <w:r w:rsidRPr="006C5CB8">
              <w:rPr>
                <w:rFonts w:asciiTheme="minorHAnsi" w:hAnsiTheme="minorHAnsi" w:cstheme="minorHAnsi"/>
                <w:lang w:val="pt-PT"/>
              </w:rPr>
              <w:t>Versão</w:t>
            </w:r>
          </w:p>
        </w:tc>
        <w:tc>
          <w:tcPr>
            <w:tcW w:w="1794" w:type="dxa"/>
            <w:shd w:val="solid" w:color="808080" w:fill="auto"/>
            <w:vAlign w:val="center"/>
          </w:tcPr>
          <w:p w14:paraId="30E822F6" w14:textId="77777777" w:rsidR="00B210D9" w:rsidRPr="006C5CB8" w:rsidRDefault="00B210D9" w:rsidP="00B07EDB">
            <w:pPr>
              <w:pStyle w:val="TableHeader"/>
              <w:jc w:val="left"/>
              <w:rPr>
                <w:rFonts w:asciiTheme="minorHAnsi" w:hAnsiTheme="minorHAnsi" w:cstheme="minorHAnsi"/>
                <w:lang w:val="pt-PT"/>
              </w:rPr>
            </w:pPr>
            <w:r w:rsidRPr="006C5CB8">
              <w:rPr>
                <w:rFonts w:asciiTheme="minorHAnsi" w:hAnsiTheme="minorHAnsi" w:cstheme="minorHAnsi"/>
                <w:lang w:val="pt-PT"/>
              </w:rPr>
              <w:t>Referência</w:t>
            </w:r>
          </w:p>
        </w:tc>
        <w:tc>
          <w:tcPr>
            <w:tcW w:w="1961" w:type="dxa"/>
            <w:shd w:val="solid" w:color="808080" w:fill="auto"/>
            <w:vAlign w:val="center"/>
          </w:tcPr>
          <w:p w14:paraId="5492037E" w14:textId="77777777" w:rsidR="00B210D9" w:rsidRPr="006C5CB8" w:rsidRDefault="00B210D9" w:rsidP="00B07EDB">
            <w:pPr>
              <w:pStyle w:val="TableHeader"/>
              <w:jc w:val="left"/>
              <w:rPr>
                <w:rFonts w:asciiTheme="minorHAnsi" w:hAnsiTheme="minorHAnsi" w:cstheme="minorHAnsi"/>
                <w:lang w:val="pt-PT"/>
              </w:rPr>
            </w:pPr>
            <w:r w:rsidRPr="006C5CB8">
              <w:rPr>
                <w:rFonts w:asciiTheme="minorHAnsi" w:hAnsiTheme="minorHAnsi" w:cstheme="minorHAnsi"/>
                <w:lang w:val="pt-PT"/>
              </w:rPr>
              <w:t>Autor</w:t>
            </w:r>
          </w:p>
        </w:tc>
        <w:tc>
          <w:tcPr>
            <w:tcW w:w="1217" w:type="dxa"/>
            <w:shd w:val="solid" w:color="808080" w:fill="auto"/>
            <w:vAlign w:val="center"/>
          </w:tcPr>
          <w:p w14:paraId="009CE799" w14:textId="77777777" w:rsidR="00B210D9" w:rsidRPr="006C5CB8" w:rsidRDefault="00B210D9" w:rsidP="00B07EDB">
            <w:pPr>
              <w:pStyle w:val="TableHeader"/>
              <w:jc w:val="left"/>
              <w:rPr>
                <w:rFonts w:asciiTheme="minorHAnsi" w:hAnsiTheme="minorHAnsi" w:cstheme="minorHAnsi"/>
                <w:lang w:val="pt-PT"/>
              </w:rPr>
            </w:pPr>
            <w:r w:rsidRPr="006C5CB8">
              <w:rPr>
                <w:rFonts w:asciiTheme="minorHAnsi" w:hAnsiTheme="minorHAnsi" w:cstheme="minorHAnsi"/>
                <w:lang w:val="pt-PT"/>
              </w:rPr>
              <w:t xml:space="preserve">Data </w:t>
            </w:r>
          </w:p>
        </w:tc>
        <w:tc>
          <w:tcPr>
            <w:tcW w:w="3903" w:type="dxa"/>
            <w:shd w:val="solid" w:color="808080" w:fill="auto"/>
            <w:vAlign w:val="center"/>
          </w:tcPr>
          <w:p w14:paraId="1E6D7E80" w14:textId="77777777" w:rsidR="00B210D9" w:rsidRPr="006C5CB8" w:rsidRDefault="00B210D9" w:rsidP="00B07EDB">
            <w:pPr>
              <w:pStyle w:val="TableHeader"/>
              <w:jc w:val="left"/>
              <w:rPr>
                <w:rFonts w:asciiTheme="minorHAnsi" w:hAnsiTheme="minorHAnsi" w:cstheme="minorHAnsi"/>
                <w:lang w:val="pt-PT"/>
              </w:rPr>
            </w:pPr>
            <w:r w:rsidRPr="006C5CB8">
              <w:rPr>
                <w:rFonts w:asciiTheme="minorHAnsi" w:hAnsiTheme="minorHAnsi" w:cstheme="minorHAnsi"/>
                <w:lang w:val="pt-PT"/>
              </w:rPr>
              <w:t>Comentários</w:t>
            </w:r>
          </w:p>
        </w:tc>
      </w:tr>
      <w:tr w:rsidR="00B210D9" w:rsidRPr="006C5CB8" w14:paraId="702F1B27" w14:textId="77777777" w:rsidTr="00A435E5">
        <w:tc>
          <w:tcPr>
            <w:tcW w:w="884" w:type="dxa"/>
            <w:vAlign w:val="center"/>
          </w:tcPr>
          <w:p w14:paraId="6CA6C4F1" w14:textId="77777777" w:rsidR="00B210D9" w:rsidRPr="006C5CB8" w:rsidRDefault="00AB4FAF" w:rsidP="0042633D">
            <w:pPr>
              <w:pStyle w:val="TableContent"/>
              <w:spacing w:before="0"/>
              <w:jc w:val="left"/>
              <w:rPr>
                <w:rFonts w:asciiTheme="minorHAnsi" w:hAnsiTheme="minorHAnsi" w:cstheme="minorHAnsi"/>
                <w:lang w:val="pt-PT"/>
              </w:rPr>
            </w:pPr>
            <w:r w:rsidRPr="006C5CB8">
              <w:rPr>
                <w:rFonts w:asciiTheme="minorHAnsi" w:hAnsiTheme="minorHAnsi" w:cstheme="minorHAnsi"/>
                <w:lang w:val="pt-PT"/>
              </w:rPr>
              <w:t>1.0</w:t>
            </w:r>
          </w:p>
        </w:tc>
        <w:tc>
          <w:tcPr>
            <w:tcW w:w="1794" w:type="dxa"/>
            <w:vAlign w:val="center"/>
          </w:tcPr>
          <w:p w14:paraId="54DE374D" w14:textId="77777777" w:rsidR="00B210D9" w:rsidRPr="006C5CB8" w:rsidRDefault="00B210D9" w:rsidP="0042633D">
            <w:pPr>
              <w:pStyle w:val="TableContent"/>
              <w:spacing w:before="0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1961" w:type="dxa"/>
            <w:vAlign w:val="center"/>
          </w:tcPr>
          <w:p w14:paraId="6BFC7896" w14:textId="5C3220AF" w:rsidR="00B210D9" w:rsidRPr="006C5CB8" w:rsidRDefault="008C5DDD" w:rsidP="0042633D">
            <w:pPr>
              <w:pStyle w:val="TableContent"/>
              <w:spacing w:before="0"/>
              <w:jc w:val="left"/>
              <w:rPr>
                <w:rFonts w:asciiTheme="minorHAnsi" w:hAnsiTheme="minorHAnsi" w:cstheme="minorHAnsi"/>
                <w:lang w:val="pt-PT"/>
              </w:rPr>
            </w:pPr>
            <w:r w:rsidRPr="006C5CB8">
              <w:rPr>
                <w:rFonts w:asciiTheme="minorHAnsi" w:hAnsiTheme="minorHAnsi" w:cstheme="minorHAnsi"/>
                <w:lang w:val="pt-PT"/>
              </w:rPr>
              <w:t>Filipe Pinto</w:t>
            </w:r>
          </w:p>
        </w:tc>
        <w:tc>
          <w:tcPr>
            <w:tcW w:w="1217" w:type="dxa"/>
            <w:vAlign w:val="center"/>
          </w:tcPr>
          <w:p w14:paraId="4FAAF6BF" w14:textId="104D48CC" w:rsidR="00B210D9" w:rsidRPr="006C5CB8" w:rsidRDefault="003D5BC7" w:rsidP="00610E29">
            <w:pPr>
              <w:pStyle w:val="TableContent"/>
              <w:spacing w:before="0"/>
              <w:jc w:val="left"/>
              <w:rPr>
                <w:rFonts w:asciiTheme="minorHAnsi" w:hAnsiTheme="minorHAnsi" w:cstheme="minorHAnsi"/>
                <w:lang w:val="pt-PT"/>
              </w:rPr>
            </w:pPr>
            <w:r>
              <w:rPr>
                <w:rFonts w:asciiTheme="minorHAnsi" w:hAnsiTheme="minorHAnsi" w:cstheme="minorHAnsi"/>
                <w:lang w:val="pt-PT"/>
              </w:rPr>
              <w:t>2</w:t>
            </w:r>
            <w:r w:rsidR="0024682B">
              <w:rPr>
                <w:rFonts w:asciiTheme="minorHAnsi" w:hAnsiTheme="minorHAnsi" w:cstheme="minorHAnsi"/>
                <w:lang w:val="pt-PT"/>
              </w:rPr>
              <w:t>0</w:t>
            </w:r>
            <w:r w:rsidR="00AB4FAF" w:rsidRPr="006C5CB8">
              <w:rPr>
                <w:rFonts w:asciiTheme="minorHAnsi" w:hAnsiTheme="minorHAnsi" w:cstheme="minorHAnsi"/>
                <w:lang w:val="pt-PT"/>
              </w:rPr>
              <w:t>/</w:t>
            </w:r>
            <w:r w:rsidR="00E54B91">
              <w:rPr>
                <w:rFonts w:asciiTheme="minorHAnsi" w:hAnsiTheme="minorHAnsi" w:cstheme="minorHAnsi"/>
                <w:lang w:val="pt-PT"/>
              </w:rPr>
              <w:t>0</w:t>
            </w:r>
            <w:r w:rsidR="0024682B">
              <w:rPr>
                <w:rFonts w:asciiTheme="minorHAnsi" w:hAnsiTheme="minorHAnsi" w:cstheme="minorHAnsi"/>
                <w:lang w:val="pt-PT"/>
              </w:rPr>
              <w:t>6</w:t>
            </w:r>
            <w:r w:rsidR="00B210D9" w:rsidRPr="006C5CB8">
              <w:rPr>
                <w:rFonts w:asciiTheme="minorHAnsi" w:hAnsiTheme="minorHAnsi" w:cstheme="minorHAnsi"/>
                <w:lang w:val="pt-PT"/>
              </w:rPr>
              <w:t>/</w:t>
            </w:r>
            <w:r w:rsidR="00654325" w:rsidRPr="006C5CB8">
              <w:rPr>
                <w:rFonts w:asciiTheme="minorHAnsi" w:hAnsiTheme="minorHAnsi" w:cstheme="minorHAnsi"/>
                <w:lang w:val="pt-PT"/>
              </w:rPr>
              <w:t>20</w:t>
            </w:r>
            <w:r w:rsidR="003D1B6C" w:rsidRPr="006C5CB8">
              <w:rPr>
                <w:rFonts w:asciiTheme="minorHAnsi" w:hAnsiTheme="minorHAnsi" w:cstheme="minorHAnsi"/>
                <w:lang w:val="pt-PT"/>
              </w:rPr>
              <w:t>1</w:t>
            </w:r>
            <w:r w:rsidR="0047582D">
              <w:rPr>
                <w:rFonts w:asciiTheme="minorHAnsi" w:hAnsiTheme="minorHAnsi" w:cstheme="minorHAnsi"/>
                <w:lang w:val="pt-PT"/>
              </w:rPr>
              <w:t>8</w:t>
            </w:r>
          </w:p>
        </w:tc>
        <w:tc>
          <w:tcPr>
            <w:tcW w:w="3903" w:type="dxa"/>
            <w:vAlign w:val="center"/>
          </w:tcPr>
          <w:p w14:paraId="6CC8D8B9" w14:textId="2F1864BE" w:rsidR="00B210D9" w:rsidRPr="006C5CB8" w:rsidRDefault="00C71DD9" w:rsidP="0042633D">
            <w:pPr>
              <w:pStyle w:val="TableContent"/>
              <w:spacing w:before="0"/>
              <w:jc w:val="left"/>
              <w:rPr>
                <w:rFonts w:asciiTheme="minorHAnsi" w:hAnsiTheme="minorHAnsi" w:cstheme="minorHAnsi"/>
                <w:lang w:val="pt-PT"/>
              </w:rPr>
            </w:pPr>
            <w:r>
              <w:rPr>
                <w:rFonts w:asciiTheme="minorHAnsi" w:hAnsiTheme="minorHAnsi" w:cstheme="minorHAnsi"/>
                <w:lang w:val="pt-PT"/>
              </w:rPr>
              <w:t>Versão 1</w:t>
            </w:r>
          </w:p>
        </w:tc>
      </w:tr>
      <w:tr w:rsidR="00390320" w:rsidRPr="006C5CB8" w14:paraId="0028CD5C" w14:textId="77777777" w:rsidTr="00A435E5">
        <w:tc>
          <w:tcPr>
            <w:tcW w:w="884" w:type="dxa"/>
            <w:vAlign w:val="center"/>
          </w:tcPr>
          <w:p w14:paraId="0CE55131" w14:textId="5B0E4A5A" w:rsidR="00390320" w:rsidRPr="006C5CB8" w:rsidRDefault="00390320" w:rsidP="0042633D">
            <w:pPr>
              <w:pStyle w:val="TableContent"/>
              <w:spacing w:before="0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1794" w:type="dxa"/>
            <w:vAlign w:val="center"/>
          </w:tcPr>
          <w:p w14:paraId="54688709" w14:textId="77777777" w:rsidR="00390320" w:rsidRPr="006C5CB8" w:rsidRDefault="00390320" w:rsidP="0042633D">
            <w:pPr>
              <w:pStyle w:val="TableContent"/>
              <w:spacing w:before="0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1961" w:type="dxa"/>
            <w:vAlign w:val="center"/>
          </w:tcPr>
          <w:p w14:paraId="491153FD" w14:textId="3693B187" w:rsidR="00390320" w:rsidRPr="006C5CB8" w:rsidRDefault="00390320" w:rsidP="0042633D">
            <w:pPr>
              <w:pStyle w:val="TableContent"/>
              <w:spacing w:before="0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1217" w:type="dxa"/>
            <w:vAlign w:val="center"/>
          </w:tcPr>
          <w:p w14:paraId="38CFE415" w14:textId="39596C12" w:rsidR="00390320" w:rsidRPr="006C5CB8" w:rsidRDefault="00390320" w:rsidP="0042633D">
            <w:pPr>
              <w:pStyle w:val="TableContent"/>
              <w:spacing w:before="0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3903" w:type="dxa"/>
            <w:vAlign w:val="center"/>
          </w:tcPr>
          <w:p w14:paraId="1A6DC4EF" w14:textId="54436A7F" w:rsidR="001E2869" w:rsidRPr="006C5CB8" w:rsidRDefault="001E2869" w:rsidP="00A12B4B">
            <w:pPr>
              <w:pStyle w:val="TableContent"/>
              <w:spacing w:before="0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</w:tr>
    </w:tbl>
    <w:p w14:paraId="5A31A160" w14:textId="6764299E" w:rsidR="0051687B" w:rsidRPr="006C5CB8" w:rsidRDefault="0051687B" w:rsidP="00B07EDB">
      <w:pPr>
        <w:jc w:val="left"/>
        <w:rPr>
          <w:rFonts w:asciiTheme="minorHAnsi" w:hAnsiTheme="minorHAnsi" w:cstheme="minorHAnsi"/>
          <w:szCs w:val="20"/>
          <w:lang w:val="pt-PT"/>
        </w:rPr>
      </w:pPr>
    </w:p>
    <w:p w14:paraId="3D08C39B" w14:textId="77777777" w:rsidR="0051687B" w:rsidRPr="006C5CB8" w:rsidRDefault="00E055D8" w:rsidP="00B07EDB">
      <w:pPr>
        <w:pStyle w:val="Cabealho"/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>Distribuição e Aprovação</w:t>
      </w:r>
    </w:p>
    <w:tbl>
      <w:tblPr>
        <w:tblW w:w="9763" w:type="dxa"/>
        <w:tblInd w:w="11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2976"/>
        <w:gridCol w:w="1985"/>
        <w:gridCol w:w="2113"/>
      </w:tblGrid>
      <w:tr w:rsidR="00E055D8" w:rsidRPr="006C5CB8" w14:paraId="4CEEC713" w14:textId="77777777" w:rsidTr="00E055D8">
        <w:tc>
          <w:tcPr>
            <w:tcW w:w="2689" w:type="dxa"/>
            <w:shd w:val="solid" w:color="808080" w:fill="CC3300"/>
            <w:vAlign w:val="center"/>
          </w:tcPr>
          <w:p w14:paraId="1444E216" w14:textId="77777777" w:rsidR="0051687B" w:rsidRPr="006C5CB8" w:rsidRDefault="0051687B" w:rsidP="00B07EDB">
            <w:pPr>
              <w:pStyle w:val="TableHeader"/>
              <w:jc w:val="left"/>
              <w:rPr>
                <w:rFonts w:asciiTheme="minorHAnsi" w:hAnsiTheme="minorHAnsi" w:cstheme="minorHAnsi"/>
                <w:lang w:val="pt-PT"/>
              </w:rPr>
            </w:pPr>
            <w:r w:rsidRPr="006C5CB8">
              <w:rPr>
                <w:rFonts w:asciiTheme="minorHAnsi" w:hAnsiTheme="minorHAnsi" w:cstheme="minorHAnsi"/>
                <w:lang w:val="pt-PT"/>
              </w:rPr>
              <w:t>Departamento</w:t>
            </w:r>
            <w:r w:rsidR="00E055D8" w:rsidRPr="006C5CB8">
              <w:rPr>
                <w:rFonts w:asciiTheme="minorHAnsi" w:hAnsiTheme="minorHAnsi" w:cstheme="minorHAnsi"/>
                <w:lang w:val="pt-PT"/>
              </w:rPr>
              <w:t>/Função</w:t>
            </w:r>
          </w:p>
        </w:tc>
        <w:tc>
          <w:tcPr>
            <w:tcW w:w="2976" w:type="dxa"/>
            <w:shd w:val="solid" w:color="808080" w:fill="CC3300"/>
            <w:vAlign w:val="center"/>
          </w:tcPr>
          <w:p w14:paraId="31A21220" w14:textId="77777777" w:rsidR="0051687B" w:rsidRPr="006C5CB8" w:rsidRDefault="0051687B" w:rsidP="00B07EDB">
            <w:pPr>
              <w:pStyle w:val="TableHeader"/>
              <w:jc w:val="left"/>
              <w:rPr>
                <w:rFonts w:asciiTheme="minorHAnsi" w:hAnsiTheme="minorHAnsi" w:cstheme="minorHAnsi"/>
                <w:lang w:val="pt-PT"/>
              </w:rPr>
            </w:pPr>
            <w:r w:rsidRPr="006C5CB8">
              <w:rPr>
                <w:rFonts w:asciiTheme="minorHAnsi" w:hAnsiTheme="minorHAnsi" w:cstheme="minorHAnsi"/>
                <w:lang w:val="pt-PT"/>
              </w:rPr>
              <w:t>Nome</w:t>
            </w:r>
          </w:p>
        </w:tc>
        <w:tc>
          <w:tcPr>
            <w:tcW w:w="1985" w:type="dxa"/>
            <w:shd w:val="solid" w:color="808080" w:fill="CC3300"/>
            <w:vAlign w:val="center"/>
          </w:tcPr>
          <w:p w14:paraId="319E2EF1" w14:textId="77777777" w:rsidR="0051687B" w:rsidRPr="006C5CB8" w:rsidRDefault="00E055D8" w:rsidP="00B07EDB">
            <w:pPr>
              <w:pStyle w:val="TableHeader"/>
              <w:jc w:val="left"/>
              <w:rPr>
                <w:rFonts w:asciiTheme="minorHAnsi" w:hAnsiTheme="minorHAnsi" w:cstheme="minorHAnsi"/>
                <w:lang w:val="pt-PT"/>
              </w:rPr>
            </w:pPr>
            <w:r w:rsidRPr="006C5CB8">
              <w:rPr>
                <w:rFonts w:asciiTheme="minorHAnsi" w:hAnsiTheme="minorHAnsi" w:cstheme="minorHAnsi"/>
                <w:lang w:val="pt-PT"/>
              </w:rPr>
              <w:t>Responsabilidade</w:t>
            </w:r>
          </w:p>
        </w:tc>
        <w:tc>
          <w:tcPr>
            <w:tcW w:w="2113" w:type="dxa"/>
            <w:shd w:val="solid" w:color="808080" w:fill="CC3300"/>
            <w:vAlign w:val="center"/>
          </w:tcPr>
          <w:p w14:paraId="1C7B9ACF" w14:textId="77777777" w:rsidR="0051687B" w:rsidRPr="006C5CB8" w:rsidRDefault="00E055D8" w:rsidP="00B07EDB">
            <w:pPr>
              <w:pStyle w:val="TableHeader"/>
              <w:jc w:val="left"/>
              <w:rPr>
                <w:rFonts w:asciiTheme="minorHAnsi" w:hAnsiTheme="minorHAnsi" w:cstheme="minorHAnsi"/>
                <w:lang w:val="pt-PT"/>
              </w:rPr>
            </w:pPr>
            <w:r w:rsidRPr="006C5CB8">
              <w:rPr>
                <w:rFonts w:asciiTheme="minorHAnsi" w:hAnsiTheme="minorHAnsi" w:cstheme="minorHAnsi"/>
                <w:lang w:val="pt-PT"/>
              </w:rPr>
              <w:t>Data</w:t>
            </w:r>
            <w:r w:rsidR="0051687B" w:rsidRPr="006C5CB8">
              <w:rPr>
                <w:rFonts w:asciiTheme="minorHAnsi" w:hAnsiTheme="minorHAnsi" w:cstheme="minorHAnsi"/>
                <w:lang w:val="pt-PT"/>
              </w:rPr>
              <w:t xml:space="preserve"> de Aprovação</w:t>
            </w:r>
          </w:p>
        </w:tc>
      </w:tr>
      <w:tr w:rsidR="005D413A" w:rsidRPr="006C5CB8" w14:paraId="79A4F0A6" w14:textId="77777777" w:rsidTr="00E055D8">
        <w:tc>
          <w:tcPr>
            <w:tcW w:w="2689" w:type="dxa"/>
            <w:vAlign w:val="center"/>
          </w:tcPr>
          <w:p w14:paraId="7F57EF80" w14:textId="77777777" w:rsidR="005D413A" w:rsidRPr="006C5CB8" w:rsidRDefault="005D413A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2976" w:type="dxa"/>
            <w:vAlign w:val="center"/>
          </w:tcPr>
          <w:p w14:paraId="6B8C0C44" w14:textId="77777777" w:rsidR="005D413A" w:rsidRPr="006C5CB8" w:rsidRDefault="005D413A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1985" w:type="dxa"/>
            <w:vAlign w:val="center"/>
          </w:tcPr>
          <w:p w14:paraId="76BF75D3" w14:textId="77777777" w:rsidR="005D413A" w:rsidRPr="006C5CB8" w:rsidRDefault="005D413A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2113" w:type="dxa"/>
            <w:vAlign w:val="center"/>
          </w:tcPr>
          <w:p w14:paraId="2A1819DD" w14:textId="77777777" w:rsidR="005D413A" w:rsidRPr="006C5CB8" w:rsidRDefault="005D413A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</w:tr>
      <w:tr w:rsidR="005D413A" w:rsidRPr="006C5CB8" w14:paraId="4B5FAB54" w14:textId="77777777" w:rsidTr="00E055D8">
        <w:tc>
          <w:tcPr>
            <w:tcW w:w="2689" w:type="dxa"/>
            <w:vAlign w:val="center"/>
          </w:tcPr>
          <w:p w14:paraId="47B10771" w14:textId="77777777" w:rsidR="005D413A" w:rsidRPr="006C5CB8" w:rsidRDefault="005D413A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2976" w:type="dxa"/>
            <w:vAlign w:val="center"/>
          </w:tcPr>
          <w:p w14:paraId="6D774CB2" w14:textId="77777777" w:rsidR="005D413A" w:rsidRPr="006C5CB8" w:rsidRDefault="005D413A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1985" w:type="dxa"/>
            <w:vAlign w:val="center"/>
          </w:tcPr>
          <w:p w14:paraId="14C62FEB" w14:textId="77777777" w:rsidR="005D413A" w:rsidRPr="006C5CB8" w:rsidRDefault="005D413A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2113" w:type="dxa"/>
            <w:vAlign w:val="center"/>
          </w:tcPr>
          <w:p w14:paraId="1229098A" w14:textId="77777777" w:rsidR="005D413A" w:rsidRPr="006C5CB8" w:rsidRDefault="005D413A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</w:tr>
      <w:tr w:rsidR="005D413A" w:rsidRPr="006C5CB8" w14:paraId="0E763AAF" w14:textId="77777777" w:rsidTr="00E055D8">
        <w:tc>
          <w:tcPr>
            <w:tcW w:w="2689" w:type="dxa"/>
            <w:vAlign w:val="center"/>
          </w:tcPr>
          <w:p w14:paraId="303C9833" w14:textId="77777777" w:rsidR="005D413A" w:rsidRPr="006C5CB8" w:rsidRDefault="005D413A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2976" w:type="dxa"/>
            <w:vAlign w:val="center"/>
          </w:tcPr>
          <w:p w14:paraId="1FA79879" w14:textId="77777777" w:rsidR="005D413A" w:rsidRPr="006C5CB8" w:rsidRDefault="005D413A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1985" w:type="dxa"/>
            <w:vAlign w:val="center"/>
          </w:tcPr>
          <w:p w14:paraId="7B91196B" w14:textId="77777777" w:rsidR="005D413A" w:rsidRPr="006C5CB8" w:rsidRDefault="005D413A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2113" w:type="dxa"/>
            <w:vAlign w:val="center"/>
          </w:tcPr>
          <w:p w14:paraId="0889184F" w14:textId="77777777" w:rsidR="005D413A" w:rsidRPr="006C5CB8" w:rsidRDefault="005D413A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</w:tr>
      <w:tr w:rsidR="005D413A" w:rsidRPr="006C5CB8" w14:paraId="39142205" w14:textId="77777777" w:rsidTr="00E055D8">
        <w:tc>
          <w:tcPr>
            <w:tcW w:w="2689" w:type="dxa"/>
            <w:vAlign w:val="center"/>
          </w:tcPr>
          <w:p w14:paraId="68B616F3" w14:textId="77777777" w:rsidR="005D413A" w:rsidRPr="006C5CB8" w:rsidRDefault="005D413A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2976" w:type="dxa"/>
            <w:vAlign w:val="center"/>
          </w:tcPr>
          <w:p w14:paraId="2C9B5E24" w14:textId="77777777" w:rsidR="005D413A" w:rsidRPr="006C5CB8" w:rsidRDefault="005D413A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1985" w:type="dxa"/>
            <w:vAlign w:val="center"/>
          </w:tcPr>
          <w:p w14:paraId="5F775A33" w14:textId="77777777" w:rsidR="005D413A" w:rsidRPr="006C5CB8" w:rsidRDefault="005D413A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2113" w:type="dxa"/>
            <w:vAlign w:val="center"/>
          </w:tcPr>
          <w:p w14:paraId="00CC4F8A" w14:textId="77777777" w:rsidR="005D413A" w:rsidRPr="006C5CB8" w:rsidRDefault="005D413A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</w:tr>
    </w:tbl>
    <w:p w14:paraId="5469FF32" w14:textId="77777777" w:rsidR="009C4E79" w:rsidRPr="006C5CB8" w:rsidRDefault="009C4E79" w:rsidP="00B07EDB">
      <w:pPr>
        <w:jc w:val="left"/>
        <w:rPr>
          <w:rFonts w:asciiTheme="minorHAnsi" w:hAnsiTheme="minorHAnsi" w:cstheme="minorHAnsi"/>
          <w:szCs w:val="20"/>
          <w:lang w:val="pt-PT"/>
        </w:rPr>
      </w:pPr>
    </w:p>
    <w:p w14:paraId="016FFD41" w14:textId="77777777" w:rsidR="009C4E79" w:rsidRPr="006C5CB8" w:rsidRDefault="00386EB0" w:rsidP="00B07EDB">
      <w:pPr>
        <w:pStyle w:val="Cabealho"/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>Referências</w:t>
      </w:r>
    </w:p>
    <w:tbl>
      <w:tblPr>
        <w:tblW w:w="9776" w:type="dxa"/>
        <w:tblInd w:w="11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3260"/>
        <w:gridCol w:w="1701"/>
        <w:gridCol w:w="4111"/>
      </w:tblGrid>
      <w:tr w:rsidR="00AD25CC" w:rsidRPr="006C5CB8" w14:paraId="2E1B3166" w14:textId="77777777" w:rsidTr="00AD25CC">
        <w:tc>
          <w:tcPr>
            <w:tcW w:w="704" w:type="dxa"/>
            <w:shd w:val="solid" w:color="808080" w:fill="auto"/>
            <w:vAlign w:val="center"/>
          </w:tcPr>
          <w:p w14:paraId="40536328" w14:textId="77777777" w:rsidR="00AD25CC" w:rsidRPr="006C5CB8" w:rsidRDefault="00AD25CC" w:rsidP="00B07EDB">
            <w:pPr>
              <w:pStyle w:val="TableHeader"/>
              <w:jc w:val="left"/>
              <w:rPr>
                <w:rFonts w:asciiTheme="minorHAnsi" w:hAnsiTheme="minorHAnsi" w:cstheme="minorHAnsi"/>
                <w:lang w:val="pt-PT"/>
              </w:rPr>
            </w:pPr>
            <w:r w:rsidRPr="006C5CB8">
              <w:rPr>
                <w:rFonts w:asciiTheme="minorHAnsi" w:hAnsiTheme="minorHAnsi" w:cstheme="minorHAnsi"/>
                <w:lang w:val="pt-PT"/>
              </w:rPr>
              <w:t>Num</w:t>
            </w:r>
          </w:p>
        </w:tc>
        <w:tc>
          <w:tcPr>
            <w:tcW w:w="3260" w:type="dxa"/>
            <w:shd w:val="solid" w:color="808080" w:fill="auto"/>
            <w:vAlign w:val="center"/>
          </w:tcPr>
          <w:p w14:paraId="5A0FC661" w14:textId="77777777" w:rsidR="00AD25CC" w:rsidRPr="006C5CB8" w:rsidRDefault="00AD25CC" w:rsidP="00B07EDB">
            <w:pPr>
              <w:pStyle w:val="TableHeader"/>
              <w:jc w:val="left"/>
              <w:rPr>
                <w:rFonts w:asciiTheme="minorHAnsi" w:hAnsiTheme="minorHAnsi" w:cstheme="minorHAnsi"/>
                <w:lang w:val="pt-PT"/>
              </w:rPr>
            </w:pPr>
            <w:r w:rsidRPr="006C5CB8">
              <w:rPr>
                <w:rFonts w:asciiTheme="minorHAnsi" w:hAnsiTheme="minorHAnsi" w:cstheme="minorHAnsi"/>
                <w:lang w:val="pt-PT"/>
              </w:rPr>
              <w:t>Título do Documento</w:t>
            </w:r>
          </w:p>
        </w:tc>
        <w:tc>
          <w:tcPr>
            <w:tcW w:w="1701" w:type="dxa"/>
            <w:shd w:val="solid" w:color="808080" w:fill="auto"/>
            <w:vAlign w:val="center"/>
          </w:tcPr>
          <w:p w14:paraId="2A3A5C2B" w14:textId="77777777" w:rsidR="00AD25CC" w:rsidRPr="006C5CB8" w:rsidRDefault="00AD25CC" w:rsidP="00B07EDB">
            <w:pPr>
              <w:pStyle w:val="TableHeader"/>
              <w:jc w:val="left"/>
              <w:rPr>
                <w:rFonts w:asciiTheme="minorHAnsi" w:hAnsiTheme="minorHAnsi" w:cstheme="minorHAnsi"/>
                <w:lang w:val="pt-PT"/>
              </w:rPr>
            </w:pPr>
            <w:r w:rsidRPr="006C5CB8">
              <w:rPr>
                <w:rFonts w:asciiTheme="minorHAnsi" w:hAnsiTheme="minorHAnsi" w:cstheme="minorHAnsi"/>
                <w:lang w:val="pt-PT"/>
              </w:rPr>
              <w:t>Autor</w:t>
            </w:r>
          </w:p>
        </w:tc>
        <w:tc>
          <w:tcPr>
            <w:tcW w:w="4111" w:type="dxa"/>
            <w:shd w:val="solid" w:color="808080" w:fill="auto"/>
            <w:vAlign w:val="center"/>
          </w:tcPr>
          <w:p w14:paraId="1BEEAACD" w14:textId="77777777" w:rsidR="00AD25CC" w:rsidRPr="006C5CB8" w:rsidRDefault="00AD25CC" w:rsidP="00B07EDB">
            <w:pPr>
              <w:pStyle w:val="TableHeader"/>
              <w:jc w:val="left"/>
              <w:rPr>
                <w:rFonts w:asciiTheme="minorHAnsi" w:hAnsiTheme="minorHAnsi" w:cstheme="minorHAnsi"/>
                <w:lang w:val="pt-PT"/>
              </w:rPr>
            </w:pPr>
            <w:r w:rsidRPr="006C5CB8">
              <w:rPr>
                <w:rFonts w:asciiTheme="minorHAnsi" w:hAnsiTheme="minorHAnsi" w:cstheme="minorHAnsi"/>
                <w:lang w:val="pt-PT"/>
              </w:rPr>
              <w:t>Referência</w:t>
            </w:r>
          </w:p>
        </w:tc>
      </w:tr>
      <w:tr w:rsidR="00AD25CC" w:rsidRPr="006C5CB8" w14:paraId="72D3B868" w14:textId="77777777" w:rsidTr="00AD25CC">
        <w:tc>
          <w:tcPr>
            <w:tcW w:w="704" w:type="dxa"/>
            <w:vAlign w:val="center"/>
          </w:tcPr>
          <w:p w14:paraId="6442CF00" w14:textId="77777777" w:rsidR="00AD25CC" w:rsidRPr="006C5CB8" w:rsidRDefault="00AD25CC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3260" w:type="dxa"/>
            <w:vAlign w:val="center"/>
          </w:tcPr>
          <w:p w14:paraId="720C0EA2" w14:textId="77777777" w:rsidR="00AD25CC" w:rsidRPr="006C5CB8" w:rsidRDefault="00AD25CC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1701" w:type="dxa"/>
            <w:vAlign w:val="center"/>
          </w:tcPr>
          <w:p w14:paraId="539A62AC" w14:textId="77777777" w:rsidR="00AD25CC" w:rsidRPr="006C5CB8" w:rsidRDefault="00AD25CC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4111" w:type="dxa"/>
            <w:vAlign w:val="center"/>
          </w:tcPr>
          <w:p w14:paraId="64C84A35" w14:textId="77777777" w:rsidR="00AD25CC" w:rsidRPr="006C5CB8" w:rsidRDefault="00AD25CC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</w:tr>
      <w:tr w:rsidR="00AD25CC" w:rsidRPr="006C5CB8" w14:paraId="145E9B4D" w14:textId="77777777" w:rsidTr="00AD25CC">
        <w:tc>
          <w:tcPr>
            <w:tcW w:w="704" w:type="dxa"/>
            <w:vAlign w:val="center"/>
          </w:tcPr>
          <w:p w14:paraId="3F564FDD" w14:textId="77777777" w:rsidR="00AD25CC" w:rsidRPr="006C5CB8" w:rsidRDefault="00AD25CC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3260" w:type="dxa"/>
            <w:vAlign w:val="center"/>
          </w:tcPr>
          <w:p w14:paraId="6D42A248" w14:textId="77777777" w:rsidR="00AD25CC" w:rsidRPr="006C5CB8" w:rsidRDefault="00AD25CC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1701" w:type="dxa"/>
            <w:vAlign w:val="center"/>
          </w:tcPr>
          <w:p w14:paraId="30588B8F" w14:textId="77777777" w:rsidR="00AD25CC" w:rsidRPr="006C5CB8" w:rsidRDefault="00AD25CC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4111" w:type="dxa"/>
            <w:vAlign w:val="center"/>
          </w:tcPr>
          <w:p w14:paraId="4FEEB9E6" w14:textId="77777777" w:rsidR="00AD25CC" w:rsidRPr="006C5CB8" w:rsidRDefault="00AD25CC" w:rsidP="00B07EDB">
            <w:pPr>
              <w:pStyle w:val="TableContent"/>
              <w:jc w:val="left"/>
              <w:rPr>
                <w:rFonts w:asciiTheme="minorHAnsi" w:hAnsiTheme="minorHAnsi" w:cstheme="minorHAnsi"/>
                <w:lang w:val="pt-PT"/>
              </w:rPr>
            </w:pPr>
          </w:p>
        </w:tc>
      </w:tr>
    </w:tbl>
    <w:bookmarkEnd w:id="0"/>
    <w:p w14:paraId="052CC956" w14:textId="77777777" w:rsidR="00D30C93" w:rsidRDefault="00C57035" w:rsidP="00B07EDB">
      <w:pPr>
        <w:pStyle w:val="Index"/>
        <w:jc w:val="left"/>
        <w:rPr>
          <w:noProof/>
        </w:rPr>
      </w:pPr>
      <w:r>
        <w:rPr>
          <w:rFonts w:asciiTheme="minorHAnsi" w:hAnsiTheme="minorHAnsi" w:cstheme="minorHAnsi"/>
          <w:sz w:val="20"/>
          <w:szCs w:val="20"/>
          <w:lang w:val="pt-PT"/>
        </w:rPr>
        <w:lastRenderedPageBreak/>
        <w:t>Índice</w:t>
      </w:r>
      <w:r w:rsidR="00F31CAE" w:rsidRPr="006C5CB8">
        <w:rPr>
          <w:rFonts w:asciiTheme="minorHAnsi" w:hAnsiTheme="minorHAnsi" w:cstheme="minorHAnsi"/>
          <w:sz w:val="20"/>
          <w:szCs w:val="20"/>
          <w:lang w:val="pt-PT"/>
        </w:rPr>
        <w:fldChar w:fldCharType="begin"/>
      </w:r>
      <w:r w:rsidR="00914310" w:rsidRPr="006C5CB8">
        <w:rPr>
          <w:rFonts w:asciiTheme="minorHAnsi" w:hAnsiTheme="minorHAnsi" w:cstheme="minorHAnsi"/>
          <w:sz w:val="20"/>
          <w:szCs w:val="20"/>
          <w:lang w:val="pt-PT"/>
        </w:rPr>
        <w:instrText xml:space="preserve"> TOC \o "1-3" \h \z \u </w:instrText>
      </w:r>
      <w:r w:rsidR="00F31CAE" w:rsidRPr="006C5CB8">
        <w:rPr>
          <w:rFonts w:asciiTheme="minorHAnsi" w:hAnsiTheme="minorHAnsi" w:cstheme="minorHAnsi"/>
          <w:sz w:val="20"/>
          <w:szCs w:val="20"/>
          <w:lang w:val="pt-PT"/>
        </w:rPr>
        <w:fldChar w:fldCharType="separate"/>
      </w:r>
    </w:p>
    <w:p w14:paraId="22348C6F" w14:textId="77777777" w:rsidR="00D30C93" w:rsidRDefault="000B4014">
      <w:pPr>
        <w:pStyle w:val="ndice1"/>
        <w:tabs>
          <w:tab w:val="right" w:leader="dot" w:pos="985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t-PT" w:eastAsia="pt-PT"/>
        </w:rPr>
      </w:pPr>
      <w:hyperlink w:anchor="_Toc436055901" w:history="1">
        <w:r w:rsidR="00D30C93" w:rsidRPr="0093504B">
          <w:rPr>
            <w:rStyle w:val="Hiperligao"/>
            <w:rFonts w:cstheme="minorHAnsi"/>
            <w:noProof/>
            <w:lang w:val="pt-PT"/>
          </w:rPr>
          <w:t>Índice de Ilustrações</w:t>
        </w:r>
        <w:r w:rsidR="00D30C93">
          <w:rPr>
            <w:noProof/>
            <w:webHidden/>
          </w:rPr>
          <w:tab/>
        </w:r>
        <w:r w:rsidR="00D30C93">
          <w:rPr>
            <w:noProof/>
            <w:webHidden/>
          </w:rPr>
          <w:fldChar w:fldCharType="begin"/>
        </w:r>
        <w:r w:rsidR="00D30C93">
          <w:rPr>
            <w:noProof/>
            <w:webHidden/>
          </w:rPr>
          <w:instrText xml:space="preserve"> PAGEREF _Toc436055901 \h </w:instrText>
        </w:r>
        <w:r w:rsidR="00D30C93">
          <w:rPr>
            <w:noProof/>
            <w:webHidden/>
          </w:rPr>
        </w:r>
        <w:r w:rsidR="00D30C93">
          <w:rPr>
            <w:noProof/>
            <w:webHidden/>
          </w:rPr>
          <w:fldChar w:fldCharType="separate"/>
        </w:r>
        <w:r w:rsidR="00D30C93">
          <w:rPr>
            <w:noProof/>
            <w:webHidden/>
          </w:rPr>
          <w:t>3</w:t>
        </w:r>
        <w:r w:rsidR="00D30C93">
          <w:rPr>
            <w:noProof/>
            <w:webHidden/>
          </w:rPr>
          <w:fldChar w:fldCharType="end"/>
        </w:r>
      </w:hyperlink>
    </w:p>
    <w:p w14:paraId="54FC4DE6" w14:textId="77777777" w:rsidR="00D30C93" w:rsidRDefault="000B4014">
      <w:pPr>
        <w:pStyle w:val="ndice1"/>
        <w:tabs>
          <w:tab w:val="right" w:leader="dot" w:pos="985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t-PT" w:eastAsia="pt-PT"/>
        </w:rPr>
      </w:pPr>
      <w:hyperlink w:anchor="_Toc436055902" w:history="1">
        <w:r w:rsidR="00D30C93" w:rsidRPr="0093504B">
          <w:rPr>
            <w:rStyle w:val="Hiperligao"/>
            <w:noProof/>
            <w:lang w:val="pt-PT"/>
          </w:rPr>
          <w:t>1</w:t>
        </w:r>
        <w:r w:rsidR="00D30C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t-PT" w:eastAsia="pt-PT"/>
          </w:rPr>
          <w:tab/>
        </w:r>
        <w:r w:rsidR="00D30C93" w:rsidRPr="0093504B">
          <w:rPr>
            <w:rStyle w:val="Hiperligao"/>
            <w:rFonts w:cstheme="minorHAnsi"/>
            <w:noProof/>
            <w:lang w:val="pt-PT"/>
          </w:rPr>
          <w:t>Introdução</w:t>
        </w:r>
        <w:r w:rsidR="00D30C93">
          <w:rPr>
            <w:noProof/>
            <w:webHidden/>
          </w:rPr>
          <w:tab/>
        </w:r>
        <w:r w:rsidR="00D30C93">
          <w:rPr>
            <w:noProof/>
            <w:webHidden/>
          </w:rPr>
          <w:fldChar w:fldCharType="begin"/>
        </w:r>
        <w:r w:rsidR="00D30C93">
          <w:rPr>
            <w:noProof/>
            <w:webHidden/>
          </w:rPr>
          <w:instrText xml:space="preserve"> PAGEREF _Toc436055902 \h </w:instrText>
        </w:r>
        <w:r w:rsidR="00D30C93">
          <w:rPr>
            <w:noProof/>
            <w:webHidden/>
          </w:rPr>
        </w:r>
        <w:r w:rsidR="00D30C93">
          <w:rPr>
            <w:noProof/>
            <w:webHidden/>
          </w:rPr>
          <w:fldChar w:fldCharType="separate"/>
        </w:r>
        <w:r w:rsidR="00D30C93">
          <w:rPr>
            <w:noProof/>
            <w:webHidden/>
          </w:rPr>
          <w:t>4</w:t>
        </w:r>
        <w:r w:rsidR="00D30C93">
          <w:rPr>
            <w:noProof/>
            <w:webHidden/>
          </w:rPr>
          <w:fldChar w:fldCharType="end"/>
        </w:r>
      </w:hyperlink>
    </w:p>
    <w:p w14:paraId="6E4546A5" w14:textId="77777777" w:rsidR="00D30C93" w:rsidRDefault="000B4014">
      <w:pPr>
        <w:pStyle w:val="ndice2"/>
        <w:tabs>
          <w:tab w:val="left" w:pos="851"/>
          <w:tab w:val="right" w:leader="dot" w:pos="9852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pt-PT" w:eastAsia="pt-PT"/>
        </w:rPr>
      </w:pPr>
      <w:hyperlink w:anchor="_Toc436055903" w:history="1">
        <w:r w:rsidR="00D30C93" w:rsidRPr="0093504B">
          <w:rPr>
            <w:rStyle w:val="Hiperligao"/>
            <w:noProof/>
            <w:lang w:val="pt-PT"/>
          </w:rPr>
          <w:t>1.1</w:t>
        </w:r>
        <w:r w:rsidR="00D30C93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val="pt-PT" w:eastAsia="pt-PT"/>
          </w:rPr>
          <w:tab/>
        </w:r>
        <w:r w:rsidR="00D30C93" w:rsidRPr="0093504B">
          <w:rPr>
            <w:rStyle w:val="Hiperligao"/>
            <w:rFonts w:cstheme="minorHAnsi"/>
            <w:noProof/>
            <w:lang w:val="pt-PT"/>
          </w:rPr>
          <w:t>Objectivos</w:t>
        </w:r>
        <w:r w:rsidR="00D30C93">
          <w:rPr>
            <w:noProof/>
            <w:webHidden/>
          </w:rPr>
          <w:tab/>
        </w:r>
        <w:r w:rsidR="00D30C93">
          <w:rPr>
            <w:noProof/>
            <w:webHidden/>
          </w:rPr>
          <w:fldChar w:fldCharType="begin"/>
        </w:r>
        <w:r w:rsidR="00D30C93">
          <w:rPr>
            <w:noProof/>
            <w:webHidden/>
          </w:rPr>
          <w:instrText xml:space="preserve"> PAGEREF _Toc436055903 \h </w:instrText>
        </w:r>
        <w:r w:rsidR="00D30C93">
          <w:rPr>
            <w:noProof/>
            <w:webHidden/>
          </w:rPr>
        </w:r>
        <w:r w:rsidR="00D30C93">
          <w:rPr>
            <w:noProof/>
            <w:webHidden/>
          </w:rPr>
          <w:fldChar w:fldCharType="separate"/>
        </w:r>
        <w:r w:rsidR="00D30C93">
          <w:rPr>
            <w:noProof/>
            <w:webHidden/>
          </w:rPr>
          <w:t>4</w:t>
        </w:r>
        <w:r w:rsidR="00D30C93">
          <w:rPr>
            <w:noProof/>
            <w:webHidden/>
          </w:rPr>
          <w:fldChar w:fldCharType="end"/>
        </w:r>
      </w:hyperlink>
    </w:p>
    <w:p w14:paraId="72B41CD4" w14:textId="77777777" w:rsidR="00D30C93" w:rsidRDefault="000B4014">
      <w:pPr>
        <w:pStyle w:val="ndice2"/>
        <w:tabs>
          <w:tab w:val="left" w:pos="851"/>
          <w:tab w:val="right" w:leader="dot" w:pos="9852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pt-PT" w:eastAsia="pt-PT"/>
        </w:rPr>
      </w:pPr>
      <w:hyperlink w:anchor="_Toc436055904" w:history="1">
        <w:r w:rsidR="00D30C93" w:rsidRPr="0093504B">
          <w:rPr>
            <w:rStyle w:val="Hiperligao"/>
            <w:noProof/>
            <w:lang w:val="pt-PT"/>
          </w:rPr>
          <w:t>1.2</w:t>
        </w:r>
        <w:r w:rsidR="00D30C93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val="pt-PT" w:eastAsia="pt-PT"/>
          </w:rPr>
          <w:tab/>
        </w:r>
        <w:r w:rsidR="00D30C93" w:rsidRPr="0093504B">
          <w:rPr>
            <w:rStyle w:val="Hiperligao"/>
            <w:rFonts w:cstheme="minorHAnsi"/>
            <w:noProof/>
            <w:lang w:val="pt-PT"/>
          </w:rPr>
          <w:t>Dependências e Requisitos</w:t>
        </w:r>
        <w:r w:rsidR="00D30C93">
          <w:rPr>
            <w:noProof/>
            <w:webHidden/>
          </w:rPr>
          <w:tab/>
        </w:r>
        <w:r w:rsidR="00D30C93">
          <w:rPr>
            <w:noProof/>
            <w:webHidden/>
          </w:rPr>
          <w:fldChar w:fldCharType="begin"/>
        </w:r>
        <w:r w:rsidR="00D30C93">
          <w:rPr>
            <w:noProof/>
            <w:webHidden/>
          </w:rPr>
          <w:instrText xml:space="preserve"> PAGEREF _Toc436055904 \h </w:instrText>
        </w:r>
        <w:r w:rsidR="00D30C93">
          <w:rPr>
            <w:noProof/>
            <w:webHidden/>
          </w:rPr>
        </w:r>
        <w:r w:rsidR="00D30C93">
          <w:rPr>
            <w:noProof/>
            <w:webHidden/>
          </w:rPr>
          <w:fldChar w:fldCharType="separate"/>
        </w:r>
        <w:r w:rsidR="00D30C93">
          <w:rPr>
            <w:noProof/>
            <w:webHidden/>
          </w:rPr>
          <w:t>4</w:t>
        </w:r>
        <w:r w:rsidR="00D30C93">
          <w:rPr>
            <w:noProof/>
            <w:webHidden/>
          </w:rPr>
          <w:fldChar w:fldCharType="end"/>
        </w:r>
      </w:hyperlink>
    </w:p>
    <w:p w14:paraId="02C2D8A5" w14:textId="77777777" w:rsidR="00D30C93" w:rsidRDefault="000B4014">
      <w:pPr>
        <w:pStyle w:val="ndice2"/>
        <w:tabs>
          <w:tab w:val="left" w:pos="851"/>
          <w:tab w:val="right" w:leader="dot" w:pos="9852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pt-PT" w:eastAsia="pt-PT"/>
        </w:rPr>
      </w:pPr>
      <w:hyperlink w:anchor="_Toc436055905" w:history="1">
        <w:r w:rsidR="00D30C93" w:rsidRPr="0093504B">
          <w:rPr>
            <w:rStyle w:val="Hiperligao"/>
            <w:noProof/>
            <w:lang w:val="pt-PT"/>
          </w:rPr>
          <w:t>1.3</w:t>
        </w:r>
        <w:r w:rsidR="00D30C93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val="pt-PT" w:eastAsia="pt-PT"/>
          </w:rPr>
          <w:tab/>
        </w:r>
        <w:r w:rsidR="00D30C93" w:rsidRPr="0093504B">
          <w:rPr>
            <w:rStyle w:val="Hiperligao"/>
            <w:rFonts w:cstheme="minorHAnsi"/>
            <w:noProof/>
            <w:lang w:val="pt-PT"/>
          </w:rPr>
          <w:t>Definições e abreviaturas</w:t>
        </w:r>
        <w:r w:rsidR="00D30C93">
          <w:rPr>
            <w:noProof/>
            <w:webHidden/>
          </w:rPr>
          <w:tab/>
        </w:r>
        <w:r w:rsidR="00D30C93">
          <w:rPr>
            <w:noProof/>
            <w:webHidden/>
          </w:rPr>
          <w:fldChar w:fldCharType="begin"/>
        </w:r>
        <w:r w:rsidR="00D30C93">
          <w:rPr>
            <w:noProof/>
            <w:webHidden/>
          </w:rPr>
          <w:instrText xml:space="preserve"> PAGEREF _Toc436055905 \h </w:instrText>
        </w:r>
        <w:r w:rsidR="00D30C93">
          <w:rPr>
            <w:noProof/>
            <w:webHidden/>
          </w:rPr>
        </w:r>
        <w:r w:rsidR="00D30C93">
          <w:rPr>
            <w:noProof/>
            <w:webHidden/>
          </w:rPr>
          <w:fldChar w:fldCharType="separate"/>
        </w:r>
        <w:r w:rsidR="00D30C93">
          <w:rPr>
            <w:noProof/>
            <w:webHidden/>
          </w:rPr>
          <w:t>4</w:t>
        </w:r>
        <w:r w:rsidR="00D30C93">
          <w:rPr>
            <w:noProof/>
            <w:webHidden/>
          </w:rPr>
          <w:fldChar w:fldCharType="end"/>
        </w:r>
      </w:hyperlink>
    </w:p>
    <w:p w14:paraId="07FDED83" w14:textId="77777777" w:rsidR="00D30C93" w:rsidRDefault="000B4014">
      <w:pPr>
        <w:pStyle w:val="ndice2"/>
        <w:tabs>
          <w:tab w:val="left" w:pos="851"/>
          <w:tab w:val="right" w:leader="dot" w:pos="9852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pt-PT" w:eastAsia="pt-PT"/>
        </w:rPr>
      </w:pPr>
      <w:hyperlink w:anchor="_Toc436055906" w:history="1">
        <w:r w:rsidR="00D30C93" w:rsidRPr="0093504B">
          <w:rPr>
            <w:rStyle w:val="Hiperligao"/>
            <w:noProof/>
            <w:lang w:val="pt-PT"/>
          </w:rPr>
          <w:t>1.4</w:t>
        </w:r>
        <w:r w:rsidR="00D30C93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val="pt-PT" w:eastAsia="pt-PT"/>
          </w:rPr>
          <w:tab/>
        </w:r>
        <w:r w:rsidR="00D30C93" w:rsidRPr="0093504B">
          <w:rPr>
            <w:rStyle w:val="Hiperligao"/>
            <w:rFonts w:cstheme="minorHAnsi"/>
            <w:noProof/>
            <w:lang w:val="pt-PT"/>
          </w:rPr>
          <w:t>Informação Útil</w:t>
        </w:r>
        <w:r w:rsidR="00D30C93">
          <w:rPr>
            <w:noProof/>
            <w:webHidden/>
          </w:rPr>
          <w:tab/>
        </w:r>
        <w:r w:rsidR="00D30C93">
          <w:rPr>
            <w:noProof/>
            <w:webHidden/>
          </w:rPr>
          <w:fldChar w:fldCharType="begin"/>
        </w:r>
        <w:r w:rsidR="00D30C93">
          <w:rPr>
            <w:noProof/>
            <w:webHidden/>
          </w:rPr>
          <w:instrText xml:space="preserve"> PAGEREF _Toc436055906 \h </w:instrText>
        </w:r>
        <w:r w:rsidR="00D30C93">
          <w:rPr>
            <w:noProof/>
            <w:webHidden/>
          </w:rPr>
        </w:r>
        <w:r w:rsidR="00D30C93">
          <w:rPr>
            <w:noProof/>
            <w:webHidden/>
          </w:rPr>
          <w:fldChar w:fldCharType="separate"/>
        </w:r>
        <w:r w:rsidR="00D30C93">
          <w:rPr>
            <w:noProof/>
            <w:webHidden/>
          </w:rPr>
          <w:t>4</w:t>
        </w:r>
        <w:r w:rsidR="00D30C93">
          <w:rPr>
            <w:noProof/>
            <w:webHidden/>
          </w:rPr>
          <w:fldChar w:fldCharType="end"/>
        </w:r>
      </w:hyperlink>
    </w:p>
    <w:p w14:paraId="338D7D94" w14:textId="77777777" w:rsidR="00D30C93" w:rsidRDefault="000B4014">
      <w:pPr>
        <w:pStyle w:val="ndice1"/>
        <w:tabs>
          <w:tab w:val="right" w:leader="dot" w:pos="985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t-PT" w:eastAsia="pt-PT"/>
        </w:rPr>
      </w:pPr>
      <w:hyperlink w:anchor="_Toc436055907" w:history="1">
        <w:r w:rsidR="00D30C93" w:rsidRPr="0093504B">
          <w:rPr>
            <w:rStyle w:val="Hiperligao"/>
            <w:noProof/>
            <w:lang w:val="pt-PT"/>
          </w:rPr>
          <w:t>2</w:t>
        </w:r>
        <w:r w:rsidR="00D30C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t-PT" w:eastAsia="pt-PT"/>
          </w:rPr>
          <w:tab/>
        </w:r>
        <w:r w:rsidR="00D30C93" w:rsidRPr="0093504B">
          <w:rPr>
            <w:rStyle w:val="Hiperligao"/>
            <w:rFonts w:cstheme="minorHAnsi"/>
            <w:noProof/>
            <w:lang w:val="pt-PT"/>
          </w:rPr>
          <w:t>Guia de instalação</w:t>
        </w:r>
        <w:r w:rsidR="00D30C93">
          <w:rPr>
            <w:noProof/>
            <w:webHidden/>
          </w:rPr>
          <w:tab/>
        </w:r>
        <w:r w:rsidR="00D30C93">
          <w:rPr>
            <w:noProof/>
            <w:webHidden/>
          </w:rPr>
          <w:fldChar w:fldCharType="begin"/>
        </w:r>
        <w:r w:rsidR="00D30C93">
          <w:rPr>
            <w:noProof/>
            <w:webHidden/>
          </w:rPr>
          <w:instrText xml:space="preserve"> PAGEREF _Toc436055907 \h </w:instrText>
        </w:r>
        <w:r w:rsidR="00D30C93">
          <w:rPr>
            <w:noProof/>
            <w:webHidden/>
          </w:rPr>
        </w:r>
        <w:r w:rsidR="00D30C93">
          <w:rPr>
            <w:noProof/>
            <w:webHidden/>
          </w:rPr>
          <w:fldChar w:fldCharType="separate"/>
        </w:r>
        <w:r w:rsidR="00D30C93">
          <w:rPr>
            <w:noProof/>
            <w:webHidden/>
          </w:rPr>
          <w:t>5</w:t>
        </w:r>
        <w:r w:rsidR="00D30C93">
          <w:rPr>
            <w:noProof/>
            <w:webHidden/>
          </w:rPr>
          <w:fldChar w:fldCharType="end"/>
        </w:r>
      </w:hyperlink>
    </w:p>
    <w:p w14:paraId="56177012" w14:textId="77777777" w:rsidR="00D30C93" w:rsidRDefault="000B4014">
      <w:pPr>
        <w:pStyle w:val="ndice2"/>
        <w:tabs>
          <w:tab w:val="left" w:pos="851"/>
          <w:tab w:val="right" w:leader="dot" w:pos="9852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pt-PT" w:eastAsia="pt-PT"/>
        </w:rPr>
      </w:pPr>
      <w:hyperlink w:anchor="_Toc436055908" w:history="1">
        <w:r w:rsidR="00D30C93" w:rsidRPr="0093504B">
          <w:rPr>
            <w:rStyle w:val="Hiperligao"/>
            <w:noProof/>
            <w:lang w:val="pt-PT"/>
          </w:rPr>
          <w:t>2.1</w:t>
        </w:r>
        <w:r w:rsidR="00D30C93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val="pt-PT" w:eastAsia="pt-PT"/>
          </w:rPr>
          <w:tab/>
        </w:r>
        <w:r w:rsidR="00D30C93" w:rsidRPr="0093504B">
          <w:rPr>
            <w:rStyle w:val="Hiperligao"/>
            <w:rFonts w:cstheme="minorHAnsi"/>
            <w:noProof/>
            <w:lang w:val="pt-PT"/>
          </w:rPr>
          <w:t>Criar um procedimento de backup</w:t>
        </w:r>
        <w:r w:rsidR="00D30C93">
          <w:rPr>
            <w:noProof/>
            <w:webHidden/>
          </w:rPr>
          <w:tab/>
        </w:r>
        <w:r w:rsidR="00D30C93">
          <w:rPr>
            <w:noProof/>
            <w:webHidden/>
          </w:rPr>
          <w:fldChar w:fldCharType="begin"/>
        </w:r>
        <w:r w:rsidR="00D30C93">
          <w:rPr>
            <w:noProof/>
            <w:webHidden/>
          </w:rPr>
          <w:instrText xml:space="preserve"> PAGEREF _Toc436055908 \h </w:instrText>
        </w:r>
        <w:r w:rsidR="00D30C93">
          <w:rPr>
            <w:noProof/>
            <w:webHidden/>
          </w:rPr>
        </w:r>
        <w:r w:rsidR="00D30C93">
          <w:rPr>
            <w:noProof/>
            <w:webHidden/>
          </w:rPr>
          <w:fldChar w:fldCharType="separate"/>
        </w:r>
        <w:r w:rsidR="00D30C93">
          <w:rPr>
            <w:noProof/>
            <w:webHidden/>
          </w:rPr>
          <w:t>5</w:t>
        </w:r>
        <w:r w:rsidR="00D30C93">
          <w:rPr>
            <w:noProof/>
            <w:webHidden/>
          </w:rPr>
          <w:fldChar w:fldCharType="end"/>
        </w:r>
      </w:hyperlink>
    </w:p>
    <w:p w14:paraId="5C3340E9" w14:textId="77777777" w:rsidR="00D30C93" w:rsidRDefault="000B4014">
      <w:pPr>
        <w:pStyle w:val="ndice2"/>
        <w:tabs>
          <w:tab w:val="left" w:pos="851"/>
          <w:tab w:val="right" w:leader="dot" w:pos="9852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pt-PT" w:eastAsia="pt-PT"/>
        </w:rPr>
      </w:pPr>
      <w:hyperlink w:anchor="_Toc436055909" w:history="1">
        <w:r w:rsidR="00D30C93" w:rsidRPr="0093504B">
          <w:rPr>
            <w:rStyle w:val="Hiperligao"/>
            <w:noProof/>
            <w:lang w:val="pt-PT"/>
          </w:rPr>
          <w:t>2.2</w:t>
        </w:r>
        <w:r w:rsidR="00D30C93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val="pt-PT" w:eastAsia="pt-PT"/>
          </w:rPr>
          <w:tab/>
        </w:r>
        <w:r w:rsidR="00D30C93" w:rsidRPr="0093504B">
          <w:rPr>
            <w:rStyle w:val="Hiperligao"/>
            <w:rFonts w:cstheme="minorHAnsi"/>
            <w:noProof/>
            <w:lang w:val="pt-PT"/>
          </w:rPr>
          <w:t>Alterar código sem causar indisponibilidade do sistema</w:t>
        </w:r>
        <w:r w:rsidR="00D30C93">
          <w:rPr>
            <w:noProof/>
            <w:webHidden/>
          </w:rPr>
          <w:tab/>
        </w:r>
        <w:r w:rsidR="00D30C93">
          <w:rPr>
            <w:noProof/>
            <w:webHidden/>
          </w:rPr>
          <w:fldChar w:fldCharType="begin"/>
        </w:r>
        <w:r w:rsidR="00D30C93">
          <w:rPr>
            <w:noProof/>
            <w:webHidden/>
          </w:rPr>
          <w:instrText xml:space="preserve"> PAGEREF _Toc436055909 \h </w:instrText>
        </w:r>
        <w:r w:rsidR="00D30C93">
          <w:rPr>
            <w:noProof/>
            <w:webHidden/>
          </w:rPr>
        </w:r>
        <w:r w:rsidR="00D30C93">
          <w:rPr>
            <w:noProof/>
            <w:webHidden/>
          </w:rPr>
          <w:fldChar w:fldCharType="separate"/>
        </w:r>
        <w:r w:rsidR="00D30C93">
          <w:rPr>
            <w:noProof/>
            <w:webHidden/>
          </w:rPr>
          <w:t>5</w:t>
        </w:r>
        <w:r w:rsidR="00D30C93">
          <w:rPr>
            <w:noProof/>
            <w:webHidden/>
          </w:rPr>
          <w:fldChar w:fldCharType="end"/>
        </w:r>
      </w:hyperlink>
    </w:p>
    <w:p w14:paraId="354E0F0D" w14:textId="77777777" w:rsidR="00D30C93" w:rsidRDefault="000B4014">
      <w:pPr>
        <w:pStyle w:val="ndice3"/>
        <w:tabs>
          <w:tab w:val="left" w:pos="1440"/>
          <w:tab w:val="right" w:leader="dot" w:pos="985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  <w:lang w:val="pt-PT" w:eastAsia="pt-PT"/>
        </w:rPr>
      </w:pPr>
      <w:hyperlink w:anchor="_Toc436055910" w:history="1">
        <w:r w:rsidR="00D30C93" w:rsidRPr="0093504B">
          <w:rPr>
            <w:rStyle w:val="Hiperligao"/>
            <w:noProof/>
            <w:lang w:val="pt-PT"/>
          </w:rPr>
          <w:t>2.2.1</w:t>
        </w:r>
        <w:r w:rsidR="00D30C9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  <w:lang w:val="pt-PT" w:eastAsia="pt-PT"/>
          </w:rPr>
          <w:tab/>
        </w:r>
        <w:r w:rsidR="00D30C93" w:rsidRPr="0093504B">
          <w:rPr>
            <w:rStyle w:val="Hiperligao"/>
            <w:rFonts w:cstheme="minorHAnsi"/>
            <w:noProof/>
            <w:lang w:val="pt-PT"/>
          </w:rPr>
          <w:t>Upload do novo código</w:t>
        </w:r>
        <w:r w:rsidR="00D30C93">
          <w:rPr>
            <w:noProof/>
            <w:webHidden/>
          </w:rPr>
          <w:tab/>
        </w:r>
        <w:r w:rsidR="00D30C93">
          <w:rPr>
            <w:noProof/>
            <w:webHidden/>
          </w:rPr>
          <w:fldChar w:fldCharType="begin"/>
        </w:r>
        <w:r w:rsidR="00D30C93">
          <w:rPr>
            <w:noProof/>
            <w:webHidden/>
          </w:rPr>
          <w:instrText xml:space="preserve"> PAGEREF _Toc436055910 \h </w:instrText>
        </w:r>
        <w:r w:rsidR="00D30C93">
          <w:rPr>
            <w:noProof/>
            <w:webHidden/>
          </w:rPr>
        </w:r>
        <w:r w:rsidR="00D30C93">
          <w:rPr>
            <w:noProof/>
            <w:webHidden/>
          </w:rPr>
          <w:fldChar w:fldCharType="separate"/>
        </w:r>
        <w:r w:rsidR="00D30C93">
          <w:rPr>
            <w:noProof/>
            <w:webHidden/>
          </w:rPr>
          <w:t>5</w:t>
        </w:r>
        <w:r w:rsidR="00D30C93">
          <w:rPr>
            <w:noProof/>
            <w:webHidden/>
          </w:rPr>
          <w:fldChar w:fldCharType="end"/>
        </w:r>
      </w:hyperlink>
    </w:p>
    <w:p w14:paraId="0EA4287D" w14:textId="77777777" w:rsidR="00D30C93" w:rsidRDefault="000B4014">
      <w:pPr>
        <w:pStyle w:val="ndice3"/>
        <w:tabs>
          <w:tab w:val="left" w:pos="1440"/>
          <w:tab w:val="right" w:leader="dot" w:pos="985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  <w:lang w:val="pt-PT" w:eastAsia="pt-PT"/>
        </w:rPr>
      </w:pPr>
      <w:hyperlink w:anchor="_Toc436055911" w:history="1">
        <w:r w:rsidR="00D30C93" w:rsidRPr="0093504B">
          <w:rPr>
            <w:rStyle w:val="Hiperligao"/>
            <w:noProof/>
            <w:lang w:val="pt-PT"/>
          </w:rPr>
          <w:t>2.2.2</w:t>
        </w:r>
        <w:r w:rsidR="00D30C9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  <w:lang w:val="pt-PT" w:eastAsia="pt-PT"/>
          </w:rPr>
          <w:tab/>
        </w:r>
        <w:r w:rsidR="00D30C93" w:rsidRPr="0093504B">
          <w:rPr>
            <w:rStyle w:val="Hiperligao"/>
            <w:rFonts w:cstheme="minorHAnsi"/>
            <w:noProof/>
            <w:lang w:val="pt-PT"/>
          </w:rPr>
          <w:t>Deployment</w:t>
        </w:r>
        <w:r w:rsidR="00D30C93">
          <w:rPr>
            <w:noProof/>
            <w:webHidden/>
          </w:rPr>
          <w:tab/>
        </w:r>
        <w:r w:rsidR="00D30C93">
          <w:rPr>
            <w:noProof/>
            <w:webHidden/>
          </w:rPr>
          <w:fldChar w:fldCharType="begin"/>
        </w:r>
        <w:r w:rsidR="00D30C93">
          <w:rPr>
            <w:noProof/>
            <w:webHidden/>
          </w:rPr>
          <w:instrText xml:space="preserve"> PAGEREF _Toc436055911 \h </w:instrText>
        </w:r>
        <w:r w:rsidR="00D30C93">
          <w:rPr>
            <w:noProof/>
            <w:webHidden/>
          </w:rPr>
        </w:r>
        <w:r w:rsidR="00D30C93">
          <w:rPr>
            <w:noProof/>
            <w:webHidden/>
          </w:rPr>
          <w:fldChar w:fldCharType="separate"/>
        </w:r>
        <w:r w:rsidR="00D30C93">
          <w:rPr>
            <w:noProof/>
            <w:webHidden/>
          </w:rPr>
          <w:t>5</w:t>
        </w:r>
        <w:r w:rsidR="00D30C93">
          <w:rPr>
            <w:noProof/>
            <w:webHidden/>
          </w:rPr>
          <w:fldChar w:fldCharType="end"/>
        </w:r>
      </w:hyperlink>
    </w:p>
    <w:p w14:paraId="4AB1F0D1" w14:textId="77777777" w:rsidR="00D30C93" w:rsidRDefault="000B4014">
      <w:pPr>
        <w:pStyle w:val="ndice3"/>
        <w:tabs>
          <w:tab w:val="left" w:pos="1440"/>
          <w:tab w:val="right" w:leader="dot" w:pos="985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  <w:lang w:val="pt-PT" w:eastAsia="pt-PT"/>
        </w:rPr>
      </w:pPr>
      <w:hyperlink w:anchor="_Toc436055912" w:history="1">
        <w:r w:rsidR="00D30C93" w:rsidRPr="0093504B">
          <w:rPr>
            <w:rStyle w:val="Hiperligao"/>
            <w:noProof/>
            <w:lang w:val="pt-PT"/>
          </w:rPr>
          <w:t>2.2.3</w:t>
        </w:r>
        <w:r w:rsidR="00D30C9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  <w:lang w:val="pt-PT" w:eastAsia="pt-PT"/>
          </w:rPr>
          <w:tab/>
        </w:r>
        <w:r w:rsidR="00D30C93" w:rsidRPr="0093504B">
          <w:rPr>
            <w:rStyle w:val="Hiperligao"/>
            <w:noProof/>
            <w:lang w:val="pt-PT"/>
          </w:rPr>
          <w:t>Restart faseado do sistema</w:t>
        </w:r>
        <w:r w:rsidR="00D30C93">
          <w:rPr>
            <w:noProof/>
            <w:webHidden/>
          </w:rPr>
          <w:tab/>
        </w:r>
        <w:r w:rsidR="00D30C93">
          <w:rPr>
            <w:noProof/>
            <w:webHidden/>
          </w:rPr>
          <w:fldChar w:fldCharType="begin"/>
        </w:r>
        <w:r w:rsidR="00D30C93">
          <w:rPr>
            <w:noProof/>
            <w:webHidden/>
          </w:rPr>
          <w:instrText xml:space="preserve"> PAGEREF _Toc436055912 \h </w:instrText>
        </w:r>
        <w:r w:rsidR="00D30C93">
          <w:rPr>
            <w:noProof/>
            <w:webHidden/>
          </w:rPr>
        </w:r>
        <w:r w:rsidR="00D30C93">
          <w:rPr>
            <w:noProof/>
            <w:webHidden/>
          </w:rPr>
          <w:fldChar w:fldCharType="separate"/>
        </w:r>
        <w:r w:rsidR="00D30C93">
          <w:rPr>
            <w:noProof/>
            <w:webHidden/>
          </w:rPr>
          <w:t>5</w:t>
        </w:r>
        <w:r w:rsidR="00D30C93">
          <w:rPr>
            <w:noProof/>
            <w:webHidden/>
          </w:rPr>
          <w:fldChar w:fldCharType="end"/>
        </w:r>
      </w:hyperlink>
    </w:p>
    <w:p w14:paraId="27705E9D" w14:textId="77777777" w:rsidR="00D30C93" w:rsidRDefault="000B4014">
      <w:pPr>
        <w:pStyle w:val="ndice3"/>
        <w:tabs>
          <w:tab w:val="left" w:pos="1440"/>
          <w:tab w:val="right" w:leader="dot" w:pos="985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  <w:lang w:val="pt-PT" w:eastAsia="pt-PT"/>
        </w:rPr>
      </w:pPr>
      <w:hyperlink w:anchor="_Toc436055913" w:history="1">
        <w:r w:rsidR="00D30C93" w:rsidRPr="0093504B">
          <w:rPr>
            <w:rStyle w:val="Hiperligao"/>
            <w:noProof/>
            <w:lang w:val="pt-PT"/>
          </w:rPr>
          <w:t>2.2.4</w:t>
        </w:r>
        <w:r w:rsidR="00D30C9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  <w:lang w:val="pt-PT" w:eastAsia="pt-PT"/>
          </w:rPr>
          <w:tab/>
        </w:r>
        <w:r w:rsidR="00D30C93" w:rsidRPr="0093504B">
          <w:rPr>
            <w:rStyle w:val="Hiperligao"/>
            <w:rFonts w:cstheme="minorHAnsi"/>
            <w:noProof/>
            <w:lang w:val="pt-PT"/>
          </w:rPr>
          <w:t>Executar o ficheiro PostInstall</w:t>
        </w:r>
        <w:r w:rsidR="00D30C93">
          <w:rPr>
            <w:noProof/>
            <w:webHidden/>
          </w:rPr>
          <w:tab/>
        </w:r>
        <w:r w:rsidR="00D30C93">
          <w:rPr>
            <w:noProof/>
            <w:webHidden/>
          </w:rPr>
          <w:fldChar w:fldCharType="begin"/>
        </w:r>
        <w:r w:rsidR="00D30C93">
          <w:rPr>
            <w:noProof/>
            <w:webHidden/>
          </w:rPr>
          <w:instrText xml:space="preserve"> PAGEREF _Toc436055913 \h </w:instrText>
        </w:r>
        <w:r w:rsidR="00D30C93">
          <w:rPr>
            <w:noProof/>
            <w:webHidden/>
          </w:rPr>
        </w:r>
        <w:r w:rsidR="00D30C93">
          <w:rPr>
            <w:noProof/>
            <w:webHidden/>
          </w:rPr>
          <w:fldChar w:fldCharType="separate"/>
        </w:r>
        <w:r w:rsidR="00D30C93">
          <w:rPr>
            <w:noProof/>
            <w:webHidden/>
          </w:rPr>
          <w:t>7</w:t>
        </w:r>
        <w:r w:rsidR="00D30C93">
          <w:rPr>
            <w:noProof/>
            <w:webHidden/>
          </w:rPr>
          <w:fldChar w:fldCharType="end"/>
        </w:r>
      </w:hyperlink>
    </w:p>
    <w:p w14:paraId="1CEA7AF7" w14:textId="39022DA0" w:rsidR="00F502AC" w:rsidRDefault="000B4014">
      <w:pPr>
        <w:pStyle w:val="ndice2"/>
        <w:tabs>
          <w:tab w:val="left" w:pos="851"/>
          <w:tab w:val="right" w:leader="dot" w:pos="9852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pt-PT" w:eastAsia="pt-PT"/>
        </w:rPr>
      </w:pPr>
      <w:hyperlink w:anchor="_Toc436055914" w:history="1">
        <w:r w:rsidR="00D30C93" w:rsidRPr="0093504B">
          <w:rPr>
            <w:rStyle w:val="Hiperligao"/>
            <w:noProof/>
            <w:lang w:val="pt-PT"/>
          </w:rPr>
          <w:t>2.3</w:t>
        </w:r>
        <w:r w:rsidR="00D30C93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val="pt-PT" w:eastAsia="pt-PT"/>
          </w:rPr>
          <w:tab/>
        </w:r>
        <w:r w:rsidR="00D30C93" w:rsidRPr="0093504B">
          <w:rPr>
            <w:rStyle w:val="Hiperligao"/>
            <w:rFonts w:cstheme="minorHAnsi"/>
            <w:noProof/>
            <w:lang w:val="pt-PT"/>
          </w:rPr>
          <w:t>GO Live!</w:t>
        </w:r>
        <w:r w:rsidR="00D30C93">
          <w:rPr>
            <w:noProof/>
            <w:webHidden/>
          </w:rPr>
          <w:tab/>
        </w:r>
        <w:r w:rsidR="00D30C93">
          <w:rPr>
            <w:noProof/>
            <w:webHidden/>
          </w:rPr>
          <w:fldChar w:fldCharType="begin"/>
        </w:r>
        <w:r w:rsidR="00D30C93">
          <w:rPr>
            <w:noProof/>
            <w:webHidden/>
          </w:rPr>
          <w:instrText xml:space="preserve"> PAGEREF _Toc436055914 \h </w:instrText>
        </w:r>
        <w:r w:rsidR="00D30C93">
          <w:rPr>
            <w:noProof/>
            <w:webHidden/>
          </w:rPr>
        </w:r>
        <w:r w:rsidR="00D30C93">
          <w:rPr>
            <w:noProof/>
            <w:webHidden/>
          </w:rPr>
          <w:fldChar w:fldCharType="separate"/>
        </w:r>
        <w:r w:rsidR="00D30C93">
          <w:rPr>
            <w:noProof/>
            <w:webHidden/>
          </w:rPr>
          <w:t>7</w:t>
        </w:r>
        <w:r w:rsidR="00D30C93">
          <w:rPr>
            <w:noProof/>
            <w:webHidden/>
          </w:rPr>
          <w:fldChar w:fldCharType="end"/>
        </w:r>
      </w:hyperlink>
    </w:p>
    <w:p w14:paraId="35F67006" w14:textId="77777777" w:rsidR="00F502AC" w:rsidRPr="00F502AC" w:rsidRDefault="00F502AC" w:rsidP="00F502AC">
      <w:pPr>
        <w:rPr>
          <w:rFonts w:eastAsiaTheme="minorEastAsia"/>
          <w:lang w:val="pt-PT" w:eastAsia="pt-PT"/>
        </w:rPr>
      </w:pPr>
    </w:p>
    <w:p w14:paraId="55700761" w14:textId="77777777" w:rsidR="00F502AC" w:rsidRPr="00F502AC" w:rsidRDefault="00F502AC" w:rsidP="00F502AC">
      <w:pPr>
        <w:rPr>
          <w:rFonts w:eastAsiaTheme="minorEastAsia"/>
          <w:lang w:val="pt-PT" w:eastAsia="pt-PT"/>
        </w:rPr>
      </w:pPr>
    </w:p>
    <w:p w14:paraId="0A7E884A" w14:textId="77777777" w:rsidR="00F502AC" w:rsidRPr="00F502AC" w:rsidRDefault="00F502AC" w:rsidP="00F502AC">
      <w:pPr>
        <w:rPr>
          <w:rFonts w:eastAsiaTheme="minorEastAsia"/>
          <w:lang w:val="pt-PT" w:eastAsia="pt-PT"/>
        </w:rPr>
      </w:pPr>
    </w:p>
    <w:p w14:paraId="239D233A" w14:textId="333F46AA" w:rsidR="00F502AC" w:rsidRDefault="00F502AC" w:rsidP="00F502AC">
      <w:pPr>
        <w:rPr>
          <w:rFonts w:eastAsiaTheme="minorEastAsia"/>
          <w:lang w:val="pt-PT" w:eastAsia="pt-PT"/>
        </w:rPr>
      </w:pPr>
    </w:p>
    <w:p w14:paraId="1D86C20D" w14:textId="77777777" w:rsidR="00D30C93" w:rsidRPr="00F502AC" w:rsidRDefault="00D30C93" w:rsidP="00F502AC">
      <w:pPr>
        <w:jc w:val="right"/>
        <w:rPr>
          <w:rFonts w:eastAsiaTheme="minorEastAsia"/>
          <w:lang w:val="pt-PT" w:eastAsia="pt-PT"/>
        </w:rPr>
      </w:pPr>
    </w:p>
    <w:p w14:paraId="50B1A490" w14:textId="71348BFA" w:rsidR="00E46950" w:rsidRDefault="00F31CAE" w:rsidP="00E46950">
      <w:pPr>
        <w:pStyle w:val="Ttulo1"/>
        <w:numPr>
          <w:ilvl w:val="0"/>
          <w:numId w:val="0"/>
        </w:numPr>
        <w:ind w:left="574" w:hanging="432"/>
        <w:jc w:val="left"/>
        <w:rPr>
          <w:rFonts w:asciiTheme="minorHAnsi" w:hAnsiTheme="minorHAnsi" w:cstheme="minorHAnsi"/>
          <w:sz w:val="20"/>
          <w:lang w:val="pt-PT"/>
        </w:rPr>
      </w:pPr>
      <w:r w:rsidRPr="006C5CB8">
        <w:rPr>
          <w:rFonts w:asciiTheme="minorHAnsi" w:hAnsiTheme="minorHAnsi" w:cstheme="minorHAnsi"/>
          <w:sz w:val="20"/>
          <w:lang w:val="pt-PT"/>
        </w:rPr>
        <w:lastRenderedPageBreak/>
        <w:fldChar w:fldCharType="end"/>
      </w:r>
      <w:bookmarkStart w:id="7" w:name="_Toc397517656"/>
      <w:bookmarkStart w:id="8" w:name="_Toc397520735"/>
      <w:bookmarkStart w:id="9" w:name="_Toc436055901"/>
      <w:bookmarkEnd w:id="1"/>
      <w:bookmarkEnd w:id="2"/>
      <w:bookmarkEnd w:id="3"/>
      <w:bookmarkEnd w:id="4"/>
      <w:bookmarkEnd w:id="5"/>
      <w:bookmarkEnd w:id="6"/>
      <w:r w:rsidR="00E46950">
        <w:rPr>
          <w:rFonts w:asciiTheme="minorHAnsi" w:hAnsiTheme="minorHAnsi" w:cstheme="minorHAnsi"/>
          <w:sz w:val="20"/>
          <w:lang w:val="pt-PT"/>
        </w:rPr>
        <w:t>Índice de Ilustrações</w:t>
      </w:r>
      <w:bookmarkEnd w:id="7"/>
      <w:bookmarkEnd w:id="8"/>
      <w:bookmarkEnd w:id="9"/>
    </w:p>
    <w:p w14:paraId="07EAF307" w14:textId="77777777" w:rsidR="00E46950" w:rsidRDefault="00E46950" w:rsidP="00E46950">
      <w:pPr>
        <w:rPr>
          <w:lang w:val="pt-PT"/>
        </w:rPr>
      </w:pPr>
    </w:p>
    <w:p w14:paraId="61899D2F" w14:textId="77777777" w:rsidR="00D30C93" w:rsidRDefault="00E46950">
      <w:pPr>
        <w:pStyle w:val="ndicedeilustraes"/>
        <w:tabs>
          <w:tab w:val="right" w:leader="dot" w:pos="985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E46950">
        <w:rPr>
          <w:rStyle w:val="Hiperligao"/>
          <w:rFonts w:cstheme="minorHAnsi"/>
          <w:noProof/>
        </w:rPr>
        <w:fldChar w:fldCharType="begin"/>
      </w:r>
      <w:r w:rsidRPr="00E46950">
        <w:rPr>
          <w:rStyle w:val="Hiperligao"/>
          <w:rFonts w:cstheme="minorHAnsi"/>
          <w:noProof/>
        </w:rPr>
        <w:instrText xml:space="preserve"> TOC \h \z \c "Ilustração" </w:instrText>
      </w:r>
      <w:r w:rsidRPr="00E46950">
        <w:rPr>
          <w:rStyle w:val="Hiperligao"/>
          <w:rFonts w:cstheme="minorHAnsi"/>
          <w:noProof/>
        </w:rPr>
        <w:fldChar w:fldCharType="separate"/>
      </w:r>
      <w:hyperlink w:anchor="_Toc436055915" w:history="1">
        <w:r w:rsidR="00D30C93" w:rsidRPr="005A462A">
          <w:rPr>
            <w:rStyle w:val="Hiperligao"/>
            <w:rFonts w:eastAsia="Arial Unicode MS"/>
            <w:noProof/>
            <w:lang w:val="pt-PT"/>
          </w:rPr>
          <w:t>Ilustração 1 - Execução do comando para encontrar PID do webLogic</w:t>
        </w:r>
        <w:r w:rsidR="00D30C93">
          <w:rPr>
            <w:noProof/>
            <w:webHidden/>
          </w:rPr>
          <w:tab/>
        </w:r>
        <w:r w:rsidR="00D30C93">
          <w:rPr>
            <w:noProof/>
            <w:webHidden/>
          </w:rPr>
          <w:fldChar w:fldCharType="begin"/>
        </w:r>
        <w:r w:rsidR="00D30C93">
          <w:rPr>
            <w:noProof/>
            <w:webHidden/>
          </w:rPr>
          <w:instrText xml:space="preserve"> PAGEREF _Toc436055915 \h </w:instrText>
        </w:r>
        <w:r w:rsidR="00D30C93">
          <w:rPr>
            <w:noProof/>
            <w:webHidden/>
          </w:rPr>
        </w:r>
        <w:r w:rsidR="00D30C93">
          <w:rPr>
            <w:noProof/>
            <w:webHidden/>
          </w:rPr>
          <w:fldChar w:fldCharType="separate"/>
        </w:r>
        <w:r w:rsidR="00D30C93">
          <w:rPr>
            <w:noProof/>
            <w:webHidden/>
          </w:rPr>
          <w:t>6</w:t>
        </w:r>
        <w:r w:rsidR="00D30C93">
          <w:rPr>
            <w:noProof/>
            <w:webHidden/>
          </w:rPr>
          <w:fldChar w:fldCharType="end"/>
        </w:r>
      </w:hyperlink>
    </w:p>
    <w:p w14:paraId="7760043D" w14:textId="77777777" w:rsidR="00D30C93" w:rsidRDefault="000B4014">
      <w:pPr>
        <w:pStyle w:val="ndicedeilustraes"/>
        <w:tabs>
          <w:tab w:val="right" w:leader="dot" w:pos="985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36055916" w:history="1">
        <w:r w:rsidR="00D30C93" w:rsidRPr="005A462A">
          <w:rPr>
            <w:rStyle w:val="Hiperligao"/>
            <w:rFonts w:eastAsia="Arial Unicode MS"/>
            <w:noProof/>
            <w:lang w:val="pt-PT"/>
          </w:rPr>
          <w:t>Ilustração 2 - Execução do comando para matar a instância do webLogic</w:t>
        </w:r>
        <w:r w:rsidR="00D30C93">
          <w:rPr>
            <w:noProof/>
            <w:webHidden/>
          </w:rPr>
          <w:tab/>
        </w:r>
        <w:r w:rsidR="00D30C93">
          <w:rPr>
            <w:noProof/>
            <w:webHidden/>
          </w:rPr>
          <w:fldChar w:fldCharType="begin"/>
        </w:r>
        <w:r w:rsidR="00D30C93">
          <w:rPr>
            <w:noProof/>
            <w:webHidden/>
          </w:rPr>
          <w:instrText xml:space="preserve"> PAGEREF _Toc436055916 \h </w:instrText>
        </w:r>
        <w:r w:rsidR="00D30C93">
          <w:rPr>
            <w:noProof/>
            <w:webHidden/>
          </w:rPr>
        </w:r>
        <w:r w:rsidR="00D30C93">
          <w:rPr>
            <w:noProof/>
            <w:webHidden/>
          </w:rPr>
          <w:fldChar w:fldCharType="separate"/>
        </w:r>
        <w:r w:rsidR="00D30C93">
          <w:rPr>
            <w:noProof/>
            <w:webHidden/>
          </w:rPr>
          <w:t>6</w:t>
        </w:r>
        <w:r w:rsidR="00D30C93">
          <w:rPr>
            <w:noProof/>
            <w:webHidden/>
          </w:rPr>
          <w:fldChar w:fldCharType="end"/>
        </w:r>
      </w:hyperlink>
    </w:p>
    <w:p w14:paraId="398F9524" w14:textId="77777777" w:rsidR="00D30C93" w:rsidRDefault="000B4014">
      <w:pPr>
        <w:pStyle w:val="ndicedeilustraes"/>
        <w:tabs>
          <w:tab w:val="right" w:leader="dot" w:pos="985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36055917" w:history="1">
        <w:r w:rsidR="00D30C93" w:rsidRPr="005A462A">
          <w:rPr>
            <w:rStyle w:val="Hiperligao"/>
            <w:rFonts w:eastAsia="Arial Unicode MS"/>
            <w:noProof/>
            <w:lang w:val="pt-PT"/>
          </w:rPr>
          <w:t>Ilustração 3 - Página de Login do portal para testes pelo porto 7001</w:t>
        </w:r>
        <w:r w:rsidR="00D30C93">
          <w:rPr>
            <w:noProof/>
            <w:webHidden/>
          </w:rPr>
          <w:tab/>
        </w:r>
        <w:r w:rsidR="00D30C93">
          <w:rPr>
            <w:noProof/>
            <w:webHidden/>
          </w:rPr>
          <w:fldChar w:fldCharType="begin"/>
        </w:r>
        <w:r w:rsidR="00D30C93">
          <w:rPr>
            <w:noProof/>
            <w:webHidden/>
          </w:rPr>
          <w:instrText xml:space="preserve"> PAGEREF _Toc436055917 \h </w:instrText>
        </w:r>
        <w:r w:rsidR="00D30C93">
          <w:rPr>
            <w:noProof/>
            <w:webHidden/>
          </w:rPr>
        </w:r>
        <w:r w:rsidR="00D30C93">
          <w:rPr>
            <w:noProof/>
            <w:webHidden/>
          </w:rPr>
          <w:fldChar w:fldCharType="separate"/>
        </w:r>
        <w:r w:rsidR="00D30C93">
          <w:rPr>
            <w:noProof/>
            <w:webHidden/>
          </w:rPr>
          <w:t>7</w:t>
        </w:r>
        <w:r w:rsidR="00D30C93">
          <w:rPr>
            <w:noProof/>
            <w:webHidden/>
          </w:rPr>
          <w:fldChar w:fldCharType="end"/>
        </w:r>
      </w:hyperlink>
    </w:p>
    <w:p w14:paraId="334B638B" w14:textId="77777777" w:rsidR="00E46950" w:rsidRPr="00E46950" w:rsidRDefault="00E46950" w:rsidP="00E46950">
      <w:pPr>
        <w:pStyle w:val="ndice3"/>
        <w:tabs>
          <w:tab w:val="left" w:pos="1440"/>
          <w:tab w:val="right" w:leader="dot" w:pos="9852"/>
        </w:tabs>
        <w:rPr>
          <w:rStyle w:val="Hiperligao"/>
          <w:rFonts w:cstheme="minorHAnsi"/>
          <w:noProof/>
          <w:lang w:val="pt-PT"/>
        </w:rPr>
      </w:pPr>
      <w:r w:rsidRPr="00E46950">
        <w:rPr>
          <w:rStyle w:val="Hiperligao"/>
          <w:rFonts w:cstheme="minorHAnsi"/>
          <w:noProof/>
        </w:rPr>
        <w:fldChar w:fldCharType="end"/>
      </w:r>
    </w:p>
    <w:p w14:paraId="1DE2D1D4" w14:textId="4A0303E0" w:rsidR="0051687B" w:rsidRPr="006C5CB8" w:rsidRDefault="00553EB3" w:rsidP="00B07EDB">
      <w:pPr>
        <w:pStyle w:val="Ttulo1"/>
        <w:jc w:val="left"/>
        <w:rPr>
          <w:rFonts w:asciiTheme="minorHAnsi" w:hAnsiTheme="minorHAnsi" w:cstheme="minorHAnsi"/>
          <w:sz w:val="20"/>
          <w:lang w:val="pt-PT"/>
        </w:rPr>
      </w:pPr>
      <w:bookmarkStart w:id="10" w:name="_Toc436055902"/>
      <w:r>
        <w:rPr>
          <w:rFonts w:asciiTheme="minorHAnsi" w:hAnsiTheme="minorHAnsi" w:cstheme="minorHAnsi"/>
          <w:sz w:val="20"/>
          <w:lang w:val="pt-PT"/>
        </w:rPr>
        <w:lastRenderedPageBreak/>
        <w:t>Introdução</w:t>
      </w:r>
      <w:bookmarkEnd w:id="10"/>
    </w:p>
    <w:p w14:paraId="21987AEC" w14:textId="77777777" w:rsidR="00C579B8" w:rsidRPr="006C5CB8" w:rsidRDefault="00C579B8" w:rsidP="00B07EDB">
      <w:pPr>
        <w:jc w:val="left"/>
        <w:rPr>
          <w:rFonts w:asciiTheme="minorHAnsi" w:hAnsiTheme="minorHAnsi" w:cstheme="minorHAnsi"/>
          <w:szCs w:val="20"/>
          <w:lang w:val="pt-PT"/>
        </w:rPr>
      </w:pPr>
    </w:p>
    <w:p w14:paraId="71B07F75" w14:textId="6B7BFF1D" w:rsidR="0051687B" w:rsidRPr="006C5CB8" w:rsidRDefault="008C5DDD" w:rsidP="00B07EDB">
      <w:pPr>
        <w:pStyle w:val="Cabealho2"/>
        <w:jc w:val="left"/>
        <w:rPr>
          <w:rFonts w:asciiTheme="minorHAnsi" w:hAnsiTheme="minorHAnsi" w:cstheme="minorHAnsi"/>
          <w:sz w:val="24"/>
          <w:szCs w:val="24"/>
          <w:lang w:val="pt-PT"/>
        </w:rPr>
      </w:pPr>
      <w:bookmarkStart w:id="11" w:name="_Toc436055903"/>
      <w:proofErr w:type="spellStart"/>
      <w:r w:rsidRPr="006C5CB8">
        <w:rPr>
          <w:rFonts w:asciiTheme="minorHAnsi" w:hAnsiTheme="minorHAnsi" w:cstheme="minorHAnsi"/>
          <w:sz w:val="24"/>
          <w:szCs w:val="24"/>
          <w:lang w:val="pt-PT"/>
        </w:rPr>
        <w:t>Objectivos</w:t>
      </w:r>
      <w:bookmarkEnd w:id="11"/>
      <w:proofErr w:type="spellEnd"/>
    </w:p>
    <w:p w14:paraId="7842ED9D" w14:textId="7B5BC93A" w:rsidR="008C5DDD" w:rsidRPr="006C5CB8" w:rsidRDefault="008C5DDD" w:rsidP="008C5DDD">
      <w:pPr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>O objetivo deste documento é servir como referência para o processo de instalação e configuração da solução "Portal de Atendimento" (PA) e todos os componen</w:t>
      </w:r>
      <w:r w:rsidR="00AA7250">
        <w:rPr>
          <w:rFonts w:asciiTheme="minorHAnsi" w:hAnsiTheme="minorHAnsi" w:cstheme="minorHAnsi"/>
          <w:szCs w:val="20"/>
          <w:lang w:val="pt-PT"/>
        </w:rPr>
        <w:t xml:space="preserve">tes necessários, para </w:t>
      </w:r>
      <w:proofErr w:type="spellStart"/>
      <w:r w:rsidR="00AA7250">
        <w:rPr>
          <w:rFonts w:asciiTheme="minorHAnsi" w:hAnsiTheme="minorHAnsi" w:cstheme="minorHAnsi"/>
          <w:szCs w:val="20"/>
          <w:lang w:val="pt-PT"/>
        </w:rPr>
        <w:t>Drop</w:t>
      </w:r>
      <w:proofErr w:type="spellEnd"/>
      <w:r w:rsidR="00AA7250">
        <w:rPr>
          <w:rFonts w:asciiTheme="minorHAnsi" w:hAnsiTheme="minorHAnsi" w:cstheme="minorHAnsi"/>
          <w:szCs w:val="20"/>
          <w:lang w:val="pt-PT"/>
        </w:rPr>
        <w:t xml:space="preserve"> </w:t>
      </w:r>
      <w:r w:rsidR="005C7BC7">
        <w:rPr>
          <w:rFonts w:asciiTheme="minorHAnsi" w:hAnsiTheme="minorHAnsi" w:cstheme="minorHAnsi"/>
          <w:szCs w:val="20"/>
          <w:lang w:val="pt-PT"/>
        </w:rPr>
        <w:t>2.</w:t>
      </w:r>
      <w:r w:rsidR="00E54B91">
        <w:rPr>
          <w:rFonts w:asciiTheme="minorHAnsi" w:hAnsiTheme="minorHAnsi" w:cstheme="minorHAnsi"/>
          <w:szCs w:val="20"/>
          <w:lang w:val="pt-PT"/>
        </w:rPr>
        <w:t>8.</w:t>
      </w:r>
      <w:r w:rsidR="0024682B">
        <w:rPr>
          <w:rFonts w:asciiTheme="minorHAnsi" w:hAnsiTheme="minorHAnsi" w:cstheme="minorHAnsi"/>
          <w:szCs w:val="20"/>
          <w:lang w:val="pt-PT"/>
        </w:rPr>
        <w:t>9</w:t>
      </w:r>
      <w:r w:rsidRPr="006C5CB8">
        <w:rPr>
          <w:rFonts w:asciiTheme="minorHAnsi" w:hAnsiTheme="minorHAnsi" w:cstheme="minorHAnsi"/>
          <w:szCs w:val="20"/>
          <w:lang w:val="pt-PT"/>
        </w:rPr>
        <w:t xml:space="preserve">. </w:t>
      </w:r>
    </w:p>
    <w:p w14:paraId="3AA2894F" w14:textId="77777777" w:rsidR="008C5DDD" w:rsidRPr="006C5CB8" w:rsidRDefault="008C5DDD" w:rsidP="008C5DDD">
      <w:pPr>
        <w:jc w:val="left"/>
        <w:rPr>
          <w:rFonts w:asciiTheme="minorHAnsi" w:hAnsiTheme="minorHAnsi" w:cstheme="minorHAnsi"/>
          <w:szCs w:val="20"/>
          <w:lang w:val="pt-PT"/>
        </w:rPr>
      </w:pPr>
    </w:p>
    <w:p w14:paraId="4E84BD24" w14:textId="23FA9134" w:rsidR="008C5DDD" w:rsidRDefault="008C5DDD" w:rsidP="008C5DDD">
      <w:pPr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 xml:space="preserve">PA é composto por dois componentes principais, o componente de servidor e o componente </w:t>
      </w:r>
      <w:proofErr w:type="spellStart"/>
      <w:r w:rsidRPr="006C5CB8">
        <w:rPr>
          <w:rFonts w:asciiTheme="minorHAnsi" w:hAnsiTheme="minorHAnsi" w:cstheme="minorHAnsi"/>
          <w:i/>
          <w:szCs w:val="20"/>
          <w:lang w:val="pt-PT"/>
        </w:rPr>
        <w:t>frontend</w:t>
      </w:r>
      <w:proofErr w:type="spellEnd"/>
      <w:r w:rsidRPr="006C5CB8">
        <w:rPr>
          <w:rFonts w:asciiTheme="minorHAnsi" w:hAnsiTheme="minorHAnsi" w:cstheme="minorHAnsi"/>
          <w:szCs w:val="20"/>
          <w:lang w:val="pt-PT"/>
        </w:rPr>
        <w:t xml:space="preserve">. O componente de infraestrutura é uma aplicação J2EE que depende de Java JDK1.6 e servidor de aplicação Oracle </w:t>
      </w:r>
      <w:proofErr w:type="spellStart"/>
      <w:r w:rsidRPr="006C5CB8">
        <w:rPr>
          <w:rFonts w:asciiTheme="minorHAnsi" w:hAnsiTheme="minorHAnsi" w:cstheme="minorHAnsi"/>
          <w:szCs w:val="20"/>
          <w:lang w:val="pt-PT"/>
        </w:rPr>
        <w:t>WebLogic</w:t>
      </w:r>
      <w:proofErr w:type="spellEnd"/>
      <w:r w:rsidRPr="006C5CB8">
        <w:rPr>
          <w:rFonts w:asciiTheme="minorHAnsi" w:hAnsiTheme="minorHAnsi" w:cstheme="minorHAnsi"/>
          <w:szCs w:val="20"/>
          <w:lang w:val="pt-PT"/>
        </w:rPr>
        <w:t xml:space="preserve"> 12c. O componente de </w:t>
      </w:r>
      <w:proofErr w:type="spellStart"/>
      <w:r w:rsidRPr="006C5CB8">
        <w:rPr>
          <w:rFonts w:asciiTheme="minorHAnsi" w:hAnsiTheme="minorHAnsi" w:cstheme="minorHAnsi"/>
          <w:i/>
          <w:szCs w:val="20"/>
          <w:lang w:val="pt-PT"/>
        </w:rPr>
        <w:t>frontend</w:t>
      </w:r>
      <w:proofErr w:type="spellEnd"/>
      <w:r w:rsidRPr="006C5CB8">
        <w:rPr>
          <w:rFonts w:asciiTheme="minorHAnsi" w:hAnsiTheme="minorHAnsi" w:cstheme="minorHAnsi"/>
          <w:szCs w:val="20"/>
          <w:lang w:val="pt-PT"/>
        </w:rPr>
        <w:t xml:space="preserve"> é uma aplicação </w:t>
      </w:r>
      <w:proofErr w:type="spellStart"/>
      <w:r w:rsidRPr="006C5CB8">
        <w:rPr>
          <w:rFonts w:asciiTheme="minorHAnsi" w:hAnsiTheme="minorHAnsi" w:cstheme="minorHAnsi"/>
          <w:i/>
          <w:szCs w:val="20"/>
          <w:lang w:val="pt-PT"/>
        </w:rPr>
        <w:t>ExtJS</w:t>
      </w:r>
      <w:proofErr w:type="spellEnd"/>
      <w:r w:rsidRPr="006C5CB8">
        <w:rPr>
          <w:rFonts w:asciiTheme="minorHAnsi" w:hAnsiTheme="minorHAnsi" w:cstheme="minorHAnsi"/>
          <w:szCs w:val="20"/>
          <w:lang w:val="pt-PT"/>
        </w:rPr>
        <w:t xml:space="preserve"> que depende apenas de um navegador capaz de executar </w:t>
      </w:r>
      <w:proofErr w:type="spellStart"/>
      <w:r w:rsidRPr="006C5CB8">
        <w:rPr>
          <w:rFonts w:asciiTheme="minorHAnsi" w:hAnsiTheme="minorHAnsi" w:cstheme="minorHAnsi"/>
          <w:i/>
          <w:szCs w:val="20"/>
          <w:lang w:val="pt-PT"/>
        </w:rPr>
        <w:t>javascript</w:t>
      </w:r>
      <w:proofErr w:type="spellEnd"/>
      <w:r w:rsidRPr="006C5CB8">
        <w:rPr>
          <w:rFonts w:asciiTheme="minorHAnsi" w:hAnsiTheme="minorHAnsi" w:cstheme="minorHAnsi"/>
          <w:szCs w:val="20"/>
          <w:lang w:val="pt-PT"/>
        </w:rPr>
        <w:t>.</w:t>
      </w:r>
    </w:p>
    <w:p w14:paraId="05AE11EF" w14:textId="77777777" w:rsidR="00553EB3" w:rsidRPr="006C5CB8" w:rsidRDefault="00553EB3" w:rsidP="008C5DDD">
      <w:pPr>
        <w:jc w:val="left"/>
        <w:rPr>
          <w:rFonts w:asciiTheme="minorHAnsi" w:hAnsiTheme="minorHAnsi" w:cstheme="minorHAnsi"/>
          <w:szCs w:val="20"/>
          <w:lang w:val="pt-PT"/>
        </w:rPr>
      </w:pPr>
    </w:p>
    <w:p w14:paraId="2C239BCA" w14:textId="271A17E5" w:rsidR="00CE10F6" w:rsidRPr="006C5CB8" w:rsidRDefault="008C5DDD" w:rsidP="00B07EDB">
      <w:pPr>
        <w:pStyle w:val="Cabealho2"/>
        <w:keepNext w:val="0"/>
        <w:keepLines w:val="0"/>
        <w:tabs>
          <w:tab w:val="clear" w:pos="718"/>
          <w:tab w:val="num" w:pos="709"/>
        </w:tabs>
        <w:spacing w:before="240" w:after="160" w:line="240" w:lineRule="auto"/>
        <w:ind w:left="567"/>
        <w:jc w:val="left"/>
        <w:rPr>
          <w:rFonts w:asciiTheme="minorHAnsi" w:hAnsiTheme="minorHAnsi" w:cstheme="minorHAnsi"/>
          <w:sz w:val="24"/>
          <w:szCs w:val="24"/>
          <w:lang w:val="pt-PT"/>
        </w:rPr>
      </w:pPr>
      <w:bookmarkStart w:id="12" w:name="_Toc436055904"/>
      <w:r w:rsidRPr="006C5CB8">
        <w:rPr>
          <w:rFonts w:asciiTheme="minorHAnsi" w:hAnsiTheme="minorHAnsi" w:cstheme="minorHAnsi"/>
          <w:sz w:val="24"/>
          <w:szCs w:val="24"/>
          <w:lang w:val="pt-PT"/>
        </w:rPr>
        <w:t>Dependências e Requisitos</w:t>
      </w:r>
      <w:bookmarkEnd w:id="12"/>
    </w:p>
    <w:p w14:paraId="35DE4341" w14:textId="7FA66EFA" w:rsidR="008C5DDD" w:rsidRPr="006C5CB8" w:rsidRDefault="008C5DDD" w:rsidP="008C5DDD">
      <w:pPr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 xml:space="preserve">Através deste documento, assumimos que </w:t>
      </w:r>
      <w:proofErr w:type="gramStart"/>
      <w:r w:rsidRPr="006C5CB8">
        <w:rPr>
          <w:rFonts w:asciiTheme="minorHAnsi" w:hAnsiTheme="minorHAnsi" w:cstheme="minorHAnsi"/>
          <w:szCs w:val="20"/>
          <w:lang w:val="pt-PT"/>
        </w:rPr>
        <w:t>todos os componentes necessárias</w:t>
      </w:r>
      <w:proofErr w:type="gramEnd"/>
      <w:r w:rsidRPr="006C5CB8">
        <w:rPr>
          <w:rFonts w:asciiTheme="minorHAnsi" w:hAnsiTheme="minorHAnsi" w:cstheme="minorHAnsi"/>
          <w:szCs w:val="20"/>
          <w:lang w:val="pt-PT"/>
        </w:rPr>
        <w:t xml:space="preserve"> de software são instalados no diretório /</w:t>
      </w:r>
      <w:proofErr w:type="spellStart"/>
      <w:r w:rsidRPr="006C5CB8">
        <w:rPr>
          <w:rFonts w:asciiTheme="minorHAnsi" w:hAnsiTheme="minorHAnsi" w:cstheme="minorHAnsi"/>
          <w:szCs w:val="20"/>
          <w:lang w:val="pt-PT"/>
        </w:rPr>
        <w:t>opt</w:t>
      </w:r>
      <w:proofErr w:type="spellEnd"/>
      <w:r w:rsidRPr="006C5CB8">
        <w:rPr>
          <w:rFonts w:asciiTheme="minorHAnsi" w:hAnsiTheme="minorHAnsi" w:cstheme="minorHAnsi"/>
          <w:szCs w:val="20"/>
          <w:lang w:val="pt-PT"/>
        </w:rPr>
        <w:t xml:space="preserve"> /. </w:t>
      </w:r>
    </w:p>
    <w:p w14:paraId="2AC6E9BC" w14:textId="2EFC7B7C" w:rsidR="008C5DDD" w:rsidRPr="006C5CB8" w:rsidRDefault="008C5DDD" w:rsidP="008C5DDD">
      <w:pPr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 xml:space="preserve">O PA requer o Oracle Java JDK1.6. Instalação de Java JDK1.6 está fora do escopo deste documento, porém as etapas usadas para instalar o Oracle Java JDK1.6 são indicados por conveniência. </w:t>
      </w:r>
    </w:p>
    <w:p w14:paraId="2601EBF6" w14:textId="558FFEC0" w:rsidR="00283AA6" w:rsidRPr="006C5CB8" w:rsidRDefault="008C5DDD" w:rsidP="00B07EDB">
      <w:pPr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 xml:space="preserve">PA pode funcionar somente com o </w:t>
      </w:r>
      <w:proofErr w:type="spellStart"/>
      <w:r w:rsidRPr="006C5CB8">
        <w:rPr>
          <w:rFonts w:asciiTheme="minorHAnsi" w:hAnsiTheme="minorHAnsi" w:cstheme="minorHAnsi"/>
          <w:szCs w:val="20"/>
          <w:lang w:val="pt-PT"/>
        </w:rPr>
        <w:t>WebLogic</w:t>
      </w:r>
      <w:proofErr w:type="spellEnd"/>
      <w:r w:rsidRPr="006C5CB8">
        <w:rPr>
          <w:rFonts w:asciiTheme="minorHAnsi" w:hAnsiTheme="minorHAnsi" w:cstheme="minorHAnsi"/>
          <w:szCs w:val="20"/>
          <w:lang w:val="pt-PT"/>
        </w:rPr>
        <w:t xml:space="preserve">, no entanto, é altamente recomendável usar um servidor web (Apache), servindo conteúdo estático e agindo como um proxy reverso para </w:t>
      </w:r>
      <w:proofErr w:type="spellStart"/>
      <w:r w:rsidRPr="006C5CB8">
        <w:rPr>
          <w:rFonts w:asciiTheme="minorHAnsi" w:hAnsiTheme="minorHAnsi" w:cstheme="minorHAnsi"/>
          <w:szCs w:val="20"/>
          <w:lang w:val="pt-PT"/>
        </w:rPr>
        <w:t>WebLogic</w:t>
      </w:r>
      <w:proofErr w:type="spellEnd"/>
      <w:r w:rsidRPr="006C5CB8">
        <w:rPr>
          <w:rFonts w:asciiTheme="minorHAnsi" w:hAnsiTheme="minorHAnsi" w:cstheme="minorHAnsi"/>
          <w:szCs w:val="20"/>
          <w:lang w:val="pt-PT"/>
        </w:rPr>
        <w:t>. A instalação do servidor web Apache está fora do escopo deste documento.</w:t>
      </w:r>
    </w:p>
    <w:p w14:paraId="102CFE78" w14:textId="77777777" w:rsidR="008C5DDD" w:rsidRPr="006C5CB8" w:rsidRDefault="008C5DDD" w:rsidP="00B07EDB">
      <w:pPr>
        <w:jc w:val="left"/>
        <w:rPr>
          <w:rFonts w:asciiTheme="minorHAnsi" w:hAnsiTheme="minorHAnsi" w:cstheme="minorHAnsi"/>
          <w:szCs w:val="20"/>
          <w:lang w:val="pt-PT"/>
        </w:rPr>
      </w:pPr>
    </w:p>
    <w:p w14:paraId="32C5F131" w14:textId="565E30AB" w:rsidR="00283AA6" w:rsidRPr="006C5CB8" w:rsidRDefault="008C5DDD" w:rsidP="00B07EDB">
      <w:pPr>
        <w:pStyle w:val="Cabealho2"/>
        <w:keepNext w:val="0"/>
        <w:keepLines w:val="0"/>
        <w:tabs>
          <w:tab w:val="clear" w:pos="718"/>
          <w:tab w:val="num" w:pos="709"/>
        </w:tabs>
        <w:spacing w:before="240" w:after="160" w:line="240" w:lineRule="auto"/>
        <w:ind w:left="567"/>
        <w:jc w:val="left"/>
        <w:rPr>
          <w:rFonts w:asciiTheme="minorHAnsi" w:hAnsiTheme="minorHAnsi" w:cstheme="minorHAnsi"/>
          <w:sz w:val="24"/>
          <w:szCs w:val="24"/>
          <w:lang w:val="pt-PT"/>
        </w:rPr>
      </w:pPr>
      <w:bookmarkStart w:id="13" w:name="_Toc436055905"/>
      <w:r w:rsidRPr="006C5CB8">
        <w:rPr>
          <w:rFonts w:asciiTheme="minorHAnsi" w:hAnsiTheme="minorHAnsi" w:cstheme="minorHAnsi"/>
          <w:sz w:val="24"/>
          <w:szCs w:val="24"/>
          <w:lang w:val="pt-PT"/>
        </w:rPr>
        <w:t>Definições e abreviaturas</w:t>
      </w:r>
      <w:bookmarkEnd w:id="13"/>
    </w:p>
    <w:p w14:paraId="6EC2C0CF" w14:textId="04A9C1A3" w:rsidR="00283AA6" w:rsidRPr="006C5CB8" w:rsidRDefault="008C5DDD" w:rsidP="00B07EDB">
      <w:pPr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>As abreviaturas usadas neste documento são</w:t>
      </w:r>
      <w:r w:rsidR="00283AA6" w:rsidRPr="006C5CB8">
        <w:rPr>
          <w:rFonts w:asciiTheme="minorHAnsi" w:hAnsiTheme="minorHAnsi" w:cstheme="minorHAnsi"/>
          <w:szCs w:val="20"/>
          <w:lang w:val="pt-PT"/>
        </w:rPr>
        <w:t>:</w:t>
      </w:r>
    </w:p>
    <w:p w14:paraId="406BC780" w14:textId="77777777" w:rsidR="00283AA6" w:rsidRPr="006C5CB8" w:rsidRDefault="00283AA6" w:rsidP="00B07EDB">
      <w:pPr>
        <w:jc w:val="left"/>
        <w:rPr>
          <w:rFonts w:asciiTheme="minorHAnsi" w:hAnsiTheme="minorHAnsi" w:cstheme="minorHAnsi"/>
          <w:szCs w:val="20"/>
          <w:lang w:val="pt-PT"/>
        </w:rPr>
      </w:pPr>
    </w:p>
    <w:p w14:paraId="01D14E8C" w14:textId="7893852A" w:rsidR="004A5720" w:rsidRPr="006C5CB8" w:rsidRDefault="00A435E5" w:rsidP="00B07EDB">
      <w:pPr>
        <w:numPr>
          <w:ilvl w:val="0"/>
          <w:numId w:val="3"/>
        </w:numPr>
        <w:spacing w:before="0"/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>PA</w:t>
      </w:r>
      <w:r w:rsidR="008C5DDD" w:rsidRPr="006C5CB8">
        <w:rPr>
          <w:rFonts w:asciiTheme="minorHAnsi" w:hAnsiTheme="minorHAnsi" w:cstheme="minorHAnsi"/>
          <w:szCs w:val="20"/>
          <w:lang w:val="pt-PT"/>
        </w:rPr>
        <w:t xml:space="preserve"> – </w:t>
      </w:r>
      <w:r w:rsidRPr="006C5CB8">
        <w:rPr>
          <w:rFonts w:asciiTheme="minorHAnsi" w:hAnsiTheme="minorHAnsi" w:cstheme="minorHAnsi"/>
          <w:szCs w:val="20"/>
          <w:lang w:val="pt-PT"/>
        </w:rPr>
        <w:t>Portal de Atendimento</w:t>
      </w:r>
    </w:p>
    <w:p w14:paraId="147F6E46" w14:textId="659B24CD" w:rsidR="00F91E3A" w:rsidRDefault="00F91E3A" w:rsidP="00B07EDB">
      <w:pPr>
        <w:numPr>
          <w:ilvl w:val="0"/>
          <w:numId w:val="3"/>
        </w:numPr>
        <w:spacing w:before="0"/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 xml:space="preserve">PID – </w:t>
      </w:r>
      <w:proofErr w:type="spellStart"/>
      <w:r w:rsidRPr="006C5CB8">
        <w:rPr>
          <w:rFonts w:asciiTheme="minorHAnsi" w:hAnsiTheme="minorHAnsi" w:cstheme="minorHAnsi"/>
          <w:szCs w:val="20"/>
          <w:lang w:val="pt-PT"/>
        </w:rPr>
        <w:t>Process</w:t>
      </w:r>
      <w:proofErr w:type="spellEnd"/>
      <w:r w:rsidRPr="006C5CB8">
        <w:rPr>
          <w:rFonts w:asciiTheme="minorHAnsi" w:hAnsiTheme="minorHAnsi" w:cstheme="minorHAnsi"/>
          <w:szCs w:val="20"/>
          <w:lang w:val="pt-PT"/>
        </w:rPr>
        <w:t xml:space="preserve"> Id</w:t>
      </w:r>
    </w:p>
    <w:p w14:paraId="3A801637" w14:textId="2DA322F2" w:rsidR="001E2869" w:rsidRDefault="001E2869" w:rsidP="001E2869">
      <w:pPr>
        <w:pStyle w:val="Cabealho2"/>
        <w:keepNext w:val="0"/>
        <w:keepLines w:val="0"/>
        <w:tabs>
          <w:tab w:val="clear" w:pos="718"/>
          <w:tab w:val="num" w:pos="709"/>
        </w:tabs>
        <w:spacing w:before="240" w:after="160" w:line="240" w:lineRule="auto"/>
        <w:ind w:left="567"/>
        <w:jc w:val="left"/>
        <w:rPr>
          <w:rFonts w:asciiTheme="minorHAnsi" w:hAnsiTheme="minorHAnsi" w:cstheme="minorHAnsi"/>
          <w:sz w:val="24"/>
          <w:szCs w:val="24"/>
          <w:lang w:val="pt-PT"/>
        </w:rPr>
      </w:pPr>
      <w:bookmarkStart w:id="14" w:name="_Toc436055906"/>
      <w:r>
        <w:rPr>
          <w:rFonts w:asciiTheme="minorHAnsi" w:hAnsiTheme="minorHAnsi" w:cstheme="minorHAnsi"/>
          <w:sz w:val="24"/>
          <w:szCs w:val="24"/>
          <w:lang w:val="pt-PT"/>
        </w:rPr>
        <w:t>Informação Útil</w:t>
      </w:r>
      <w:bookmarkEnd w:id="14"/>
    </w:p>
    <w:p w14:paraId="1163726F" w14:textId="6140F9C1" w:rsidR="001E2869" w:rsidRDefault="001E2869" w:rsidP="001E2869">
      <w:pPr>
        <w:jc w:val="left"/>
        <w:rPr>
          <w:rFonts w:asciiTheme="minorHAnsi" w:hAnsiTheme="minorHAnsi" w:cstheme="minorHAnsi"/>
          <w:szCs w:val="20"/>
          <w:lang w:val="pt-PT"/>
        </w:rPr>
      </w:pPr>
      <w:r>
        <w:rPr>
          <w:rFonts w:asciiTheme="minorHAnsi" w:hAnsiTheme="minorHAnsi" w:cstheme="minorHAnsi"/>
          <w:szCs w:val="20"/>
          <w:lang w:val="pt-PT"/>
        </w:rPr>
        <w:t>Inventário das máquinas do PA:</w:t>
      </w:r>
    </w:p>
    <w:tbl>
      <w:tblPr>
        <w:tblStyle w:val="Tabeladiscreta1"/>
        <w:tblW w:w="0" w:type="auto"/>
        <w:tblLook w:val="04A0" w:firstRow="1" w:lastRow="0" w:firstColumn="1" w:lastColumn="0" w:noHBand="0" w:noVBand="1"/>
      </w:tblPr>
      <w:tblGrid>
        <w:gridCol w:w="1951"/>
        <w:gridCol w:w="6993"/>
      </w:tblGrid>
      <w:tr w:rsidR="001E2869" w:rsidRPr="001E2869" w14:paraId="30C43418" w14:textId="77777777" w:rsidTr="001E2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4EABDF51" w14:textId="2D259442" w:rsidR="001E2869" w:rsidRPr="001E2869" w:rsidRDefault="001E2869" w:rsidP="001E2869">
            <w:pPr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val="pt-PT"/>
              </w:rPr>
            </w:pPr>
            <w:r w:rsidRPr="001E2869">
              <w:rPr>
                <w:rFonts w:asciiTheme="minorHAnsi" w:hAnsiTheme="minorHAnsi" w:cstheme="minorHAnsi"/>
                <w:b/>
                <w:szCs w:val="20"/>
                <w:lang w:val="pt-PT"/>
              </w:rPr>
              <w:t>Máquina</w:t>
            </w:r>
          </w:p>
        </w:tc>
        <w:tc>
          <w:tcPr>
            <w:tcW w:w="6993" w:type="dxa"/>
          </w:tcPr>
          <w:p w14:paraId="32A2F600" w14:textId="15B5741B" w:rsidR="001E2869" w:rsidRPr="001E2869" w:rsidRDefault="001E2869" w:rsidP="001E2869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Cs w:val="20"/>
                <w:lang w:val="pt-PT"/>
              </w:rPr>
            </w:pPr>
            <w:r w:rsidRPr="001E2869">
              <w:rPr>
                <w:rFonts w:asciiTheme="minorHAnsi" w:hAnsiTheme="minorHAnsi" w:cstheme="minorHAnsi"/>
                <w:b/>
                <w:szCs w:val="20"/>
                <w:lang w:val="pt-PT"/>
              </w:rPr>
              <w:t>IP</w:t>
            </w:r>
          </w:p>
        </w:tc>
      </w:tr>
      <w:tr w:rsidR="001E2869" w14:paraId="0AEFA0BD" w14:textId="77777777" w:rsidTr="001E2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vAlign w:val="center"/>
          </w:tcPr>
          <w:p w14:paraId="720F4B3E" w14:textId="7DC814FA" w:rsidR="001E2869" w:rsidRPr="001E2869" w:rsidRDefault="001E2869" w:rsidP="001E2869">
            <w:pPr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val="pt-PT"/>
              </w:rPr>
            </w:pPr>
            <w:r w:rsidRPr="001E2869">
              <w:rPr>
                <w:rFonts w:asciiTheme="minorHAnsi" w:hAnsiTheme="minorHAnsi" w:cstheme="minorHAnsi"/>
                <w:b/>
                <w:szCs w:val="20"/>
                <w:lang w:val="pt-PT"/>
              </w:rPr>
              <w:t>Máquina A</w:t>
            </w:r>
          </w:p>
        </w:tc>
        <w:tc>
          <w:tcPr>
            <w:tcW w:w="6993" w:type="dxa"/>
            <w:shd w:val="clear" w:color="auto" w:fill="F2F2F2" w:themeFill="background1" w:themeFillShade="F2"/>
          </w:tcPr>
          <w:p w14:paraId="4FC67126" w14:textId="0316F3A0" w:rsidR="001E2869" w:rsidRDefault="001E2869" w:rsidP="001E286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pt-PT"/>
              </w:rPr>
            </w:pPr>
            <w:r w:rsidRPr="001E2869">
              <w:rPr>
                <w:rFonts w:asciiTheme="minorHAnsi" w:hAnsiTheme="minorHAnsi" w:cstheme="minorHAnsi"/>
                <w:szCs w:val="20"/>
                <w:lang w:val="pt-PT"/>
              </w:rPr>
              <w:t>10.32.4.1</w:t>
            </w:r>
            <w:r>
              <w:rPr>
                <w:rFonts w:asciiTheme="minorHAnsi" w:hAnsiTheme="minorHAnsi" w:cstheme="minorHAnsi"/>
                <w:szCs w:val="20"/>
                <w:lang w:val="pt-PT"/>
              </w:rPr>
              <w:t>49</w:t>
            </w:r>
          </w:p>
        </w:tc>
      </w:tr>
      <w:tr w:rsidR="001E2869" w14:paraId="2C4CF4B9" w14:textId="77777777" w:rsidTr="001E2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25F635A6" w14:textId="02FFDA5B" w:rsidR="001E2869" w:rsidRPr="001E2869" w:rsidRDefault="001E2869" w:rsidP="001E2869">
            <w:pPr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val="pt-PT"/>
              </w:rPr>
            </w:pPr>
            <w:r w:rsidRPr="001E2869">
              <w:rPr>
                <w:rFonts w:asciiTheme="minorHAnsi" w:hAnsiTheme="minorHAnsi" w:cstheme="minorHAnsi"/>
                <w:b/>
                <w:szCs w:val="20"/>
                <w:lang w:val="pt-PT"/>
              </w:rPr>
              <w:t>Máquina B</w:t>
            </w:r>
          </w:p>
        </w:tc>
        <w:tc>
          <w:tcPr>
            <w:tcW w:w="6993" w:type="dxa"/>
          </w:tcPr>
          <w:p w14:paraId="7174E39D" w14:textId="6C9BC3D7" w:rsidR="001E2869" w:rsidRDefault="001E2869" w:rsidP="001E2869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pt-PT"/>
              </w:rPr>
            </w:pPr>
            <w:r w:rsidRPr="001E2869">
              <w:rPr>
                <w:rFonts w:asciiTheme="minorHAnsi" w:hAnsiTheme="minorHAnsi" w:cstheme="minorHAnsi"/>
                <w:szCs w:val="20"/>
                <w:lang w:val="pt-PT"/>
              </w:rPr>
              <w:t>10.32.4.1</w:t>
            </w:r>
            <w:r>
              <w:rPr>
                <w:rFonts w:asciiTheme="minorHAnsi" w:hAnsiTheme="minorHAnsi" w:cstheme="minorHAnsi"/>
                <w:szCs w:val="20"/>
                <w:lang w:val="pt-PT"/>
              </w:rPr>
              <w:t>50</w:t>
            </w:r>
          </w:p>
        </w:tc>
      </w:tr>
      <w:tr w:rsidR="001E2869" w14:paraId="1FB9110B" w14:textId="77777777" w:rsidTr="001E2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vAlign w:val="center"/>
          </w:tcPr>
          <w:p w14:paraId="1F552C42" w14:textId="62288CED" w:rsidR="001E2869" w:rsidRPr="001E2869" w:rsidRDefault="001E2869" w:rsidP="001E2869">
            <w:pPr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val="pt-PT"/>
              </w:rPr>
            </w:pPr>
            <w:r w:rsidRPr="001E2869">
              <w:rPr>
                <w:rFonts w:asciiTheme="minorHAnsi" w:hAnsiTheme="minorHAnsi" w:cstheme="minorHAnsi"/>
                <w:b/>
                <w:szCs w:val="20"/>
                <w:lang w:val="pt-PT"/>
              </w:rPr>
              <w:t>Máquina C</w:t>
            </w:r>
          </w:p>
        </w:tc>
        <w:tc>
          <w:tcPr>
            <w:tcW w:w="6993" w:type="dxa"/>
            <w:shd w:val="clear" w:color="auto" w:fill="F2F2F2" w:themeFill="background1" w:themeFillShade="F2"/>
          </w:tcPr>
          <w:p w14:paraId="218FABA8" w14:textId="27A21D44" w:rsidR="001E2869" w:rsidRDefault="001E2869" w:rsidP="001E286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pt-PT"/>
              </w:rPr>
            </w:pPr>
            <w:r w:rsidRPr="001E2869">
              <w:rPr>
                <w:rFonts w:asciiTheme="minorHAnsi" w:hAnsiTheme="minorHAnsi" w:cstheme="minorHAnsi"/>
                <w:szCs w:val="20"/>
                <w:lang w:val="pt-PT"/>
              </w:rPr>
              <w:t>10.32.4.1</w:t>
            </w:r>
            <w:r>
              <w:rPr>
                <w:rFonts w:asciiTheme="minorHAnsi" w:hAnsiTheme="minorHAnsi" w:cstheme="minorHAnsi"/>
                <w:szCs w:val="20"/>
                <w:lang w:val="pt-PT"/>
              </w:rPr>
              <w:t>51</w:t>
            </w:r>
          </w:p>
        </w:tc>
      </w:tr>
      <w:tr w:rsidR="001E2869" w14:paraId="304F1896" w14:textId="77777777" w:rsidTr="001E2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19CF91A4" w14:textId="22491541" w:rsidR="001E2869" w:rsidRPr="001E2869" w:rsidRDefault="001E2869" w:rsidP="001E2869">
            <w:pPr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val="pt-PT"/>
              </w:rPr>
            </w:pPr>
            <w:r w:rsidRPr="001E2869">
              <w:rPr>
                <w:rFonts w:asciiTheme="minorHAnsi" w:hAnsiTheme="minorHAnsi" w:cstheme="minorHAnsi"/>
                <w:b/>
                <w:szCs w:val="20"/>
                <w:lang w:val="pt-PT"/>
              </w:rPr>
              <w:t>Máquina D</w:t>
            </w:r>
          </w:p>
        </w:tc>
        <w:tc>
          <w:tcPr>
            <w:tcW w:w="6993" w:type="dxa"/>
          </w:tcPr>
          <w:p w14:paraId="4B12EE5C" w14:textId="129E4541" w:rsidR="001E2869" w:rsidRDefault="001E2869" w:rsidP="001E2869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pt-PT"/>
              </w:rPr>
            </w:pPr>
            <w:r w:rsidRPr="001E2869">
              <w:rPr>
                <w:rFonts w:asciiTheme="minorHAnsi" w:hAnsiTheme="minorHAnsi" w:cstheme="minorHAnsi"/>
                <w:szCs w:val="20"/>
                <w:lang w:val="pt-PT"/>
              </w:rPr>
              <w:t>10.32.4.1</w:t>
            </w:r>
            <w:r>
              <w:rPr>
                <w:rFonts w:asciiTheme="minorHAnsi" w:hAnsiTheme="minorHAnsi" w:cstheme="minorHAnsi"/>
                <w:szCs w:val="20"/>
                <w:lang w:val="pt-PT"/>
              </w:rPr>
              <w:t>52</w:t>
            </w:r>
          </w:p>
        </w:tc>
      </w:tr>
      <w:tr w:rsidR="001E2869" w14:paraId="6BFF4015" w14:textId="77777777" w:rsidTr="001E2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vAlign w:val="center"/>
          </w:tcPr>
          <w:p w14:paraId="656F122C" w14:textId="535B3CF5" w:rsidR="001E2869" w:rsidRPr="001E2869" w:rsidRDefault="001E2869" w:rsidP="001E2869">
            <w:pPr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val="pt-PT"/>
              </w:rPr>
            </w:pPr>
            <w:r w:rsidRPr="001E2869">
              <w:rPr>
                <w:rFonts w:asciiTheme="minorHAnsi" w:hAnsiTheme="minorHAnsi" w:cstheme="minorHAnsi"/>
                <w:b/>
                <w:szCs w:val="20"/>
                <w:lang w:val="pt-PT"/>
              </w:rPr>
              <w:t>Máquina E</w:t>
            </w:r>
          </w:p>
        </w:tc>
        <w:tc>
          <w:tcPr>
            <w:tcW w:w="6993" w:type="dxa"/>
            <w:shd w:val="clear" w:color="auto" w:fill="F2F2F2" w:themeFill="background1" w:themeFillShade="F2"/>
          </w:tcPr>
          <w:p w14:paraId="71192076" w14:textId="00DE2D22" w:rsidR="001E2869" w:rsidRDefault="001E2869" w:rsidP="001E286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pt-PT"/>
              </w:rPr>
            </w:pPr>
            <w:r w:rsidRPr="001E2869">
              <w:rPr>
                <w:rFonts w:asciiTheme="minorHAnsi" w:hAnsiTheme="minorHAnsi" w:cstheme="minorHAnsi"/>
                <w:szCs w:val="20"/>
                <w:lang w:val="pt-PT"/>
              </w:rPr>
              <w:t>10.32.4.1</w:t>
            </w:r>
            <w:r>
              <w:rPr>
                <w:rFonts w:asciiTheme="minorHAnsi" w:hAnsiTheme="minorHAnsi" w:cstheme="minorHAnsi"/>
                <w:szCs w:val="20"/>
                <w:lang w:val="pt-PT"/>
              </w:rPr>
              <w:t>53</w:t>
            </w:r>
          </w:p>
        </w:tc>
      </w:tr>
      <w:tr w:rsidR="001E2869" w14:paraId="46707829" w14:textId="77777777" w:rsidTr="001E2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3A4A5127" w14:textId="6862E8D0" w:rsidR="001E2869" w:rsidRPr="001E2869" w:rsidRDefault="001E2869" w:rsidP="001E2869">
            <w:pPr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val="pt-PT"/>
              </w:rPr>
            </w:pPr>
            <w:r w:rsidRPr="001E2869">
              <w:rPr>
                <w:rFonts w:asciiTheme="minorHAnsi" w:hAnsiTheme="minorHAnsi" w:cstheme="minorHAnsi"/>
                <w:b/>
                <w:szCs w:val="20"/>
                <w:lang w:val="pt-PT"/>
              </w:rPr>
              <w:t>Máquina F</w:t>
            </w:r>
          </w:p>
        </w:tc>
        <w:tc>
          <w:tcPr>
            <w:tcW w:w="6993" w:type="dxa"/>
          </w:tcPr>
          <w:p w14:paraId="501811D2" w14:textId="13CFFFC5" w:rsidR="001E2869" w:rsidRDefault="001E2869" w:rsidP="001E2869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pt-PT"/>
              </w:rPr>
            </w:pPr>
            <w:r w:rsidRPr="001E2869">
              <w:rPr>
                <w:rFonts w:asciiTheme="minorHAnsi" w:hAnsiTheme="minorHAnsi" w:cstheme="minorHAnsi"/>
                <w:szCs w:val="20"/>
                <w:lang w:val="pt-PT"/>
              </w:rPr>
              <w:t>10.32.4.1</w:t>
            </w:r>
            <w:r>
              <w:rPr>
                <w:rFonts w:asciiTheme="minorHAnsi" w:hAnsiTheme="minorHAnsi" w:cstheme="minorHAnsi"/>
                <w:szCs w:val="20"/>
                <w:lang w:val="pt-PT"/>
              </w:rPr>
              <w:t>54</w:t>
            </w:r>
          </w:p>
        </w:tc>
      </w:tr>
      <w:tr w:rsidR="001E2869" w14:paraId="3B2B5C63" w14:textId="77777777" w:rsidTr="001E2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vAlign w:val="center"/>
          </w:tcPr>
          <w:p w14:paraId="63BE92B0" w14:textId="18BF17F3" w:rsidR="001E2869" w:rsidRPr="001E2869" w:rsidRDefault="001E2869" w:rsidP="001E2869">
            <w:pPr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val="pt-PT"/>
              </w:rPr>
            </w:pPr>
            <w:r w:rsidRPr="001E2869">
              <w:rPr>
                <w:rFonts w:asciiTheme="minorHAnsi" w:hAnsiTheme="minorHAnsi" w:cstheme="minorHAnsi"/>
                <w:b/>
                <w:szCs w:val="20"/>
                <w:lang w:val="pt-PT"/>
              </w:rPr>
              <w:t>Máquina G</w:t>
            </w:r>
          </w:p>
        </w:tc>
        <w:tc>
          <w:tcPr>
            <w:tcW w:w="6993" w:type="dxa"/>
            <w:shd w:val="clear" w:color="auto" w:fill="F2F2F2" w:themeFill="background1" w:themeFillShade="F2"/>
          </w:tcPr>
          <w:p w14:paraId="210E42F4" w14:textId="05FD2605" w:rsidR="001E2869" w:rsidRDefault="001E2869" w:rsidP="001E286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pt-PT"/>
              </w:rPr>
            </w:pPr>
            <w:r w:rsidRPr="001E2869">
              <w:rPr>
                <w:rFonts w:asciiTheme="minorHAnsi" w:hAnsiTheme="minorHAnsi" w:cstheme="minorHAnsi"/>
                <w:szCs w:val="20"/>
                <w:lang w:val="pt-PT"/>
              </w:rPr>
              <w:t>10.32.4.1</w:t>
            </w:r>
            <w:r>
              <w:rPr>
                <w:rFonts w:asciiTheme="minorHAnsi" w:hAnsiTheme="minorHAnsi" w:cstheme="minorHAnsi"/>
                <w:szCs w:val="20"/>
                <w:lang w:val="pt-PT"/>
              </w:rPr>
              <w:t>55</w:t>
            </w:r>
          </w:p>
        </w:tc>
      </w:tr>
      <w:tr w:rsidR="001E2869" w14:paraId="265977EE" w14:textId="77777777" w:rsidTr="001E2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25A9D635" w14:textId="74F0EC24" w:rsidR="001E2869" w:rsidRPr="001E2869" w:rsidRDefault="001E2869" w:rsidP="001E2869">
            <w:pPr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val="pt-PT"/>
              </w:rPr>
            </w:pPr>
            <w:r w:rsidRPr="001E2869">
              <w:rPr>
                <w:rFonts w:asciiTheme="minorHAnsi" w:hAnsiTheme="minorHAnsi" w:cstheme="minorHAnsi"/>
                <w:b/>
                <w:szCs w:val="20"/>
                <w:lang w:val="pt-PT"/>
              </w:rPr>
              <w:t>Máquina H</w:t>
            </w:r>
          </w:p>
        </w:tc>
        <w:tc>
          <w:tcPr>
            <w:tcW w:w="6993" w:type="dxa"/>
          </w:tcPr>
          <w:p w14:paraId="7F8B8425" w14:textId="062A4067" w:rsidR="001E2869" w:rsidRPr="001E2869" w:rsidRDefault="001E2869" w:rsidP="001E2869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pt-PT"/>
              </w:rPr>
            </w:pPr>
            <w:r w:rsidRPr="001E2869">
              <w:rPr>
                <w:rFonts w:asciiTheme="minorHAnsi" w:hAnsiTheme="minorHAnsi" w:cstheme="minorHAnsi"/>
                <w:szCs w:val="20"/>
                <w:lang w:val="pt-PT"/>
              </w:rPr>
              <w:t>10.32.4.1</w:t>
            </w:r>
            <w:r>
              <w:rPr>
                <w:rFonts w:asciiTheme="minorHAnsi" w:hAnsiTheme="minorHAnsi" w:cstheme="minorHAnsi"/>
                <w:szCs w:val="20"/>
                <w:lang w:val="pt-PT"/>
              </w:rPr>
              <w:t>56</w:t>
            </w:r>
          </w:p>
        </w:tc>
      </w:tr>
      <w:tr w:rsidR="001E2869" w14:paraId="13035B47" w14:textId="77777777" w:rsidTr="001E2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vAlign w:val="center"/>
          </w:tcPr>
          <w:p w14:paraId="29DCFDDD" w14:textId="59A00A34" w:rsidR="001E2869" w:rsidRPr="001E2869" w:rsidRDefault="001E2869" w:rsidP="001E2869">
            <w:pPr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val="pt-PT"/>
              </w:rPr>
            </w:pPr>
            <w:r w:rsidRPr="001E2869">
              <w:rPr>
                <w:rFonts w:asciiTheme="minorHAnsi" w:hAnsiTheme="minorHAnsi" w:cstheme="minorHAnsi"/>
                <w:b/>
                <w:szCs w:val="20"/>
                <w:lang w:val="pt-PT"/>
              </w:rPr>
              <w:t>Base de dados</w:t>
            </w:r>
          </w:p>
        </w:tc>
        <w:tc>
          <w:tcPr>
            <w:tcW w:w="6993" w:type="dxa"/>
            <w:shd w:val="clear" w:color="auto" w:fill="F2F2F2" w:themeFill="background1" w:themeFillShade="F2"/>
          </w:tcPr>
          <w:p w14:paraId="1E03CE05" w14:textId="4ADC72BB" w:rsidR="001E2869" w:rsidRPr="001E2869" w:rsidRDefault="001E2869" w:rsidP="001E286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  <w:lang w:val="pt-PT"/>
              </w:rPr>
            </w:pPr>
            <w:r>
              <w:rPr>
                <w:rFonts w:asciiTheme="minorHAnsi" w:hAnsiTheme="minorHAnsi" w:cstheme="minorHAnsi"/>
                <w:szCs w:val="20"/>
                <w:lang w:val="pt-PT"/>
              </w:rPr>
              <w:t>10.2.5.54:1521</w:t>
            </w:r>
          </w:p>
        </w:tc>
      </w:tr>
    </w:tbl>
    <w:p w14:paraId="5A00DE53" w14:textId="77777777" w:rsidR="00D135B6" w:rsidRPr="006C5CB8" w:rsidRDefault="00D135B6" w:rsidP="001E2869">
      <w:pPr>
        <w:ind w:left="0"/>
        <w:jc w:val="left"/>
        <w:rPr>
          <w:rFonts w:asciiTheme="minorHAnsi" w:hAnsiTheme="minorHAnsi" w:cstheme="minorHAnsi"/>
          <w:szCs w:val="20"/>
          <w:lang w:val="pt-PT"/>
        </w:rPr>
      </w:pPr>
    </w:p>
    <w:p w14:paraId="6E5DFA67" w14:textId="77777777" w:rsidR="00273153" w:rsidRPr="006C5CB8" w:rsidRDefault="00273153" w:rsidP="00B07EDB">
      <w:pPr>
        <w:spacing w:before="0"/>
        <w:ind w:left="0"/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br w:type="page"/>
      </w:r>
    </w:p>
    <w:p w14:paraId="265C42F9" w14:textId="5855EE8D" w:rsidR="00273153" w:rsidRPr="006C5CB8" w:rsidRDefault="008C5DDD" w:rsidP="00B07EDB">
      <w:pPr>
        <w:pStyle w:val="Ttulo1"/>
        <w:jc w:val="left"/>
        <w:rPr>
          <w:rFonts w:asciiTheme="minorHAnsi" w:hAnsiTheme="minorHAnsi" w:cstheme="minorHAnsi"/>
          <w:sz w:val="20"/>
          <w:lang w:val="pt-PT"/>
        </w:rPr>
      </w:pPr>
      <w:bookmarkStart w:id="15" w:name="_Toc436055907"/>
      <w:r w:rsidRPr="006C5CB8">
        <w:rPr>
          <w:rFonts w:asciiTheme="minorHAnsi" w:hAnsiTheme="minorHAnsi" w:cstheme="minorHAnsi"/>
          <w:sz w:val="20"/>
          <w:lang w:val="pt-PT"/>
        </w:rPr>
        <w:lastRenderedPageBreak/>
        <w:t>Guia de instalação</w:t>
      </w:r>
      <w:bookmarkEnd w:id="15"/>
    </w:p>
    <w:p w14:paraId="3C82002E" w14:textId="3E7DFB25" w:rsidR="00273153" w:rsidRPr="006C5CB8" w:rsidRDefault="008C5DDD" w:rsidP="00B07EDB">
      <w:pPr>
        <w:jc w:val="left"/>
        <w:rPr>
          <w:rFonts w:asciiTheme="minorHAnsi" w:eastAsia="Arial Unicode MS" w:hAnsiTheme="minorHAnsi" w:cstheme="minorHAnsi"/>
          <w:szCs w:val="20"/>
          <w:lang w:val="pt-PT"/>
        </w:rPr>
      </w:pPr>
      <w:r w:rsidRPr="006C5CB8">
        <w:rPr>
          <w:rFonts w:asciiTheme="minorHAnsi" w:eastAsia="Arial Unicode MS" w:hAnsiTheme="minorHAnsi" w:cstheme="minorHAnsi"/>
          <w:szCs w:val="20"/>
          <w:lang w:val="pt-PT"/>
        </w:rPr>
        <w:t>Esta secção visa descrever todos os passos</w:t>
      </w:r>
      <w:r w:rsidR="00610E29">
        <w:rPr>
          <w:rFonts w:asciiTheme="minorHAnsi" w:eastAsia="Arial Unicode MS" w:hAnsiTheme="minorHAnsi" w:cstheme="minorHAnsi"/>
          <w:szCs w:val="20"/>
          <w:lang w:val="pt-PT"/>
        </w:rPr>
        <w:t xml:space="preserve"> para a instalação </w:t>
      </w:r>
      <w:proofErr w:type="spellStart"/>
      <w:r w:rsidR="00F502AC">
        <w:rPr>
          <w:rFonts w:asciiTheme="minorHAnsi" w:hAnsiTheme="minorHAnsi" w:cstheme="minorHAnsi"/>
          <w:szCs w:val="20"/>
          <w:lang w:val="pt-PT"/>
        </w:rPr>
        <w:t>Drop</w:t>
      </w:r>
      <w:proofErr w:type="spellEnd"/>
      <w:r w:rsidR="00F502AC">
        <w:rPr>
          <w:rFonts w:asciiTheme="minorHAnsi" w:hAnsiTheme="minorHAnsi" w:cstheme="minorHAnsi"/>
          <w:szCs w:val="20"/>
          <w:lang w:val="pt-PT"/>
        </w:rPr>
        <w:t xml:space="preserve"> </w:t>
      </w:r>
      <w:r w:rsidR="005C7BC7">
        <w:rPr>
          <w:rFonts w:asciiTheme="minorHAnsi" w:hAnsiTheme="minorHAnsi" w:cstheme="minorHAnsi"/>
          <w:szCs w:val="20"/>
          <w:lang w:val="pt-PT"/>
        </w:rPr>
        <w:t>2.</w:t>
      </w:r>
      <w:r w:rsidR="00E54B91">
        <w:rPr>
          <w:rFonts w:asciiTheme="minorHAnsi" w:hAnsiTheme="minorHAnsi" w:cstheme="minorHAnsi"/>
          <w:szCs w:val="20"/>
          <w:lang w:val="pt-PT"/>
        </w:rPr>
        <w:t>8.</w:t>
      </w:r>
      <w:r w:rsidR="0024682B">
        <w:rPr>
          <w:rFonts w:asciiTheme="minorHAnsi" w:hAnsiTheme="minorHAnsi" w:cstheme="minorHAnsi"/>
          <w:szCs w:val="20"/>
          <w:lang w:val="pt-PT"/>
        </w:rPr>
        <w:t>9</w:t>
      </w:r>
      <w:r w:rsidR="00610E29">
        <w:rPr>
          <w:rFonts w:asciiTheme="minorHAnsi" w:hAnsiTheme="minorHAnsi" w:cstheme="minorHAnsi"/>
          <w:szCs w:val="20"/>
          <w:lang w:val="pt-PT"/>
        </w:rPr>
        <w:t>.</w:t>
      </w:r>
    </w:p>
    <w:p w14:paraId="44369AFC" w14:textId="72564018" w:rsidR="00445ED4" w:rsidRPr="006C5CB8" w:rsidRDefault="00445ED4" w:rsidP="00B07EDB">
      <w:pPr>
        <w:ind w:left="0"/>
        <w:jc w:val="left"/>
        <w:rPr>
          <w:rFonts w:asciiTheme="minorHAnsi" w:hAnsiTheme="minorHAnsi" w:cstheme="minorHAnsi"/>
          <w:szCs w:val="20"/>
          <w:lang w:val="pt-PT"/>
        </w:rPr>
      </w:pPr>
    </w:p>
    <w:p w14:paraId="2A7DE456" w14:textId="75E7AAB2" w:rsidR="002E6C02" w:rsidRPr="006C5CB8" w:rsidRDefault="006C5375" w:rsidP="00B07EDB">
      <w:pPr>
        <w:pStyle w:val="Cabealho2"/>
        <w:jc w:val="left"/>
        <w:rPr>
          <w:rFonts w:asciiTheme="minorHAnsi" w:hAnsiTheme="minorHAnsi" w:cstheme="minorHAnsi"/>
          <w:sz w:val="24"/>
          <w:szCs w:val="24"/>
          <w:lang w:val="pt-PT"/>
        </w:rPr>
      </w:pPr>
      <w:bookmarkStart w:id="16" w:name="_Toc436055908"/>
      <w:r w:rsidRPr="006C5CB8">
        <w:rPr>
          <w:rFonts w:asciiTheme="minorHAnsi" w:hAnsiTheme="minorHAnsi" w:cstheme="minorHAnsi"/>
          <w:sz w:val="24"/>
          <w:szCs w:val="24"/>
          <w:lang w:val="pt-PT"/>
        </w:rPr>
        <w:t>Criar um procedimento de backup</w:t>
      </w:r>
      <w:bookmarkEnd w:id="16"/>
    </w:p>
    <w:p w14:paraId="3AAD74E9" w14:textId="7797FE63" w:rsidR="002E6C02" w:rsidRPr="006C5CB8" w:rsidRDefault="006C5375" w:rsidP="00B07EDB">
      <w:pPr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 xml:space="preserve">O componente de </w:t>
      </w:r>
      <w:proofErr w:type="spellStart"/>
      <w:r w:rsidRPr="006C5CB8">
        <w:rPr>
          <w:rFonts w:asciiTheme="minorHAnsi" w:hAnsiTheme="minorHAnsi" w:cstheme="minorHAnsi"/>
          <w:i/>
          <w:szCs w:val="20"/>
          <w:lang w:val="pt-PT"/>
        </w:rPr>
        <w:t>backend</w:t>
      </w:r>
      <w:proofErr w:type="spellEnd"/>
      <w:r w:rsidRPr="006C5CB8">
        <w:rPr>
          <w:rFonts w:asciiTheme="minorHAnsi" w:hAnsiTheme="minorHAnsi" w:cstheme="minorHAnsi"/>
          <w:szCs w:val="20"/>
          <w:lang w:val="pt-PT"/>
        </w:rPr>
        <w:t xml:space="preserve"> encontra-se na pasta</w:t>
      </w:r>
      <w:r w:rsidR="002E6C02" w:rsidRPr="006C5CB8">
        <w:rPr>
          <w:rFonts w:asciiTheme="minorHAnsi" w:hAnsiTheme="minorHAnsi" w:cstheme="minorHAnsi"/>
          <w:szCs w:val="20"/>
          <w:lang w:val="pt-PT"/>
        </w:rPr>
        <w:t xml:space="preserve"> /</w:t>
      </w:r>
      <w:proofErr w:type="spellStart"/>
      <w:r w:rsidR="002E6C02" w:rsidRPr="006C5CB8">
        <w:rPr>
          <w:rFonts w:asciiTheme="minorHAnsi" w:hAnsiTheme="minorHAnsi" w:cstheme="minorHAnsi"/>
          <w:szCs w:val="20"/>
          <w:lang w:val="pt-PT"/>
        </w:rPr>
        <w:t>opt</w:t>
      </w:r>
      <w:proofErr w:type="spellEnd"/>
      <w:r w:rsidR="002E6C02" w:rsidRPr="006C5CB8">
        <w:rPr>
          <w:rFonts w:asciiTheme="minorHAnsi" w:hAnsiTheme="minorHAnsi" w:cstheme="minorHAnsi"/>
          <w:szCs w:val="20"/>
          <w:lang w:val="pt-PT"/>
        </w:rPr>
        <w:t>/</w:t>
      </w:r>
      <w:proofErr w:type="spellStart"/>
      <w:r w:rsidR="002E6C02" w:rsidRPr="006C5CB8">
        <w:rPr>
          <w:rFonts w:asciiTheme="minorHAnsi" w:hAnsiTheme="minorHAnsi" w:cstheme="minorHAnsi"/>
          <w:szCs w:val="20"/>
          <w:lang w:val="pt-PT"/>
        </w:rPr>
        <w:t>oracle</w:t>
      </w:r>
      <w:proofErr w:type="spellEnd"/>
      <w:r w:rsidR="002E6C02" w:rsidRPr="006C5CB8">
        <w:rPr>
          <w:rFonts w:asciiTheme="minorHAnsi" w:hAnsiTheme="minorHAnsi" w:cstheme="minorHAnsi"/>
          <w:szCs w:val="20"/>
          <w:lang w:val="pt-PT"/>
        </w:rPr>
        <w:t>/</w:t>
      </w:r>
      <w:proofErr w:type="spellStart"/>
      <w:r w:rsidR="002E6C02" w:rsidRPr="006C5CB8">
        <w:rPr>
          <w:rFonts w:asciiTheme="minorHAnsi" w:hAnsiTheme="minorHAnsi" w:cstheme="minorHAnsi"/>
          <w:szCs w:val="20"/>
          <w:lang w:val="pt-PT"/>
        </w:rPr>
        <w:t>domains</w:t>
      </w:r>
      <w:proofErr w:type="spellEnd"/>
      <w:r w:rsidR="002E6C02" w:rsidRPr="006C5CB8">
        <w:rPr>
          <w:rFonts w:asciiTheme="minorHAnsi" w:hAnsiTheme="minorHAnsi" w:cstheme="minorHAnsi"/>
          <w:szCs w:val="20"/>
          <w:lang w:val="pt-PT"/>
        </w:rPr>
        <w:t>/PA/servers/</w:t>
      </w:r>
      <w:proofErr w:type="spellStart"/>
      <w:r w:rsidR="002E6C02" w:rsidRPr="006C5CB8">
        <w:rPr>
          <w:rFonts w:asciiTheme="minorHAnsi" w:hAnsiTheme="minorHAnsi" w:cstheme="minorHAnsi"/>
          <w:szCs w:val="20"/>
          <w:lang w:val="pt-PT"/>
        </w:rPr>
        <w:t>AdminServer</w:t>
      </w:r>
      <w:proofErr w:type="spellEnd"/>
      <w:r w:rsidR="002E6C02" w:rsidRPr="006C5CB8">
        <w:rPr>
          <w:rFonts w:asciiTheme="minorHAnsi" w:hAnsiTheme="minorHAnsi" w:cstheme="minorHAnsi"/>
          <w:szCs w:val="20"/>
          <w:lang w:val="pt-PT"/>
        </w:rPr>
        <w:t>/upload/ com-</w:t>
      </w:r>
      <w:proofErr w:type="spellStart"/>
      <w:r w:rsidR="002E6C02" w:rsidRPr="006C5CB8">
        <w:rPr>
          <w:rFonts w:asciiTheme="minorHAnsi" w:hAnsiTheme="minorHAnsi" w:cstheme="minorHAnsi"/>
          <w:szCs w:val="20"/>
          <w:lang w:val="pt-PT"/>
        </w:rPr>
        <w:t>unitel</w:t>
      </w:r>
      <w:proofErr w:type="spellEnd"/>
      <w:r w:rsidR="002E6C02" w:rsidRPr="006C5CB8">
        <w:rPr>
          <w:rFonts w:asciiTheme="minorHAnsi" w:hAnsiTheme="minorHAnsi" w:cstheme="minorHAnsi"/>
          <w:szCs w:val="20"/>
          <w:lang w:val="pt-PT"/>
        </w:rPr>
        <w:t>-</w:t>
      </w:r>
      <w:proofErr w:type="spellStart"/>
      <w:r w:rsidR="002E6C02" w:rsidRPr="006C5CB8">
        <w:rPr>
          <w:rFonts w:asciiTheme="minorHAnsi" w:hAnsiTheme="minorHAnsi" w:cstheme="minorHAnsi"/>
          <w:szCs w:val="20"/>
          <w:lang w:val="pt-PT"/>
        </w:rPr>
        <w:t>ufe-server.ear</w:t>
      </w:r>
      <w:proofErr w:type="spellEnd"/>
      <w:r w:rsidR="002E6C02" w:rsidRPr="006C5CB8">
        <w:rPr>
          <w:rFonts w:asciiTheme="minorHAnsi" w:hAnsiTheme="minorHAnsi" w:cstheme="minorHAnsi"/>
          <w:szCs w:val="20"/>
          <w:lang w:val="pt-PT"/>
        </w:rPr>
        <w:t>.</w:t>
      </w:r>
    </w:p>
    <w:p w14:paraId="1C557557" w14:textId="034CD301" w:rsidR="002E6C02" w:rsidRPr="006C5CB8" w:rsidRDefault="006C5375" w:rsidP="00B07EDB">
      <w:pPr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 xml:space="preserve">O componente de </w:t>
      </w:r>
      <w:proofErr w:type="spellStart"/>
      <w:r w:rsidRPr="006C5CB8">
        <w:rPr>
          <w:rFonts w:asciiTheme="minorHAnsi" w:hAnsiTheme="minorHAnsi" w:cstheme="minorHAnsi"/>
          <w:i/>
          <w:szCs w:val="20"/>
          <w:lang w:val="pt-PT"/>
        </w:rPr>
        <w:t>frontend</w:t>
      </w:r>
      <w:proofErr w:type="spellEnd"/>
      <w:r w:rsidRPr="006C5CB8">
        <w:rPr>
          <w:rFonts w:asciiTheme="minorHAnsi" w:hAnsiTheme="minorHAnsi" w:cstheme="minorHAnsi"/>
          <w:i/>
          <w:szCs w:val="20"/>
          <w:lang w:val="pt-PT"/>
        </w:rPr>
        <w:t xml:space="preserve"> </w:t>
      </w:r>
      <w:r w:rsidRPr="006C5CB8">
        <w:rPr>
          <w:rFonts w:asciiTheme="minorHAnsi" w:hAnsiTheme="minorHAnsi" w:cstheme="minorHAnsi"/>
          <w:szCs w:val="20"/>
          <w:lang w:val="pt-PT"/>
        </w:rPr>
        <w:t>encontra-se na pasta</w:t>
      </w:r>
      <w:r w:rsidR="002E6C02" w:rsidRPr="006C5CB8">
        <w:rPr>
          <w:rFonts w:asciiTheme="minorHAnsi" w:hAnsiTheme="minorHAnsi" w:cstheme="minorHAnsi"/>
          <w:szCs w:val="20"/>
          <w:lang w:val="pt-PT"/>
        </w:rPr>
        <w:t xml:space="preserve"> /</w:t>
      </w:r>
      <w:proofErr w:type="spellStart"/>
      <w:r w:rsidR="002E6C02" w:rsidRPr="006C5CB8">
        <w:rPr>
          <w:rFonts w:asciiTheme="minorHAnsi" w:hAnsiTheme="minorHAnsi" w:cstheme="minorHAnsi"/>
          <w:szCs w:val="20"/>
          <w:lang w:val="pt-PT"/>
        </w:rPr>
        <w:t>home</w:t>
      </w:r>
      <w:proofErr w:type="spellEnd"/>
      <w:r w:rsidR="002E6C02" w:rsidRPr="006C5CB8">
        <w:rPr>
          <w:rFonts w:asciiTheme="minorHAnsi" w:hAnsiTheme="minorHAnsi" w:cstheme="minorHAnsi"/>
          <w:szCs w:val="20"/>
          <w:lang w:val="pt-PT"/>
        </w:rPr>
        <w:t>/</w:t>
      </w:r>
      <w:proofErr w:type="spellStart"/>
      <w:r w:rsidR="002E6C02" w:rsidRPr="006C5CB8">
        <w:rPr>
          <w:rFonts w:asciiTheme="minorHAnsi" w:hAnsiTheme="minorHAnsi" w:cstheme="minorHAnsi"/>
          <w:szCs w:val="20"/>
          <w:lang w:val="pt-PT"/>
        </w:rPr>
        <w:t>ufeclient</w:t>
      </w:r>
      <w:proofErr w:type="spellEnd"/>
      <w:r w:rsidR="002E6C02" w:rsidRPr="006C5CB8">
        <w:rPr>
          <w:rFonts w:asciiTheme="minorHAnsi" w:hAnsiTheme="minorHAnsi" w:cstheme="minorHAnsi"/>
          <w:szCs w:val="20"/>
          <w:lang w:val="pt-PT"/>
        </w:rPr>
        <w:t>.</w:t>
      </w:r>
    </w:p>
    <w:p w14:paraId="68198FFA" w14:textId="77777777" w:rsidR="002E6C02" w:rsidRPr="006C5CB8" w:rsidRDefault="002E6C02" w:rsidP="00B07EDB">
      <w:pPr>
        <w:jc w:val="left"/>
        <w:rPr>
          <w:rFonts w:asciiTheme="minorHAnsi" w:hAnsiTheme="minorHAnsi" w:cstheme="minorHAnsi"/>
          <w:szCs w:val="20"/>
          <w:lang w:val="pt-PT"/>
        </w:rPr>
      </w:pPr>
    </w:p>
    <w:p w14:paraId="34835BC4" w14:textId="5C8DA668" w:rsidR="002E6C02" w:rsidRPr="006C5CB8" w:rsidRDefault="006C5375" w:rsidP="00B07EDB">
      <w:pPr>
        <w:jc w:val="left"/>
        <w:rPr>
          <w:rFonts w:asciiTheme="minorHAnsi" w:hAnsiTheme="minorHAnsi" w:cstheme="minorHAnsi"/>
          <w:b/>
          <w:szCs w:val="20"/>
          <w:lang w:val="pt-PT"/>
        </w:rPr>
      </w:pPr>
      <w:r w:rsidRPr="006C5CB8">
        <w:rPr>
          <w:rFonts w:asciiTheme="minorHAnsi" w:hAnsiTheme="minorHAnsi" w:cstheme="minorHAnsi"/>
          <w:b/>
          <w:szCs w:val="20"/>
          <w:lang w:val="pt-PT"/>
        </w:rPr>
        <w:t>Criar uma pasta de backup</w:t>
      </w:r>
      <w:r w:rsidR="002E6C02" w:rsidRPr="006C5CB8">
        <w:rPr>
          <w:rFonts w:asciiTheme="minorHAnsi" w:hAnsiTheme="minorHAnsi" w:cstheme="minorHAnsi"/>
          <w:b/>
          <w:szCs w:val="20"/>
          <w:lang w:val="pt-PT"/>
        </w:rPr>
        <w:t xml:space="preserve">: </w:t>
      </w:r>
    </w:p>
    <w:p w14:paraId="39850B43" w14:textId="75C7DD23" w:rsidR="006C5375" w:rsidRPr="006C5CB8" w:rsidRDefault="006C5375" w:rsidP="006C5375">
      <w:pPr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 xml:space="preserve">O nome da pasta é composto por duas partes sendo que a primeira é a palavra “backup” e a segunda a data </w:t>
      </w:r>
      <w:proofErr w:type="spellStart"/>
      <w:r w:rsidRPr="006C5CB8">
        <w:rPr>
          <w:rFonts w:asciiTheme="minorHAnsi" w:hAnsiTheme="minorHAnsi" w:cstheme="minorHAnsi"/>
          <w:szCs w:val="20"/>
          <w:lang w:val="pt-PT"/>
        </w:rPr>
        <w:t>actual</w:t>
      </w:r>
      <w:proofErr w:type="spellEnd"/>
      <w:r w:rsidRPr="006C5CB8">
        <w:rPr>
          <w:rFonts w:asciiTheme="minorHAnsi" w:hAnsiTheme="minorHAnsi" w:cstheme="minorHAnsi"/>
          <w:szCs w:val="20"/>
          <w:lang w:val="pt-PT"/>
        </w:rPr>
        <w:t xml:space="preserve"> em que está a ser elaborado o backup do código.</w:t>
      </w:r>
    </w:p>
    <w:p w14:paraId="45411EE5" w14:textId="03667119" w:rsidR="002E6C02" w:rsidRPr="006C5CB8" w:rsidRDefault="00424DB4" w:rsidP="00B07EDB">
      <w:pPr>
        <w:pStyle w:val="PargrafodaLista"/>
        <w:numPr>
          <w:ilvl w:val="0"/>
          <w:numId w:val="21"/>
        </w:numPr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>“</w:t>
      </w:r>
      <w:proofErr w:type="spellStart"/>
      <w:r w:rsidRPr="006C5CB8">
        <w:rPr>
          <w:rFonts w:asciiTheme="minorHAnsi" w:hAnsiTheme="minorHAnsi" w:cstheme="minorHAnsi"/>
          <w:szCs w:val="20"/>
          <w:lang w:val="pt-PT"/>
        </w:rPr>
        <w:t>mkdir</w:t>
      </w:r>
      <w:proofErr w:type="spellEnd"/>
      <w:r w:rsidRPr="006C5CB8">
        <w:rPr>
          <w:rFonts w:asciiTheme="minorHAnsi" w:hAnsiTheme="minorHAnsi" w:cstheme="minorHAnsi"/>
          <w:szCs w:val="20"/>
          <w:lang w:val="pt-PT"/>
        </w:rPr>
        <w:t xml:space="preserve"> backup_</w:t>
      </w:r>
      <w:r w:rsidR="005C7BC7">
        <w:rPr>
          <w:rFonts w:asciiTheme="minorHAnsi" w:hAnsiTheme="minorHAnsi" w:cstheme="minorHAnsi"/>
          <w:szCs w:val="20"/>
          <w:lang w:val="pt-PT"/>
        </w:rPr>
        <w:t>20</w:t>
      </w:r>
      <w:r w:rsidR="00E54B91">
        <w:rPr>
          <w:rFonts w:asciiTheme="minorHAnsi" w:hAnsiTheme="minorHAnsi" w:cstheme="minorHAnsi"/>
          <w:szCs w:val="20"/>
          <w:lang w:val="pt-PT"/>
        </w:rPr>
        <w:t>18</w:t>
      </w:r>
      <w:r w:rsidR="0024682B">
        <w:rPr>
          <w:rFonts w:asciiTheme="minorHAnsi" w:hAnsiTheme="minorHAnsi" w:cstheme="minorHAnsi"/>
          <w:szCs w:val="20"/>
          <w:lang w:val="pt-PT"/>
        </w:rPr>
        <w:t>0619</w:t>
      </w:r>
      <w:r w:rsidR="002E6C02" w:rsidRPr="006C5CB8">
        <w:rPr>
          <w:rFonts w:asciiTheme="minorHAnsi" w:hAnsiTheme="minorHAnsi" w:cstheme="minorHAnsi"/>
          <w:szCs w:val="20"/>
          <w:lang w:val="pt-PT"/>
        </w:rPr>
        <w:t>”</w:t>
      </w:r>
    </w:p>
    <w:p w14:paraId="6041CB14" w14:textId="77777777" w:rsidR="006C5375" w:rsidRPr="006C5CB8" w:rsidRDefault="006C5375" w:rsidP="006C5375">
      <w:pPr>
        <w:jc w:val="left"/>
        <w:rPr>
          <w:rFonts w:asciiTheme="minorHAnsi" w:hAnsiTheme="minorHAnsi" w:cstheme="minorHAnsi"/>
          <w:szCs w:val="20"/>
          <w:lang w:val="pt-PT"/>
        </w:rPr>
      </w:pPr>
    </w:p>
    <w:p w14:paraId="4116DE93" w14:textId="1D071919" w:rsidR="002E6C02" w:rsidRPr="006C5CB8" w:rsidRDefault="006C5375" w:rsidP="00B07EDB">
      <w:pPr>
        <w:jc w:val="left"/>
        <w:rPr>
          <w:rFonts w:asciiTheme="minorHAnsi" w:hAnsiTheme="minorHAnsi" w:cstheme="minorHAnsi"/>
          <w:b/>
          <w:szCs w:val="20"/>
          <w:lang w:val="pt-PT"/>
        </w:rPr>
      </w:pPr>
      <w:r w:rsidRPr="006C5CB8">
        <w:rPr>
          <w:rFonts w:asciiTheme="minorHAnsi" w:hAnsiTheme="minorHAnsi" w:cstheme="minorHAnsi"/>
          <w:b/>
          <w:szCs w:val="20"/>
          <w:lang w:val="pt-PT"/>
        </w:rPr>
        <w:t xml:space="preserve">Copiar os componentes de </w:t>
      </w:r>
      <w:proofErr w:type="spellStart"/>
      <w:r w:rsidRPr="006C5CB8">
        <w:rPr>
          <w:rFonts w:asciiTheme="minorHAnsi" w:hAnsiTheme="minorHAnsi" w:cstheme="minorHAnsi"/>
          <w:b/>
          <w:i/>
          <w:szCs w:val="20"/>
          <w:lang w:val="pt-PT"/>
        </w:rPr>
        <w:t>backend</w:t>
      </w:r>
      <w:proofErr w:type="spellEnd"/>
      <w:r w:rsidRPr="006C5CB8">
        <w:rPr>
          <w:rFonts w:asciiTheme="minorHAnsi" w:hAnsiTheme="minorHAnsi" w:cstheme="minorHAnsi"/>
          <w:b/>
          <w:szCs w:val="20"/>
          <w:lang w:val="pt-PT"/>
        </w:rPr>
        <w:t xml:space="preserve"> e </w:t>
      </w:r>
      <w:proofErr w:type="spellStart"/>
      <w:r w:rsidRPr="006C5CB8">
        <w:rPr>
          <w:rFonts w:asciiTheme="minorHAnsi" w:hAnsiTheme="minorHAnsi" w:cstheme="minorHAnsi"/>
          <w:b/>
          <w:i/>
          <w:szCs w:val="20"/>
          <w:lang w:val="pt-PT"/>
        </w:rPr>
        <w:t>frontend</w:t>
      </w:r>
      <w:proofErr w:type="spellEnd"/>
      <w:r w:rsidRPr="006C5CB8">
        <w:rPr>
          <w:rFonts w:asciiTheme="minorHAnsi" w:hAnsiTheme="minorHAnsi" w:cstheme="minorHAnsi"/>
          <w:b/>
          <w:szCs w:val="20"/>
          <w:lang w:val="pt-PT"/>
        </w:rPr>
        <w:t xml:space="preserve"> para a pasta de backup</w:t>
      </w:r>
      <w:r w:rsidR="002E6C02" w:rsidRPr="006C5CB8">
        <w:rPr>
          <w:rFonts w:asciiTheme="minorHAnsi" w:hAnsiTheme="minorHAnsi" w:cstheme="minorHAnsi"/>
          <w:b/>
          <w:szCs w:val="20"/>
          <w:lang w:val="pt-PT"/>
        </w:rPr>
        <w:t>:</w:t>
      </w:r>
    </w:p>
    <w:p w14:paraId="5B6CE5E9" w14:textId="265EA0F1" w:rsidR="002E6C02" w:rsidRPr="00074325" w:rsidRDefault="002E6C02" w:rsidP="00B07EDB">
      <w:pPr>
        <w:pStyle w:val="PargrafodaLista"/>
        <w:numPr>
          <w:ilvl w:val="0"/>
          <w:numId w:val="21"/>
        </w:numPr>
        <w:jc w:val="left"/>
        <w:rPr>
          <w:rFonts w:asciiTheme="minorHAnsi" w:hAnsiTheme="minorHAnsi" w:cstheme="minorHAnsi"/>
          <w:szCs w:val="20"/>
          <w:lang w:val="en-US"/>
        </w:rPr>
      </w:pPr>
      <w:r w:rsidRPr="00074325">
        <w:rPr>
          <w:rFonts w:asciiTheme="minorHAnsi" w:hAnsiTheme="minorHAnsi" w:cstheme="minorHAnsi"/>
          <w:szCs w:val="20"/>
          <w:lang w:val="en-US"/>
        </w:rPr>
        <w:t xml:space="preserve">Cp </w:t>
      </w:r>
      <w:r w:rsidR="006C5375" w:rsidRPr="00074325">
        <w:rPr>
          <w:rFonts w:asciiTheme="minorHAnsi" w:hAnsiTheme="minorHAnsi" w:cstheme="minorHAnsi"/>
          <w:szCs w:val="20"/>
          <w:lang w:val="en-US"/>
        </w:rPr>
        <w:t>–rf /home/</w:t>
      </w:r>
      <w:proofErr w:type="spellStart"/>
      <w:proofErr w:type="gramStart"/>
      <w:r w:rsidR="006C5375" w:rsidRPr="00074325">
        <w:rPr>
          <w:rFonts w:asciiTheme="minorHAnsi" w:hAnsiTheme="minorHAnsi" w:cstheme="minorHAnsi"/>
          <w:szCs w:val="20"/>
          <w:lang w:val="en-US"/>
        </w:rPr>
        <w:t>ufeclient</w:t>
      </w:r>
      <w:proofErr w:type="spellEnd"/>
      <w:r w:rsidR="006C5375" w:rsidRPr="00074325">
        <w:rPr>
          <w:rFonts w:asciiTheme="minorHAnsi" w:hAnsiTheme="minorHAnsi" w:cstheme="minorHAnsi"/>
          <w:szCs w:val="20"/>
          <w:lang w:val="en-US"/>
        </w:rPr>
        <w:t xml:space="preserve">  </w:t>
      </w:r>
      <w:r w:rsidR="00424DB4" w:rsidRPr="00074325">
        <w:rPr>
          <w:rFonts w:asciiTheme="minorHAnsi" w:hAnsiTheme="minorHAnsi" w:cstheme="minorHAnsi"/>
          <w:szCs w:val="20"/>
          <w:lang w:val="en-US"/>
        </w:rPr>
        <w:t>/</w:t>
      </w:r>
      <w:proofErr w:type="gramEnd"/>
      <w:r w:rsidR="00424DB4" w:rsidRPr="00074325">
        <w:rPr>
          <w:rFonts w:asciiTheme="minorHAnsi" w:hAnsiTheme="minorHAnsi" w:cstheme="minorHAnsi"/>
          <w:szCs w:val="20"/>
          <w:lang w:val="en-US"/>
        </w:rPr>
        <w:t>home/backup_</w:t>
      </w:r>
      <w:r w:rsidR="00E54B91" w:rsidRPr="00E54B91">
        <w:rPr>
          <w:rFonts w:asciiTheme="minorHAnsi" w:hAnsiTheme="minorHAnsi" w:cstheme="minorHAnsi"/>
          <w:szCs w:val="20"/>
        </w:rPr>
        <w:t>201</w:t>
      </w:r>
      <w:r w:rsidR="000712B9">
        <w:rPr>
          <w:rFonts w:asciiTheme="minorHAnsi" w:hAnsiTheme="minorHAnsi" w:cstheme="minorHAnsi"/>
          <w:szCs w:val="20"/>
        </w:rPr>
        <w:t>80</w:t>
      </w:r>
      <w:r w:rsidR="0024682B">
        <w:rPr>
          <w:rFonts w:asciiTheme="minorHAnsi" w:hAnsiTheme="minorHAnsi" w:cstheme="minorHAnsi"/>
          <w:szCs w:val="20"/>
        </w:rPr>
        <w:t>619</w:t>
      </w:r>
    </w:p>
    <w:p w14:paraId="0EF8A108" w14:textId="0D0A4140" w:rsidR="00A91C80" w:rsidRPr="00074325" w:rsidRDefault="00A91C80" w:rsidP="00B07EDB">
      <w:pPr>
        <w:pStyle w:val="PargrafodaLista"/>
        <w:numPr>
          <w:ilvl w:val="0"/>
          <w:numId w:val="21"/>
        </w:numPr>
        <w:jc w:val="left"/>
        <w:rPr>
          <w:rFonts w:asciiTheme="minorHAnsi" w:hAnsiTheme="minorHAnsi" w:cstheme="minorHAnsi"/>
          <w:szCs w:val="20"/>
          <w:lang w:val="en-US"/>
        </w:rPr>
      </w:pPr>
      <w:r w:rsidRPr="00074325">
        <w:rPr>
          <w:rFonts w:asciiTheme="minorHAnsi" w:hAnsiTheme="minorHAnsi" w:cstheme="minorHAnsi"/>
          <w:szCs w:val="20"/>
          <w:lang w:val="en-US"/>
        </w:rPr>
        <w:t>Cp /opt/oracle/domains/PA/servers/AdminServer/upload/com-unitel-ufe-server.ear</w:t>
      </w:r>
      <w:r w:rsidR="00345590" w:rsidRPr="00074325">
        <w:rPr>
          <w:rFonts w:asciiTheme="minorHAnsi" w:hAnsiTheme="minorHAnsi" w:cstheme="minorHAnsi"/>
          <w:szCs w:val="20"/>
          <w:lang w:val="en-US"/>
        </w:rPr>
        <w:t xml:space="preserve">  </w:t>
      </w:r>
      <w:r w:rsidR="00424DB4" w:rsidRPr="00074325">
        <w:rPr>
          <w:rFonts w:asciiTheme="minorHAnsi" w:hAnsiTheme="minorHAnsi" w:cstheme="minorHAnsi"/>
          <w:szCs w:val="20"/>
          <w:lang w:val="en-US"/>
        </w:rPr>
        <w:t xml:space="preserve"> /home/ backup_</w:t>
      </w:r>
      <w:r w:rsidR="007E4A1F" w:rsidRPr="00E54B91">
        <w:rPr>
          <w:rFonts w:asciiTheme="minorHAnsi" w:hAnsiTheme="minorHAnsi" w:cstheme="minorHAnsi"/>
          <w:szCs w:val="20"/>
        </w:rPr>
        <w:t>2018</w:t>
      </w:r>
      <w:r w:rsidR="000712B9">
        <w:rPr>
          <w:rFonts w:asciiTheme="minorHAnsi" w:hAnsiTheme="minorHAnsi" w:cstheme="minorHAnsi"/>
          <w:szCs w:val="20"/>
        </w:rPr>
        <w:t>0</w:t>
      </w:r>
      <w:r w:rsidR="0024682B">
        <w:rPr>
          <w:rFonts w:asciiTheme="minorHAnsi" w:hAnsiTheme="minorHAnsi" w:cstheme="minorHAnsi"/>
          <w:szCs w:val="20"/>
        </w:rPr>
        <w:t>619</w:t>
      </w:r>
    </w:p>
    <w:p w14:paraId="01F2A876" w14:textId="77777777" w:rsidR="00553EB3" w:rsidRPr="00074325" w:rsidRDefault="00553EB3" w:rsidP="00553EB3">
      <w:pPr>
        <w:jc w:val="left"/>
        <w:rPr>
          <w:rFonts w:asciiTheme="minorHAnsi" w:hAnsiTheme="minorHAnsi" w:cstheme="minorHAnsi"/>
          <w:szCs w:val="20"/>
          <w:lang w:val="en-US"/>
        </w:rPr>
      </w:pPr>
    </w:p>
    <w:p w14:paraId="5253207F" w14:textId="3E1750E1" w:rsidR="00785AD1" w:rsidRDefault="007B6927" w:rsidP="00553EB3">
      <w:pPr>
        <w:pStyle w:val="Cabealho2"/>
        <w:jc w:val="left"/>
        <w:rPr>
          <w:rFonts w:asciiTheme="minorHAnsi" w:hAnsiTheme="minorHAnsi" w:cstheme="minorHAnsi"/>
          <w:sz w:val="24"/>
          <w:szCs w:val="24"/>
          <w:lang w:val="pt-PT"/>
        </w:rPr>
      </w:pPr>
      <w:bookmarkStart w:id="17" w:name="_Toc436055909"/>
      <w:r>
        <w:rPr>
          <w:rFonts w:asciiTheme="minorHAnsi" w:hAnsiTheme="minorHAnsi" w:cstheme="minorHAnsi"/>
          <w:sz w:val="24"/>
          <w:szCs w:val="24"/>
          <w:lang w:val="pt-PT"/>
        </w:rPr>
        <w:t>Alterar código sem causar indisponibilidade d</w:t>
      </w:r>
      <w:r w:rsidR="006C5375" w:rsidRPr="006C5CB8">
        <w:rPr>
          <w:rFonts w:asciiTheme="minorHAnsi" w:hAnsiTheme="minorHAnsi" w:cstheme="minorHAnsi"/>
          <w:sz w:val="24"/>
          <w:szCs w:val="24"/>
          <w:lang w:val="pt-PT"/>
        </w:rPr>
        <w:t>o sistema</w:t>
      </w:r>
      <w:bookmarkEnd w:id="17"/>
    </w:p>
    <w:p w14:paraId="6174C936" w14:textId="77777777" w:rsidR="007B6927" w:rsidRPr="007B6927" w:rsidRDefault="007B6927" w:rsidP="007B6927">
      <w:pPr>
        <w:pStyle w:val="Cabealho3"/>
        <w:jc w:val="left"/>
        <w:rPr>
          <w:rFonts w:asciiTheme="minorHAnsi" w:hAnsiTheme="minorHAnsi" w:cstheme="minorHAnsi"/>
          <w:sz w:val="20"/>
          <w:lang w:val="pt-PT"/>
        </w:rPr>
      </w:pPr>
      <w:bookmarkStart w:id="18" w:name="_Toc436055910"/>
      <w:r w:rsidRPr="007B6927">
        <w:rPr>
          <w:rFonts w:asciiTheme="minorHAnsi" w:hAnsiTheme="minorHAnsi" w:cstheme="minorHAnsi"/>
          <w:sz w:val="20"/>
          <w:lang w:val="pt-PT"/>
        </w:rPr>
        <w:t>Upload do novo código</w:t>
      </w:r>
      <w:bookmarkEnd w:id="18"/>
    </w:p>
    <w:p w14:paraId="58581301" w14:textId="66B2109E" w:rsidR="007B6927" w:rsidRPr="006C5CB8" w:rsidRDefault="007B6927" w:rsidP="007B6927">
      <w:pPr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 xml:space="preserve">O código do </w:t>
      </w:r>
      <w:proofErr w:type="spellStart"/>
      <w:r w:rsidRPr="006C5CB8">
        <w:rPr>
          <w:rFonts w:asciiTheme="minorHAnsi" w:hAnsiTheme="minorHAnsi" w:cstheme="minorHAnsi"/>
          <w:i/>
          <w:szCs w:val="20"/>
          <w:lang w:val="pt-PT"/>
        </w:rPr>
        <w:t>frontend</w:t>
      </w:r>
      <w:proofErr w:type="spellEnd"/>
      <w:r w:rsidRPr="006C5CB8">
        <w:rPr>
          <w:rFonts w:asciiTheme="minorHAnsi" w:hAnsiTheme="minorHAnsi" w:cstheme="minorHAnsi"/>
          <w:i/>
          <w:szCs w:val="20"/>
          <w:lang w:val="pt-PT"/>
        </w:rPr>
        <w:t xml:space="preserve"> </w:t>
      </w:r>
      <w:r w:rsidRPr="006C5CB8">
        <w:rPr>
          <w:rFonts w:asciiTheme="minorHAnsi" w:hAnsiTheme="minorHAnsi" w:cstheme="minorHAnsi"/>
          <w:szCs w:val="20"/>
          <w:lang w:val="pt-PT"/>
        </w:rPr>
        <w:t xml:space="preserve">deve ser copiado para o servidor para uma pasta referente à </w:t>
      </w:r>
      <w:proofErr w:type="spellStart"/>
      <w:r w:rsidRPr="006C5CB8">
        <w:rPr>
          <w:rFonts w:asciiTheme="minorHAnsi" w:hAnsiTheme="minorHAnsi" w:cstheme="minorHAnsi"/>
          <w:szCs w:val="20"/>
          <w:lang w:val="pt-PT"/>
        </w:rPr>
        <w:t>drop</w:t>
      </w:r>
      <w:proofErr w:type="spellEnd"/>
      <w:r w:rsidRPr="006C5CB8">
        <w:rPr>
          <w:rFonts w:asciiTheme="minorHAnsi" w:hAnsiTheme="minorHAnsi" w:cstheme="minorHAnsi"/>
          <w:szCs w:val="20"/>
          <w:lang w:val="pt-PT"/>
        </w:rPr>
        <w:t xml:space="preserve">. </w:t>
      </w:r>
    </w:p>
    <w:p w14:paraId="45DDE6E7" w14:textId="1BA7EA7D" w:rsidR="007B6927" w:rsidRPr="006C5CB8" w:rsidRDefault="007B6927" w:rsidP="007B6927">
      <w:pPr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 xml:space="preserve">O acesso ao servidor deve ser feito com o </w:t>
      </w:r>
      <w:proofErr w:type="spellStart"/>
      <w:r w:rsidRPr="006C5CB8">
        <w:rPr>
          <w:rFonts w:asciiTheme="minorHAnsi" w:hAnsiTheme="minorHAnsi" w:cstheme="minorHAnsi"/>
          <w:szCs w:val="20"/>
          <w:lang w:val="pt-PT"/>
        </w:rPr>
        <w:t>user</w:t>
      </w:r>
      <w:proofErr w:type="spellEnd"/>
      <w:r w:rsidRPr="006C5CB8">
        <w:rPr>
          <w:rFonts w:asciiTheme="minorHAnsi" w:hAnsiTheme="minorHAnsi" w:cstheme="minorHAnsi"/>
          <w:szCs w:val="20"/>
          <w:lang w:val="pt-PT"/>
        </w:rPr>
        <w:t xml:space="preserve"> </w:t>
      </w:r>
      <w:proofErr w:type="spellStart"/>
      <w:r w:rsidRPr="006C5CB8">
        <w:rPr>
          <w:rFonts w:asciiTheme="minorHAnsi" w:hAnsiTheme="minorHAnsi" w:cstheme="minorHAnsi"/>
          <w:i/>
          <w:szCs w:val="20"/>
          <w:lang w:val="pt-PT"/>
        </w:rPr>
        <w:t>root</w:t>
      </w:r>
      <w:proofErr w:type="spellEnd"/>
      <w:r w:rsidRPr="006C5CB8">
        <w:rPr>
          <w:rFonts w:asciiTheme="minorHAnsi" w:hAnsiTheme="minorHAnsi" w:cstheme="minorHAnsi"/>
          <w:szCs w:val="20"/>
          <w:lang w:val="pt-PT"/>
        </w:rPr>
        <w:t>.</w:t>
      </w:r>
    </w:p>
    <w:p w14:paraId="6CF00814" w14:textId="77777777" w:rsidR="007B6927" w:rsidRPr="006C5CB8" w:rsidRDefault="007B6927" w:rsidP="007B6927">
      <w:pPr>
        <w:jc w:val="left"/>
        <w:rPr>
          <w:rFonts w:asciiTheme="minorHAnsi" w:hAnsiTheme="minorHAnsi" w:cstheme="minorHAnsi"/>
          <w:b/>
          <w:szCs w:val="20"/>
          <w:lang w:val="pt-PT"/>
        </w:rPr>
      </w:pPr>
      <w:r w:rsidRPr="006C5CB8">
        <w:rPr>
          <w:rFonts w:asciiTheme="minorHAnsi" w:hAnsiTheme="minorHAnsi" w:cstheme="minorHAnsi"/>
          <w:b/>
          <w:szCs w:val="20"/>
          <w:lang w:val="pt-PT"/>
        </w:rPr>
        <w:t xml:space="preserve">Criar uma pasta da </w:t>
      </w:r>
      <w:proofErr w:type="spellStart"/>
      <w:r w:rsidRPr="006C5CB8">
        <w:rPr>
          <w:rFonts w:asciiTheme="minorHAnsi" w:hAnsiTheme="minorHAnsi" w:cstheme="minorHAnsi"/>
          <w:b/>
          <w:szCs w:val="20"/>
          <w:lang w:val="pt-PT"/>
        </w:rPr>
        <w:t>Drop</w:t>
      </w:r>
      <w:proofErr w:type="spellEnd"/>
      <w:r w:rsidRPr="006C5CB8">
        <w:rPr>
          <w:rFonts w:asciiTheme="minorHAnsi" w:hAnsiTheme="minorHAnsi" w:cstheme="minorHAnsi"/>
          <w:b/>
          <w:szCs w:val="20"/>
          <w:lang w:val="pt-PT"/>
        </w:rPr>
        <w:t xml:space="preserve">: </w:t>
      </w:r>
    </w:p>
    <w:p w14:paraId="4F72D124" w14:textId="77777777" w:rsidR="007B6927" w:rsidRPr="006C5CB8" w:rsidRDefault="007B6927" w:rsidP="007B6927">
      <w:pPr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 xml:space="preserve">O nome da pasta é composto por duas partes sendo que a primeira </w:t>
      </w:r>
      <w:proofErr w:type="gramStart"/>
      <w:r w:rsidRPr="006C5CB8">
        <w:rPr>
          <w:rFonts w:asciiTheme="minorHAnsi" w:hAnsiTheme="minorHAnsi" w:cstheme="minorHAnsi"/>
          <w:szCs w:val="20"/>
          <w:lang w:val="pt-PT"/>
        </w:rPr>
        <w:t>é  “</w:t>
      </w:r>
      <w:proofErr w:type="spellStart"/>
      <w:proofErr w:type="gramEnd"/>
      <w:r w:rsidRPr="006C5CB8">
        <w:rPr>
          <w:rFonts w:asciiTheme="minorHAnsi" w:hAnsiTheme="minorHAnsi" w:cstheme="minorHAnsi"/>
          <w:szCs w:val="20"/>
          <w:lang w:val="pt-PT"/>
        </w:rPr>
        <w:t>release_drop</w:t>
      </w:r>
      <w:proofErr w:type="spellEnd"/>
      <w:r w:rsidRPr="006C5CB8">
        <w:rPr>
          <w:rFonts w:asciiTheme="minorHAnsi" w:hAnsiTheme="minorHAnsi" w:cstheme="minorHAnsi"/>
          <w:szCs w:val="20"/>
          <w:lang w:val="pt-PT"/>
        </w:rPr>
        <w:t xml:space="preserve">” e a segunda o numero da </w:t>
      </w:r>
      <w:proofErr w:type="spellStart"/>
      <w:r w:rsidRPr="006C5CB8">
        <w:rPr>
          <w:rFonts w:asciiTheme="minorHAnsi" w:hAnsiTheme="minorHAnsi" w:cstheme="minorHAnsi"/>
          <w:szCs w:val="20"/>
          <w:lang w:val="pt-PT"/>
        </w:rPr>
        <w:t>Drop</w:t>
      </w:r>
      <w:proofErr w:type="spellEnd"/>
      <w:r w:rsidRPr="006C5CB8">
        <w:rPr>
          <w:rFonts w:asciiTheme="minorHAnsi" w:hAnsiTheme="minorHAnsi" w:cstheme="minorHAnsi"/>
          <w:szCs w:val="20"/>
          <w:lang w:val="pt-PT"/>
        </w:rPr>
        <w:t>.</w:t>
      </w:r>
    </w:p>
    <w:tbl>
      <w:tblPr>
        <w:tblStyle w:val="TabelacomGrelha"/>
        <w:tblW w:w="0" w:type="auto"/>
        <w:tblInd w:w="1134" w:type="dxa"/>
        <w:tblLook w:val="04A0" w:firstRow="1" w:lastRow="0" w:firstColumn="1" w:lastColumn="0" w:noHBand="0" w:noVBand="1"/>
      </w:tblPr>
      <w:tblGrid>
        <w:gridCol w:w="8718"/>
      </w:tblGrid>
      <w:tr w:rsidR="007B6927" w14:paraId="38837E8C" w14:textId="77777777" w:rsidTr="0067195C">
        <w:tc>
          <w:tcPr>
            <w:tcW w:w="8897" w:type="dxa"/>
            <w:shd w:val="clear" w:color="auto" w:fill="F2F2F2" w:themeFill="background1" w:themeFillShade="F2"/>
          </w:tcPr>
          <w:p w14:paraId="02CE1EE2" w14:textId="12D3F361" w:rsidR="007B6927" w:rsidRPr="00AA7250" w:rsidRDefault="00AA7250" w:rsidP="00042FDB">
            <w:pPr>
              <w:ind w:left="0"/>
              <w:jc w:val="left"/>
              <w:rPr>
                <w:rFonts w:asciiTheme="minorHAnsi" w:hAnsiTheme="minorHAnsi" w:cstheme="minorHAnsi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20"/>
                <w:lang w:val="en-US"/>
              </w:rPr>
              <w:t>mkdir</w:t>
            </w:r>
            <w:proofErr w:type="spellEnd"/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r w:rsidRPr="00AA7250">
              <w:rPr>
                <w:rFonts w:asciiTheme="minorHAnsi" w:hAnsiTheme="minorHAnsi" w:cstheme="minorHAnsi"/>
                <w:szCs w:val="20"/>
                <w:lang w:val="en-US"/>
              </w:rPr>
              <w:t>release_</w:t>
            </w:r>
            <w:r w:rsidR="00042FDB">
              <w:rPr>
                <w:rFonts w:asciiTheme="minorHAnsi" w:hAnsiTheme="minorHAnsi" w:cstheme="minorHAnsi"/>
                <w:szCs w:val="20"/>
                <w:lang w:val="en-US"/>
              </w:rPr>
              <w:t>drop2</w:t>
            </w:r>
            <w:r w:rsidR="0047582D">
              <w:rPr>
                <w:rFonts w:asciiTheme="minorHAnsi" w:hAnsiTheme="minorHAnsi" w:cstheme="minorHAnsi"/>
                <w:szCs w:val="20"/>
                <w:lang w:val="en-US"/>
              </w:rPr>
              <w:t>8</w:t>
            </w:r>
            <w:r w:rsidR="0024682B">
              <w:rPr>
                <w:rFonts w:asciiTheme="minorHAnsi" w:hAnsiTheme="minorHAnsi" w:cstheme="minorHAnsi"/>
                <w:szCs w:val="20"/>
                <w:lang w:val="en-US"/>
              </w:rPr>
              <w:t>9</w:t>
            </w:r>
          </w:p>
        </w:tc>
      </w:tr>
    </w:tbl>
    <w:p w14:paraId="279A8E6A" w14:textId="77777777" w:rsidR="007B6927" w:rsidRPr="00AA7250" w:rsidRDefault="007B6927" w:rsidP="007B6927">
      <w:pPr>
        <w:ind w:left="0"/>
        <w:jc w:val="left"/>
        <w:rPr>
          <w:rFonts w:asciiTheme="minorHAnsi" w:hAnsiTheme="minorHAnsi" w:cstheme="minorHAnsi"/>
          <w:szCs w:val="20"/>
          <w:lang w:val="en-US"/>
        </w:rPr>
      </w:pPr>
    </w:p>
    <w:p w14:paraId="6F5642E9" w14:textId="302927B5" w:rsidR="007B6927" w:rsidRPr="006C5CB8" w:rsidRDefault="007B6927" w:rsidP="007B6927">
      <w:pPr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 xml:space="preserve">Copiar os ficheiros de </w:t>
      </w:r>
      <w:proofErr w:type="spellStart"/>
      <w:r w:rsidRPr="006C5CB8">
        <w:rPr>
          <w:rFonts w:asciiTheme="minorHAnsi" w:hAnsiTheme="minorHAnsi" w:cstheme="minorHAnsi"/>
          <w:i/>
          <w:szCs w:val="20"/>
          <w:lang w:val="pt-PT"/>
        </w:rPr>
        <w:t>frontend</w:t>
      </w:r>
      <w:proofErr w:type="spellEnd"/>
      <w:r w:rsidRPr="006C5CB8">
        <w:rPr>
          <w:rFonts w:asciiTheme="minorHAnsi" w:hAnsiTheme="minorHAnsi" w:cstheme="minorHAnsi"/>
          <w:i/>
          <w:szCs w:val="20"/>
          <w:lang w:val="pt-PT"/>
        </w:rPr>
        <w:t xml:space="preserve"> </w:t>
      </w:r>
      <w:r w:rsidRPr="006C5CB8">
        <w:rPr>
          <w:rFonts w:asciiTheme="minorHAnsi" w:hAnsiTheme="minorHAnsi" w:cstheme="minorHAnsi"/>
          <w:szCs w:val="20"/>
          <w:lang w:val="pt-PT"/>
        </w:rPr>
        <w:t>para a pasta anteriormente criada.</w:t>
      </w:r>
    </w:p>
    <w:p w14:paraId="5B51CCA5" w14:textId="77777777" w:rsidR="007B6927" w:rsidRPr="006C5CB8" w:rsidRDefault="007B6927" w:rsidP="007B6927">
      <w:pPr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 xml:space="preserve"> </w:t>
      </w:r>
    </w:p>
    <w:p w14:paraId="6C24B446" w14:textId="77777777" w:rsidR="007B6927" w:rsidRPr="007B6927" w:rsidRDefault="007B6927" w:rsidP="007B6927">
      <w:pPr>
        <w:pStyle w:val="Cabealho3"/>
        <w:jc w:val="left"/>
        <w:rPr>
          <w:rFonts w:asciiTheme="minorHAnsi" w:hAnsiTheme="minorHAnsi" w:cstheme="minorHAnsi"/>
          <w:sz w:val="20"/>
          <w:lang w:val="pt-PT"/>
        </w:rPr>
      </w:pPr>
      <w:bookmarkStart w:id="19" w:name="_Toc436055911"/>
      <w:proofErr w:type="spellStart"/>
      <w:r w:rsidRPr="007B6927">
        <w:rPr>
          <w:rFonts w:asciiTheme="minorHAnsi" w:hAnsiTheme="minorHAnsi" w:cstheme="minorHAnsi"/>
          <w:sz w:val="20"/>
          <w:lang w:val="pt-PT"/>
        </w:rPr>
        <w:t>Deployment</w:t>
      </w:r>
      <w:bookmarkEnd w:id="19"/>
      <w:proofErr w:type="spellEnd"/>
    </w:p>
    <w:p w14:paraId="5724D591" w14:textId="4CDA4284" w:rsidR="007B6927" w:rsidRDefault="007B6927" w:rsidP="007B6927">
      <w:pPr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 xml:space="preserve">Substituir os componentes de </w:t>
      </w:r>
      <w:proofErr w:type="spellStart"/>
      <w:r w:rsidRPr="006C5CB8">
        <w:rPr>
          <w:rFonts w:asciiTheme="minorHAnsi" w:hAnsiTheme="minorHAnsi" w:cstheme="minorHAnsi"/>
          <w:i/>
          <w:szCs w:val="20"/>
          <w:lang w:val="pt-PT"/>
        </w:rPr>
        <w:t>frontoffice</w:t>
      </w:r>
      <w:proofErr w:type="spellEnd"/>
      <w:r w:rsidRPr="006C5CB8">
        <w:rPr>
          <w:rFonts w:asciiTheme="minorHAnsi" w:hAnsiTheme="minorHAnsi" w:cstheme="minorHAnsi"/>
          <w:i/>
          <w:szCs w:val="20"/>
          <w:lang w:val="pt-PT"/>
        </w:rPr>
        <w:t xml:space="preserve"> </w:t>
      </w:r>
      <w:r w:rsidRPr="006C5CB8">
        <w:rPr>
          <w:rFonts w:asciiTheme="minorHAnsi" w:hAnsiTheme="minorHAnsi" w:cstheme="minorHAnsi"/>
          <w:szCs w:val="20"/>
          <w:lang w:val="pt-PT"/>
        </w:rPr>
        <w:t xml:space="preserve">que </w:t>
      </w:r>
      <w:r>
        <w:rPr>
          <w:rFonts w:asciiTheme="minorHAnsi" w:hAnsiTheme="minorHAnsi" w:cstheme="minorHAnsi"/>
          <w:szCs w:val="20"/>
          <w:lang w:val="pt-PT"/>
        </w:rPr>
        <w:t>está atualmente a ser utilizado pelo que está</w:t>
      </w:r>
      <w:r w:rsidRPr="006C5CB8">
        <w:rPr>
          <w:rFonts w:asciiTheme="minorHAnsi" w:hAnsiTheme="minorHAnsi" w:cstheme="minorHAnsi"/>
          <w:szCs w:val="20"/>
          <w:lang w:val="pt-PT"/>
        </w:rPr>
        <w:t xml:space="preserve"> na pasta da </w:t>
      </w:r>
      <w:proofErr w:type="spellStart"/>
      <w:r w:rsidRPr="006C5CB8">
        <w:rPr>
          <w:rFonts w:asciiTheme="minorHAnsi" w:hAnsiTheme="minorHAnsi" w:cstheme="minorHAnsi"/>
          <w:szCs w:val="20"/>
          <w:lang w:val="pt-PT"/>
        </w:rPr>
        <w:t>drop</w:t>
      </w:r>
      <w:proofErr w:type="spellEnd"/>
      <w:r w:rsidRPr="006C5CB8">
        <w:rPr>
          <w:rFonts w:asciiTheme="minorHAnsi" w:hAnsiTheme="minorHAnsi" w:cstheme="minorHAnsi"/>
          <w:szCs w:val="20"/>
          <w:lang w:val="pt-PT"/>
        </w:rPr>
        <w:t>.</w:t>
      </w:r>
    </w:p>
    <w:tbl>
      <w:tblPr>
        <w:tblStyle w:val="TabelacomGrelha"/>
        <w:tblW w:w="0" w:type="auto"/>
        <w:tblInd w:w="1134" w:type="dxa"/>
        <w:tblLook w:val="04A0" w:firstRow="1" w:lastRow="0" w:firstColumn="1" w:lastColumn="0" w:noHBand="0" w:noVBand="1"/>
      </w:tblPr>
      <w:tblGrid>
        <w:gridCol w:w="8718"/>
      </w:tblGrid>
      <w:tr w:rsidR="007B6927" w:rsidRPr="00E46950" w14:paraId="23F9766A" w14:textId="77777777" w:rsidTr="0067195C">
        <w:tc>
          <w:tcPr>
            <w:tcW w:w="10002" w:type="dxa"/>
            <w:shd w:val="clear" w:color="auto" w:fill="F2F2F2" w:themeFill="background1" w:themeFillShade="F2"/>
          </w:tcPr>
          <w:p w14:paraId="3B220A7F" w14:textId="0F05124F" w:rsidR="007B6927" w:rsidRPr="00E46950" w:rsidRDefault="007B6927" w:rsidP="00042FDB">
            <w:pPr>
              <w:ind w:left="0"/>
              <w:jc w:val="left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c</w:t>
            </w:r>
            <w:r w:rsidR="00AA7250">
              <w:rPr>
                <w:rFonts w:asciiTheme="minorHAnsi" w:hAnsiTheme="minorHAnsi" w:cstheme="minorHAnsi"/>
                <w:szCs w:val="20"/>
                <w:lang w:val="en-US"/>
              </w:rPr>
              <w:t>p –rf   /home/</w:t>
            </w:r>
            <w:r w:rsidR="00AA7250" w:rsidRPr="00AA7250">
              <w:rPr>
                <w:rFonts w:asciiTheme="minorHAnsi" w:hAnsiTheme="minorHAnsi" w:cstheme="minorHAnsi"/>
                <w:szCs w:val="20"/>
                <w:lang w:val="en-US"/>
              </w:rPr>
              <w:t>release_</w:t>
            </w:r>
            <w:r w:rsidR="005C7BC7">
              <w:rPr>
                <w:rFonts w:asciiTheme="minorHAnsi" w:hAnsiTheme="minorHAnsi" w:cstheme="minorHAnsi"/>
                <w:szCs w:val="20"/>
                <w:lang w:val="en-US"/>
              </w:rPr>
              <w:t>drop2</w:t>
            </w:r>
            <w:r w:rsidR="00BC194A">
              <w:rPr>
                <w:rFonts w:asciiTheme="minorHAnsi" w:hAnsiTheme="minorHAnsi" w:cstheme="minorHAnsi"/>
                <w:szCs w:val="20"/>
                <w:lang w:val="en-US"/>
              </w:rPr>
              <w:t>8</w:t>
            </w:r>
            <w:r w:rsidR="0024682B">
              <w:rPr>
                <w:rFonts w:asciiTheme="minorHAnsi" w:hAnsiTheme="minorHAnsi" w:cstheme="minorHAnsi"/>
                <w:szCs w:val="20"/>
                <w:lang w:val="en-US"/>
              </w:rPr>
              <w:t>9</w:t>
            </w:r>
            <w:bookmarkStart w:id="20" w:name="_GoBack"/>
            <w:bookmarkEnd w:id="20"/>
            <w:r w:rsidRPr="00E46950">
              <w:rPr>
                <w:rFonts w:asciiTheme="minorHAnsi" w:hAnsiTheme="minorHAnsi" w:cstheme="minorHAnsi"/>
                <w:szCs w:val="20"/>
                <w:lang w:val="en-US"/>
              </w:rPr>
              <w:t>/</w:t>
            </w:r>
            <w:proofErr w:type="spellStart"/>
            <w:r w:rsidRPr="00E46950">
              <w:rPr>
                <w:rFonts w:asciiTheme="minorHAnsi" w:hAnsiTheme="minorHAnsi" w:cstheme="minorHAnsi"/>
                <w:szCs w:val="20"/>
                <w:lang w:val="en-US"/>
              </w:rPr>
              <w:t>ufeclient</w:t>
            </w:r>
            <w:proofErr w:type="spellEnd"/>
            <w:r w:rsidRPr="00E46950">
              <w:rPr>
                <w:rFonts w:asciiTheme="minorHAnsi" w:hAnsiTheme="minorHAnsi" w:cstheme="minorHAnsi"/>
                <w:szCs w:val="20"/>
                <w:lang w:val="en-US"/>
              </w:rPr>
              <w:t xml:space="preserve">   /home/</w:t>
            </w:r>
            <w:proofErr w:type="spellStart"/>
            <w:r w:rsidRPr="00E46950">
              <w:rPr>
                <w:rFonts w:asciiTheme="minorHAnsi" w:hAnsiTheme="minorHAnsi" w:cstheme="minorHAnsi"/>
                <w:szCs w:val="20"/>
                <w:lang w:val="en-US"/>
              </w:rPr>
              <w:t>ufeclient</w:t>
            </w:r>
            <w:proofErr w:type="spellEnd"/>
            <w:r w:rsidRPr="00E46950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</w:p>
        </w:tc>
      </w:tr>
    </w:tbl>
    <w:p w14:paraId="6C369040" w14:textId="77777777" w:rsidR="007B6927" w:rsidRPr="00F13A06" w:rsidRDefault="007B6927" w:rsidP="00E46950">
      <w:pPr>
        <w:jc w:val="left"/>
        <w:rPr>
          <w:rFonts w:asciiTheme="minorHAnsi" w:hAnsiTheme="minorHAnsi" w:cstheme="minorHAnsi"/>
          <w:szCs w:val="20"/>
          <w:lang w:val="en-US"/>
        </w:rPr>
      </w:pPr>
    </w:p>
    <w:p w14:paraId="0448E057" w14:textId="3C9F9997" w:rsidR="007B6927" w:rsidRPr="007B6927" w:rsidRDefault="007B6927" w:rsidP="007B6927">
      <w:pPr>
        <w:pStyle w:val="Cabealho3"/>
        <w:jc w:val="left"/>
        <w:rPr>
          <w:rFonts w:asciiTheme="minorHAnsi" w:hAnsiTheme="minorHAnsi"/>
          <w:sz w:val="20"/>
          <w:lang w:val="pt-PT"/>
        </w:rPr>
      </w:pPr>
      <w:bookmarkStart w:id="21" w:name="_Toc436055912"/>
      <w:proofErr w:type="spellStart"/>
      <w:r w:rsidRPr="007B6927">
        <w:rPr>
          <w:rFonts w:asciiTheme="minorHAnsi" w:hAnsiTheme="minorHAnsi"/>
          <w:sz w:val="20"/>
          <w:lang w:val="pt-PT"/>
        </w:rPr>
        <w:t>Restart</w:t>
      </w:r>
      <w:proofErr w:type="spellEnd"/>
      <w:r w:rsidRPr="007B6927">
        <w:rPr>
          <w:rFonts w:asciiTheme="minorHAnsi" w:hAnsiTheme="minorHAnsi"/>
          <w:sz w:val="20"/>
          <w:lang w:val="pt-PT"/>
        </w:rPr>
        <w:t xml:space="preserve"> faseado do sistema</w:t>
      </w:r>
      <w:bookmarkEnd w:id="21"/>
    </w:p>
    <w:p w14:paraId="6C94A8E7" w14:textId="5EFA41C3" w:rsidR="007B6927" w:rsidRDefault="007B6927" w:rsidP="00E46950">
      <w:pPr>
        <w:jc w:val="left"/>
        <w:rPr>
          <w:rFonts w:asciiTheme="minorHAnsi" w:hAnsiTheme="minorHAnsi" w:cstheme="minorHAnsi"/>
          <w:szCs w:val="20"/>
          <w:lang w:val="pt-PT"/>
        </w:rPr>
      </w:pPr>
      <w:r>
        <w:rPr>
          <w:rFonts w:asciiTheme="minorHAnsi" w:hAnsiTheme="minorHAnsi" w:cstheme="minorHAnsi"/>
          <w:szCs w:val="20"/>
          <w:lang w:val="pt-PT"/>
        </w:rPr>
        <w:t xml:space="preserve">Sendo uma que não é possível causar indisponibilidade, todos os passos descritos neste ponto devem ser executados numa só máquina de cada vez. </w:t>
      </w:r>
    </w:p>
    <w:p w14:paraId="41B9CA6E" w14:textId="77777777" w:rsidR="007B6927" w:rsidRDefault="007B6927" w:rsidP="00E46950">
      <w:pPr>
        <w:jc w:val="left"/>
        <w:rPr>
          <w:rFonts w:asciiTheme="minorHAnsi" w:hAnsiTheme="minorHAnsi" w:cstheme="minorHAnsi"/>
          <w:szCs w:val="20"/>
          <w:lang w:val="pt-PT"/>
        </w:rPr>
      </w:pPr>
    </w:p>
    <w:p w14:paraId="0F97A9B7" w14:textId="77777777" w:rsidR="007B6927" w:rsidRDefault="007B6927" w:rsidP="00E46950">
      <w:pPr>
        <w:jc w:val="left"/>
        <w:rPr>
          <w:rFonts w:asciiTheme="minorHAnsi" w:hAnsiTheme="minorHAnsi" w:cstheme="minorHAnsi"/>
          <w:szCs w:val="20"/>
          <w:lang w:val="pt-PT"/>
        </w:rPr>
      </w:pPr>
    </w:p>
    <w:p w14:paraId="22C5B001" w14:textId="6C641A1D" w:rsidR="00553EB3" w:rsidRDefault="007B6927" w:rsidP="00E46950">
      <w:pPr>
        <w:jc w:val="left"/>
        <w:rPr>
          <w:rFonts w:asciiTheme="minorHAnsi" w:hAnsiTheme="minorHAnsi" w:cstheme="minorHAnsi"/>
          <w:szCs w:val="20"/>
          <w:lang w:val="pt-PT"/>
        </w:rPr>
      </w:pPr>
      <w:r>
        <w:rPr>
          <w:rFonts w:asciiTheme="minorHAnsi" w:hAnsiTheme="minorHAnsi" w:cstheme="minorHAnsi"/>
          <w:szCs w:val="20"/>
          <w:lang w:val="pt-PT"/>
        </w:rPr>
        <w:lastRenderedPageBreak/>
        <w:t>E</w:t>
      </w:r>
      <w:r w:rsidR="00F91E3A" w:rsidRPr="006C5CB8">
        <w:rPr>
          <w:rFonts w:asciiTheme="minorHAnsi" w:hAnsiTheme="minorHAnsi" w:cstheme="minorHAnsi"/>
          <w:szCs w:val="20"/>
          <w:lang w:val="pt-PT"/>
        </w:rPr>
        <w:t xml:space="preserve">xecutar o seguinte comando para obter o </w:t>
      </w:r>
      <w:proofErr w:type="spellStart"/>
      <w:r w:rsidR="00F91E3A" w:rsidRPr="006C5CB8">
        <w:rPr>
          <w:rFonts w:asciiTheme="minorHAnsi" w:hAnsiTheme="minorHAnsi" w:cstheme="minorHAnsi"/>
          <w:i/>
          <w:szCs w:val="20"/>
          <w:lang w:val="pt-PT"/>
        </w:rPr>
        <w:t>process</w:t>
      </w:r>
      <w:proofErr w:type="spellEnd"/>
      <w:r w:rsidR="00F91E3A" w:rsidRPr="006C5CB8">
        <w:rPr>
          <w:rFonts w:asciiTheme="minorHAnsi" w:hAnsiTheme="minorHAnsi" w:cstheme="minorHAnsi"/>
          <w:i/>
          <w:szCs w:val="20"/>
          <w:lang w:val="pt-PT"/>
        </w:rPr>
        <w:t xml:space="preserve"> id </w:t>
      </w:r>
      <w:r w:rsidR="00F91E3A" w:rsidRPr="006C5CB8">
        <w:rPr>
          <w:rFonts w:asciiTheme="minorHAnsi" w:hAnsiTheme="minorHAnsi" w:cstheme="minorHAnsi"/>
          <w:szCs w:val="20"/>
          <w:lang w:val="pt-PT"/>
        </w:rPr>
        <w:t xml:space="preserve">do </w:t>
      </w:r>
      <w:proofErr w:type="spellStart"/>
      <w:r w:rsidR="00F91E3A" w:rsidRPr="006C5CB8">
        <w:rPr>
          <w:rFonts w:asciiTheme="minorHAnsi" w:hAnsiTheme="minorHAnsi" w:cstheme="minorHAnsi"/>
          <w:szCs w:val="20"/>
          <w:lang w:val="pt-PT"/>
        </w:rPr>
        <w:t>WebLogic</w:t>
      </w:r>
      <w:proofErr w:type="spellEnd"/>
      <w:r w:rsidR="00F91E3A" w:rsidRPr="006C5CB8">
        <w:rPr>
          <w:rFonts w:asciiTheme="minorHAnsi" w:hAnsiTheme="minorHAnsi" w:cstheme="minorHAnsi"/>
          <w:szCs w:val="20"/>
          <w:lang w:val="pt-PT"/>
        </w:rPr>
        <w:t>:</w:t>
      </w:r>
    </w:p>
    <w:tbl>
      <w:tblPr>
        <w:tblStyle w:val="TabelacomGrelha"/>
        <w:tblW w:w="0" w:type="auto"/>
        <w:tblInd w:w="1134" w:type="dxa"/>
        <w:tblLook w:val="04A0" w:firstRow="1" w:lastRow="0" w:firstColumn="1" w:lastColumn="0" w:noHBand="0" w:noVBand="1"/>
      </w:tblPr>
      <w:tblGrid>
        <w:gridCol w:w="8718"/>
      </w:tblGrid>
      <w:tr w:rsidR="00553EB3" w:rsidRPr="007B6927" w14:paraId="77163C27" w14:textId="77777777" w:rsidTr="00553EB3">
        <w:tc>
          <w:tcPr>
            <w:tcW w:w="8897" w:type="dxa"/>
            <w:shd w:val="clear" w:color="auto" w:fill="F2F2F2" w:themeFill="background1" w:themeFillShade="F2"/>
          </w:tcPr>
          <w:p w14:paraId="39546E3F" w14:textId="0BBD14EF" w:rsidR="00553EB3" w:rsidRDefault="00553EB3" w:rsidP="00553EB3">
            <w:pPr>
              <w:ind w:left="0"/>
              <w:jc w:val="left"/>
              <w:rPr>
                <w:rFonts w:asciiTheme="minorHAnsi" w:hAnsiTheme="minorHAnsi" w:cstheme="minorHAnsi"/>
                <w:szCs w:val="20"/>
                <w:lang w:val="pt-PT"/>
              </w:rPr>
            </w:pPr>
            <w:proofErr w:type="spellStart"/>
            <w:r>
              <w:rPr>
                <w:rFonts w:asciiTheme="minorHAnsi" w:hAnsiTheme="minorHAnsi" w:cstheme="minorHAnsi"/>
                <w:szCs w:val="20"/>
                <w:lang w:val="pt-PT"/>
              </w:rPr>
              <w:t>ps</w:t>
            </w:r>
            <w:proofErr w:type="spellEnd"/>
            <w:r>
              <w:rPr>
                <w:rFonts w:asciiTheme="minorHAnsi" w:hAnsiTheme="minorHAnsi" w:cstheme="minorHAnsi"/>
                <w:szCs w:val="20"/>
                <w:lang w:val="pt-PT"/>
              </w:rPr>
              <w:t xml:space="preserve"> –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pt-PT"/>
              </w:rPr>
              <w:t>aux</w:t>
            </w:r>
            <w:proofErr w:type="spellEnd"/>
            <w:r>
              <w:rPr>
                <w:rFonts w:asciiTheme="minorHAnsi" w:hAnsiTheme="minorHAnsi" w:cstheme="minorHAnsi"/>
                <w:szCs w:val="20"/>
                <w:lang w:val="pt-PT"/>
              </w:rPr>
              <w:t xml:space="preserve"> |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pt-PT"/>
              </w:rPr>
              <w:t>grep</w:t>
            </w:r>
            <w:proofErr w:type="spellEnd"/>
            <w:r>
              <w:rPr>
                <w:rFonts w:asciiTheme="minorHAnsi" w:hAnsiTheme="minorHAnsi" w:cstheme="minorHAnsi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pt-PT"/>
              </w:rPr>
              <w:t>weblogic</w:t>
            </w:r>
            <w:proofErr w:type="spellEnd"/>
          </w:p>
        </w:tc>
      </w:tr>
    </w:tbl>
    <w:p w14:paraId="6054223C" w14:textId="77777777" w:rsidR="00553EB3" w:rsidRPr="006C5CB8" w:rsidRDefault="00553EB3" w:rsidP="00B07EDB">
      <w:pPr>
        <w:jc w:val="left"/>
        <w:rPr>
          <w:rFonts w:asciiTheme="minorHAnsi" w:hAnsiTheme="minorHAnsi" w:cstheme="minorHAnsi"/>
          <w:szCs w:val="20"/>
          <w:lang w:val="pt-PT"/>
        </w:rPr>
      </w:pPr>
    </w:p>
    <w:p w14:paraId="61E9863A" w14:textId="77777777" w:rsidR="00C57035" w:rsidRPr="007B6927" w:rsidRDefault="008F06E1" w:rsidP="00C57035">
      <w:pPr>
        <w:keepNext/>
        <w:jc w:val="left"/>
        <w:rPr>
          <w:lang w:val="pt-PT"/>
        </w:rPr>
      </w:pPr>
      <w:r w:rsidRPr="006C5CB8">
        <w:rPr>
          <w:rFonts w:asciiTheme="minorHAnsi" w:hAnsiTheme="minorHAnsi" w:cstheme="minorHAnsi"/>
          <w:noProof/>
          <w:szCs w:val="20"/>
          <w:lang w:val="pt-PT" w:eastAsia="pt-PT"/>
        </w:rPr>
        <w:drawing>
          <wp:inline distT="0" distB="0" distL="0" distR="0" wp14:anchorId="041BC0CB" wp14:editId="3FB69E6A">
            <wp:extent cx="5457600" cy="3420682"/>
            <wp:effectExtent l="19050" t="19050" r="1016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4206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911E81" w14:textId="48569D75" w:rsidR="008501DF" w:rsidRPr="006C5CB8" w:rsidRDefault="00C57035" w:rsidP="007B6927">
      <w:pPr>
        <w:pStyle w:val="Legenda"/>
        <w:jc w:val="left"/>
        <w:rPr>
          <w:rFonts w:asciiTheme="minorHAnsi" w:hAnsiTheme="minorHAnsi" w:cstheme="minorHAnsi"/>
          <w:lang w:val="pt-PT"/>
        </w:rPr>
      </w:pPr>
      <w:bookmarkStart w:id="22" w:name="_Toc436055915"/>
      <w:r w:rsidRPr="00C57035">
        <w:rPr>
          <w:rFonts w:asciiTheme="minorHAnsi" w:hAnsiTheme="minorHAnsi"/>
          <w:lang w:val="pt-PT"/>
        </w:rPr>
        <w:t xml:space="preserve">Ilustração </w:t>
      </w:r>
      <w:r w:rsidRPr="00C57035">
        <w:rPr>
          <w:rFonts w:asciiTheme="minorHAnsi" w:hAnsiTheme="minorHAnsi"/>
        </w:rPr>
        <w:fldChar w:fldCharType="begin"/>
      </w:r>
      <w:r w:rsidRPr="00C57035">
        <w:rPr>
          <w:rFonts w:asciiTheme="minorHAnsi" w:hAnsiTheme="minorHAnsi"/>
          <w:lang w:val="pt-PT"/>
        </w:rPr>
        <w:instrText xml:space="preserve"> SEQ Ilustração \* ARABIC </w:instrText>
      </w:r>
      <w:r w:rsidRPr="00C57035">
        <w:rPr>
          <w:rFonts w:asciiTheme="minorHAnsi" w:hAnsiTheme="minorHAnsi"/>
        </w:rPr>
        <w:fldChar w:fldCharType="separate"/>
      </w:r>
      <w:r w:rsidR="00D30C93">
        <w:rPr>
          <w:rFonts w:asciiTheme="minorHAnsi" w:hAnsiTheme="minorHAnsi"/>
          <w:noProof/>
          <w:lang w:val="pt-PT"/>
        </w:rPr>
        <w:t>1</w:t>
      </w:r>
      <w:r w:rsidRPr="00C57035">
        <w:rPr>
          <w:rFonts w:asciiTheme="minorHAnsi" w:hAnsiTheme="minorHAnsi"/>
        </w:rPr>
        <w:fldChar w:fldCharType="end"/>
      </w:r>
      <w:r w:rsidRPr="00C57035">
        <w:rPr>
          <w:rFonts w:asciiTheme="minorHAnsi" w:hAnsiTheme="minorHAnsi"/>
          <w:lang w:val="pt-PT"/>
        </w:rPr>
        <w:t xml:space="preserve"> - Execução do comando para encontrar PID do </w:t>
      </w:r>
      <w:proofErr w:type="spellStart"/>
      <w:r w:rsidRPr="00C57035">
        <w:rPr>
          <w:rFonts w:asciiTheme="minorHAnsi" w:hAnsiTheme="minorHAnsi"/>
          <w:lang w:val="pt-PT"/>
        </w:rPr>
        <w:t>webLogic</w:t>
      </w:r>
      <w:bookmarkEnd w:id="22"/>
      <w:proofErr w:type="spellEnd"/>
    </w:p>
    <w:p w14:paraId="37F3E7C9" w14:textId="228B283B" w:rsidR="008501DF" w:rsidRPr="006C5CB8" w:rsidRDefault="00F91E3A" w:rsidP="00F91E3A">
      <w:pPr>
        <w:ind w:left="0"/>
        <w:jc w:val="left"/>
        <w:rPr>
          <w:rFonts w:asciiTheme="minorHAnsi" w:hAnsiTheme="minorHAnsi" w:cstheme="minorHAnsi"/>
          <w:szCs w:val="20"/>
          <w:lang w:val="pt-PT"/>
        </w:rPr>
      </w:pPr>
      <w:r w:rsidRPr="006C5CB8">
        <w:rPr>
          <w:rFonts w:asciiTheme="minorHAnsi" w:hAnsiTheme="minorHAnsi" w:cstheme="minorHAnsi"/>
          <w:szCs w:val="20"/>
          <w:lang w:val="pt-PT"/>
        </w:rPr>
        <w:tab/>
        <w:t xml:space="preserve">        Em seguida matar o PID do </w:t>
      </w:r>
      <w:proofErr w:type="spellStart"/>
      <w:r w:rsidRPr="006C5CB8">
        <w:rPr>
          <w:rFonts w:asciiTheme="minorHAnsi" w:hAnsiTheme="minorHAnsi" w:cstheme="minorHAnsi"/>
          <w:szCs w:val="20"/>
          <w:lang w:val="pt-PT"/>
        </w:rPr>
        <w:t>webLogic</w:t>
      </w:r>
      <w:proofErr w:type="spellEnd"/>
      <w:r w:rsidRPr="006C5CB8">
        <w:rPr>
          <w:rFonts w:asciiTheme="minorHAnsi" w:hAnsiTheme="minorHAnsi" w:cstheme="minorHAnsi"/>
          <w:szCs w:val="20"/>
          <w:lang w:val="pt-PT"/>
        </w:rPr>
        <w:t xml:space="preserve"> com recurso ao seguinte comando:</w:t>
      </w:r>
    </w:p>
    <w:tbl>
      <w:tblPr>
        <w:tblStyle w:val="TabelacomGrelha"/>
        <w:tblW w:w="0" w:type="auto"/>
        <w:tblInd w:w="1134" w:type="dxa"/>
        <w:tblLook w:val="04A0" w:firstRow="1" w:lastRow="0" w:firstColumn="1" w:lastColumn="0" w:noHBand="0" w:noVBand="1"/>
      </w:tblPr>
      <w:tblGrid>
        <w:gridCol w:w="8718"/>
      </w:tblGrid>
      <w:tr w:rsidR="00553EB3" w14:paraId="7113D0F0" w14:textId="77777777" w:rsidTr="00553EB3">
        <w:tc>
          <w:tcPr>
            <w:tcW w:w="8897" w:type="dxa"/>
            <w:shd w:val="clear" w:color="auto" w:fill="F2F2F2" w:themeFill="background1" w:themeFillShade="F2"/>
          </w:tcPr>
          <w:p w14:paraId="42A9399B" w14:textId="6A0E2E2B" w:rsidR="00553EB3" w:rsidRDefault="00553EB3" w:rsidP="00553EB3">
            <w:pPr>
              <w:ind w:left="0"/>
              <w:jc w:val="left"/>
              <w:rPr>
                <w:rFonts w:asciiTheme="minorHAnsi" w:hAnsiTheme="minorHAnsi" w:cstheme="minorHAnsi"/>
                <w:szCs w:val="20"/>
                <w:lang w:val="pt-PT"/>
              </w:rPr>
            </w:pPr>
            <w:proofErr w:type="spellStart"/>
            <w:r w:rsidRPr="006C5CB8">
              <w:rPr>
                <w:rFonts w:asciiTheme="minorHAnsi" w:hAnsiTheme="minorHAnsi" w:cstheme="minorHAnsi"/>
                <w:szCs w:val="20"/>
                <w:lang w:val="pt-PT"/>
              </w:rPr>
              <w:t>kill</w:t>
            </w:r>
            <w:proofErr w:type="spellEnd"/>
            <w:r w:rsidRPr="006C5CB8">
              <w:rPr>
                <w:rFonts w:asciiTheme="minorHAnsi" w:hAnsiTheme="minorHAnsi" w:cstheme="minorHAnsi"/>
                <w:szCs w:val="20"/>
                <w:lang w:val="pt-PT"/>
              </w:rPr>
              <w:t xml:space="preserve"> -9 &lt;</w:t>
            </w:r>
            <w:proofErr w:type="spellStart"/>
            <w:r w:rsidRPr="006C5CB8">
              <w:rPr>
                <w:rFonts w:asciiTheme="minorHAnsi" w:hAnsiTheme="minorHAnsi" w:cstheme="minorHAnsi"/>
                <w:szCs w:val="20"/>
                <w:lang w:val="pt-PT"/>
              </w:rPr>
              <w:t>pid</w:t>
            </w:r>
            <w:proofErr w:type="spellEnd"/>
            <w:r w:rsidRPr="006C5CB8">
              <w:rPr>
                <w:rFonts w:asciiTheme="minorHAnsi" w:hAnsiTheme="minorHAnsi" w:cstheme="minorHAnsi"/>
                <w:szCs w:val="20"/>
                <w:lang w:val="pt-PT"/>
              </w:rPr>
              <w:t>&gt;</w:t>
            </w:r>
          </w:p>
        </w:tc>
      </w:tr>
    </w:tbl>
    <w:p w14:paraId="55F3BD6B" w14:textId="77777777" w:rsidR="00C57035" w:rsidRDefault="008F06E1" w:rsidP="00C57035">
      <w:pPr>
        <w:keepNext/>
        <w:jc w:val="left"/>
      </w:pPr>
      <w:r w:rsidRPr="006C5CB8">
        <w:rPr>
          <w:rFonts w:asciiTheme="minorHAnsi" w:hAnsiTheme="minorHAnsi" w:cstheme="minorHAnsi"/>
          <w:noProof/>
          <w:szCs w:val="20"/>
          <w:lang w:val="pt-PT" w:eastAsia="pt-PT"/>
        </w:rPr>
        <w:drawing>
          <wp:inline distT="0" distB="0" distL="0" distR="0" wp14:anchorId="00503115" wp14:editId="566D24C8">
            <wp:extent cx="5256964" cy="3222625"/>
            <wp:effectExtent l="19050" t="19050" r="2032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277" cy="32240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34257" w14:textId="574AA951" w:rsidR="007B6927" w:rsidRDefault="00C57035" w:rsidP="007B6927">
      <w:pPr>
        <w:pStyle w:val="Legenda"/>
        <w:jc w:val="left"/>
        <w:rPr>
          <w:rFonts w:asciiTheme="minorHAnsi" w:hAnsiTheme="minorHAnsi"/>
          <w:lang w:val="pt-PT"/>
        </w:rPr>
      </w:pPr>
      <w:bookmarkStart w:id="23" w:name="_Toc436055916"/>
      <w:r w:rsidRPr="00C57035">
        <w:rPr>
          <w:rFonts w:asciiTheme="minorHAnsi" w:hAnsiTheme="minorHAnsi"/>
          <w:lang w:val="pt-PT"/>
        </w:rPr>
        <w:t xml:space="preserve">Ilustração </w:t>
      </w:r>
      <w:r w:rsidRPr="00C57035">
        <w:rPr>
          <w:rFonts w:asciiTheme="minorHAnsi" w:hAnsiTheme="minorHAnsi"/>
        </w:rPr>
        <w:fldChar w:fldCharType="begin"/>
      </w:r>
      <w:r w:rsidRPr="00C57035">
        <w:rPr>
          <w:rFonts w:asciiTheme="minorHAnsi" w:hAnsiTheme="minorHAnsi"/>
          <w:lang w:val="pt-PT"/>
        </w:rPr>
        <w:instrText xml:space="preserve"> SEQ Ilustração \* ARABIC </w:instrText>
      </w:r>
      <w:r w:rsidRPr="00C57035">
        <w:rPr>
          <w:rFonts w:asciiTheme="minorHAnsi" w:hAnsiTheme="minorHAnsi"/>
        </w:rPr>
        <w:fldChar w:fldCharType="separate"/>
      </w:r>
      <w:r w:rsidR="00D30C93">
        <w:rPr>
          <w:rFonts w:asciiTheme="minorHAnsi" w:hAnsiTheme="minorHAnsi"/>
          <w:noProof/>
          <w:lang w:val="pt-PT"/>
        </w:rPr>
        <w:t>2</w:t>
      </w:r>
      <w:r w:rsidRPr="00C57035">
        <w:rPr>
          <w:rFonts w:asciiTheme="minorHAnsi" w:hAnsiTheme="minorHAnsi"/>
        </w:rPr>
        <w:fldChar w:fldCharType="end"/>
      </w:r>
      <w:r w:rsidRPr="00C57035">
        <w:rPr>
          <w:rFonts w:asciiTheme="minorHAnsi" w:hAnsiTheme="minorHAnsi"/>
          <w:lang w:val="pt-PT"/>
        </w:rPr>
        <w:t xml:space="preserve"> - Execução do comando para matar a instância do </w:t>
      </w:r>
      <w:proofErr w:type="spellStart"/>
      <w:r w:rsidRPr="00C57035">
        <w:rPr>
          <w:rFonts w:asciiTheme="minorHAnsi" w:hAnsiTheme="minorHAnsi"/>
          <w:lang w:val="pt-PT"/>
        </w:rPr>
        <w:t>webLogic</w:t>
      </w:r>
      <w:bookmarkEnd w:id="23"/>
      <w:proofErr w:type="spellEnd"/>
    </w:p>
    <w:p w14:paraId="664E8016" w14:textId="77777777" w:rsidR="007B6927" w:rsidRPr="007B6927" w:rsidRDefault="007B6927" w:rsidP="007B6927">
      <w:pPr>
        <w:rPr>
          <w:lang w:val="pt-PT"/>
        </w:rPr>
      </w:pPr>
    </w:p>
    <w:p w14:paraId="1891FDC3" w14:textId="6BD460D1" w:rsidR="006C5CB8" w:rsidRDefault="006C5CB8" w:rsidP="006C5CB8">
      <w:pPr>
        <w:jc w:val="left"/>
        <w:rPr>
          <w:rFonts w:asciiTheme="minorHAnsi" w:hAnsiTheme="minorHAnsi" w:cstheme="minorHAnsi"/>
          <w:szCs w:val="20"/>
          <w:lang w:val="pt-PT"/>
        </w:rPr>
      </w:pPr>
      <w:r>
        <w:rPr>
          <w:rFonts w:asciiTheme="minorHAnsi" w:hAnsiTheme="minorHAnsi" w:cstheme="minorHAnsi"/>
          <w:szCs w:val="20"/>
          <w:lang w:val="pt-PT"/>
        </w:rPr>
        <w:lastRenderedPageBreak/>
        <w:t>Posto isto, a instalação está concluída. Deverá ser limpa a cache da máquina com recurso ao seguinte comando:</w:t>
      </w:r>
      <w:r w:rsidRPr="006C5CB8">
        <w:rPr>
          <w:rFonts w:asciiTheme="minorHAnsi" w:hAnsiTheme="minorHAnsi" w:cstheme="minorHAnsi"/>
          <w:szCs w:val="20"/>
          <w:lang w:val="pt-PT"/>
        </w:rPr>
        <w:t xml:space="preserve"> </w:t>
      </w:r>
    </w:p>
    <w:tbl>
      <w:tblPr>
        <w:tblStyle w:val="TabelacomGrelha"/>
        <w:tblW w:w="0" w:type="auto"/>
        <w:tblInd w:w="1134" w:type="dxa"/>
        <w:tblLook w:val="04A0" w:firstRow="1" w:lastRow="0" w:firstColumn="1" w:lastColumn="0" w:noHBand="0" w:noVBand="1"/>
      </w:tblPr>
      <w:tblGrid>
        <w:gridCol w:w="8718"/>
      </w:tblGrid>
      <w:tr w:rsidR="00553EB3" w:rsidRPr="00553EB3" w14:paraId="71206A34" w14:textId="77777777" w:rsidTr="00553EB3">
        <w:tc>
          <w:tcPr>
            <w:tcW w:w="10002" w:type="dxa"/>
            <w:shd w:val="clear" w:color="auto" w:fill="F2F2F2" w:themeFill="background1" w:themeFillShade="F2"/>
          </w:tcPr>
          <w:p w14:paraId="2EFB134E" w14:textId="159B567F" w:rsidR="00553EB3" w:rsidRPr="00553EB3" w:rsidRDefault="00553EB3" w:rsidP="00553EB3">
            <w:pPr>
              <w:ind w:left="0"/>
              <w:jc w:val="left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6C5CB8">
              <w:rPr>
                <w:rFonts w:asciiTheme="minorHAnsi" w:hAnsiTheme="minorHAnsi" w:cstheme="minorHAnsi"/>
                <w:szCs w:val="20"/>
                <w:lang w:val="en-US"/>
              </w:rPr>
              <w:t>echo '</w:t>
            </w:r>
            <w:proofErr w:type="spellStart"/>
            <w:r w:rsidRPr="006C5CB8">
              <w:rPr>
                <w:rFonts w:asciiTheme="minorHAnsi" w:hAnsiTheme="minorHAnsi" w:cstheme="minorHAnsi"/>
                <w:szCs w:val="20"/>
                <w:lang w:val="en-US"/>
              </w:rPr>
              <w:t>flush_all</w:t>
            </w:r>
            <w:proofErr w:type="spellEnd"/>
            <w:r w:rsidRPr="006C5CB8">
              <w:rPr>
                <w:rFonts w:asciiTheme="minorHAnsi" w:hAnsiTheme="minorHAnsi" w:cstheme="minorHAnsi"/>
                <w:szCs w:val="20"/>
                <w:lang w:val="en-US"/>
              </w:rPr>
              <w:t xml:space="preserve">' | </w:t>
            </w:r>
            <w:proofErr w:type="spellStart"/>
            <w:r w:rsidRPr="006C5CB8">
              <w:rPr>
                <w:rFonts w:asciiTheme="minorHAnsi" w:hAnsiTheme="minorHAnsi" w:cstheme="minorHAnsi"/>
                <w:szCs w:val="20"/>
                <w:lang w:val="en-US"/>
              </w:rPr>
              <w:t>nc</w:t>
            </w:r>
            <w:proofErr w:type="spellEnd"/>
            <w:r w:rsidRPr="006C5CB8">
              <w:rPr>
                <w:rFonts w:asciiTheme="minorHAnsi" w:hAnsiTheme="minorHAnsi" w:cstheme="minorHAnsi"/>
                <w:szCs w:val="20"/>
                <w:lang w:val="en-US"/>
              </w:rPr>
              <w:t xml:space="preserve"> localhost 11211</w:t>
            </w:r>
          </w:p>
        </w:tc>
      </w:tr>
    </w:tbl>
    <w:p w14:paraId="4583FBD9" w14:textId="77777777" w:rsidR="00900FAB" w:rsidRPr="006C5CB8" w:rsidRDefault="00900FAB" w:rsidP="00553EB3">
      <w:pPr>
        <w:ind w:left="0"/>
        <w:jc w:val="left"/>
        <w:rPr>
          <w:rFonts w:asciiTheme="minorHAnsi" w:hAnsiTheme="minorHAnsi" w:cstheme="minorHAnsi"/>
          <w:szCs w:val="20"/>
          <w:lang w:val="en-US"/>
        </w:rPr>
      </w:pPr>
    </w:p>
    <w:p w14:paraId="7EB21288" w14:textId="77777777" w:rsidR="00C57035" w:rsidRDefault="00900FAB" w:rsidP="00C57035">
      <w:pPr>
        <w:keepNext/>
        <w:jc w:val="left"/>
      </w:pPr>
      <w:r w:rsidRPr="006C5CB8">
        <w:rPr>
          <w:rFonts w:asciiTheme="minorHAnsi" w:hAnsiTheme="minorHAnsi" w:cstheme="minorHAnsi"/>
          <w:noProof/>
          <w:szCs w:val="20"/>
          <w:lang w:val="pt-PT" w:eastAsia="pt-PT"/>
        </w:rPr>
        <w:drawing>
          <wp:inline distT="0" distB="0" distL="0" distR="0" wp14:anchorId="632FD5C9" wp14:editId="20663BB8">
            <wp:extent cx="5457139" cy="2314880"/>
            <wp:effectExtent l="19050" t="19050" r="1079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246" cy="23234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ED7C0" w14:textId="04793D68" w:rsidR="00900FAB" w:rsidRDefault="00C57035" w:rsidP="00C57035">
      <w:pPr>
        <w:pStyle w:val="Legenda"/>
        <w:jc w:val="left"/>
        <w:rPr>
          <w:rFonts w:asciiTheme="minorHAnsi" w:hAnsiTheme="minorHAnsi"/>
          <w:lang w:val="pt-PT"/>
        </w:rPr>
      </w:pPr>
      <w:bookmarkStart w:id="24" w:name="_Toc436055917"/>
      <w:r w:rsidRPr="00C57035">
        <w:rPr>
          <w:rFonts w:asciiTheme="minorHAnsi" w:hAnsiTheme="minorHAnsi"/>
          <w:lang w:val="pt-PT"/>
        </w:rPr>
        <w:t xml:space="preserve">Ilustração </w:t>
      </w:r>
      <w:r w:rsidRPr="00C57035">
        <w:rPr>
          <w:rFonts w:asciiTheme="minorHAnsi" w:hAnsiTheme="minorHAnsi"/>
        </w:rPr>
        <w:fldChar w:fldCharType="begin"/>
      </w:r>
      <w:r w:rsidRPr="00C57035">
        <w:rPr>
          <w:rFonts w:asciiTheme="minorHAnsi" w:hAnsiTheme="minorHAnsi"/>
          <w:lang w:val="pt-PT"/>
        </w:rPr>
        <w:instrText xml:space="preserve"> SEQ Ilustração \* ARABIC </w:instrText>
      </w:r>
      <w:r w:rsidRPr="00C57035">
        <w:rPr>
          <w:rFonts w:asciiTheme="minorHAnsi" w:hAnsiTheme="minorHAnsi"/>
        </w:rPr>
        <w:fldChar w:fldCharType="separate"/>
      </w:r>
      <w:r w:rsidR="00D30C93">
        <w:rPr>
          <w:rFonts w:asciiTheme="minorHAnsi" w:hAnsiTheme="minorHAnsi"/>
          <w:noProof/>
          <w:lang w:val="pt-PT"/>
        </w:rPr>
        <w:t>3</w:t>
      </w:r>
      <w:r w:rsidRPr="00C57035">
        <w:rPr>
          <w:rFonts w:asciiTheme="minorHAnsi" w:hAnsiTheme="minorHAnsi"/>
        </w:rPr>
        <w:fldChar w:fldCharType="end"/>
      </w:r>
      <w:r w:rsidRPr="00C57035">
        <w:rPr>
          <w:rFonts w:asciiTheme="minorHAnsi" w:hAnsiTheme="minorHAnsi"/>
          <w:lang w:val="pt-PT"/>
        </w:rPr>
        <w:t xml:space="preserve"> - Página de Login do portal para testes pelo porto 7001</w:t>
      </w:r>
      <w:bookmarkEnd w:id="24"/>
    </w:p>
    <w:p w14:paraId="20C9563E" w14:textId="77777777" w:rsidR="00C71DD9" w:rsidRDefault="00C71DD9" w:rsidP="00C71DD9">
      <w:pPr>
        <w:rPr>
          <w:lang w:val="pt-PT"/>
        </w:rPr>
      </w:pPr>
    </w:p>
    <w:p w14:paraId="3428FACD" w14:textId="0BBD2583" w:rsidR="007B6927" w:rsidRPr="007B6927" w:rsidRDefault="007B6927" w:rsidP="00C71DD9">
      <w:pPr>
        <w:rPr>
          <w:rFonts w:asciiTheme="minorHAnsi" w:hAnsiTheme="minorHAnsi" w:cstheme="minorHAnsi"/>
          <w:lang w:val="pt-PT"/>
        </w:rPr>
      </w:pPr>
      <w:r w:rsidRPr="007B6927">
        <w:rPr>
          <w:rFonts w:asciiTheme="minorHAnsi" w:hAnsiTheme="minorHAnsi" w:cstheme="minorHAnsi"/>
          <w:lang w:val="pt-PT"/>
        </w:rPr>
        <w:t>Repetir o procedimento descrito neste ponto para todas as máquinas individualmente.</w:t>
      </w:r>
    </w:p>
    <w:p w14:paraId="46705D59" w14:textId="77777777" w:rsidR="00553EB3" w:rsidRPr="006C5CB8" w:rsidRDefault="00553EB3" w:rsidP="0008582E">
      <w:pPr>
        <w:ind w:left="0"/>
        <w:rPr>
          <w:rFonts w:asciiTheme="minorHAnsi" w:hAnsiTheme="minorHAnsi" w:cstheme="minorHAnsi"/>
          <w:lang w:val="pt-PT"/>
        </w:rPr>
      </w:pPr>
    </w:p>
    <w:p w14:paraId="17A03728" w14:textId="62BFCCC6" w:rsidR="00F27A47" w:rsidRDefault="00F27A47" w:rsidP="00F27A47">
      <w:pPr>
        <w:pStyle w:val="Cabealho2"/>
        <w:rPr>
          <w:rFonts w:asciiTheme="minorHAnsi" w:hAnsiTheme="minorHAnsi" w:cstheme="minorHAnsi"/>
          <w:sz w:val="24"/>
          <w:szCs w:val="24"/>
          <w:lang w:val="pt-PT"/>
        </w:rPr>
      </w:pPr>
      <w:bookmarkStart w:id="25" w:name="_Toc436055914"/>
      <w:r w:rsidRPr="00553EB3">
        <w:rPr>
          <w:rFonts w:asciiTheme="minorHAnsi" w:hAnsiTheme="minorHAnsi" w:cstheme="minorHAnsi"/>
          <w:sz w:val="24"/>
          <w:szCs w:val="24"/>
          <w:lang w:val="pt-PT"/>
        </w:rPr>
        <w:t>GO Live!</w:t>
      </w:r>
      <w:bookmarkEnd w:id="25"/>
    </w:p>
    <w:p w14:paraId="30F275B0" w14:textId="00ADB299" w:rsidR="007B6927" w:rsidRDefault="007B6927" w:rsidP="007B6927">
      <w:pPr>
        <w:rPr>
          <w:rFonts w:asciiTheme="minorHAnsi" w:hAnsiTheme="minorHAnsi" w:cstheme="minorHAnsi"/>
          <w:lang w:val="pt-PT"/>
        </w:rPr>
      </w:pPr>
      <w:r w:rsidRPr="00FA78F7">
        <w:rPr>
          <w:rFonts w:asciiTheme="minorHAnsi" w:hAnsiTheme="minorHAnsi" w:cstheme="minorHAnsi"/>
          <w:lang w:val="pt-PT"/>
        </w:rPr>
        <w:t xml:space="preserve">A disponibilização do novo código é feita faseadamente como descrito anteriormente </w:t>
      </w:r>
      <w:r w:rsidR="00FA78F7" w:rsidRPr="00FA78F7">
        <w:rPr>
          <w:rFonts w:asciiTheme="minorHAnsi" w:hAnsiTheme="minorHAnsi" w:cstheme="minorHAnsi"/>
          <w:lang w:val="pt-PT"/>
        </w:rPr>
        <w:t>no documento.</w:t>
      </w:r>
    </w:p>
    <w:p w14:paraId="0F7CF60D" w14:textId="3E487AEE" w:rsidR="0008582E" w:rsidRPr="00FA78F7" w:rsidRDefault="0008582E" w:rsidP="007B6927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Após a conclusão do </w:t>
      </w:r>
      <w:proofErr w:type="spellStart"/>
      <w:r>
        <w:rPr>
          <w:rFonts w:asciiTheme="minorHAnsi" w:hAnsiTheme="minorHAnsi" w:cstheme="minorHAnsi"/>
          <w:lang w:val="pt-PT"/>
        </w:rPr>
        <w:t>deploy</w:t>
      </w:r>
      <w:proofErr w:type="spellEnd"/>
      <w:r>
        <w:rPr>
          <w:rFonts w:asciiTheme="minorHAnsi" w:hAnsiTheme="minorHAnsi" w:cstheme="minorHAnsi"/>
          <w:lang w:val="pt-PT"/>
        </w:rPr>
        <w:t xml:space="preserve"> deverá ser solicitado à equipa do EAI o </w:t>
      </w:r>
      <w:proofErr w:type="spellStart"/>
      <w:r>
        <w:rPr>
          <w:rFonts w:asciiTheme="minorHAnsi" w:hAnsiTheme="minorHAnsi" w:cstheme="minorHAnsi"/>
          <w:lang w:val="pt-PT"/>
        </w:rPr>
        <w:t>restart</w:t>
      </w:r>
      <w:proofErr w:type="spellEnd"/>
      <w:r>
        <w:rPr>
          <w:rFonts w:asciiTheme="minorHAnsi" w:hAnsiTheme="minorHAnsi" w:cstheme="minorHAnsi"/>
          <w:lang w:val="pt-PT"/>
        </w:rPr>
        <w:t xml:space="preserve"> do </w:t>
      </w:r>
      <w:proofErr w:type="spellStart"/>
      <w:r>
        <w:rPr>
          <w:rFonts w:asciiTheme="minorHAnsi" w:hAnsiTheme="minorHAnsi" w:cstheme="minorHAnsi"/>
          <w:lang w:val="pt-PT"/>
        </w:rPr>
        <w:t>engine</w:t>
      </w:r>
      <w:proofErr w:type="spellEnd"/>
      <w:r>
        <w:rPr>
          <w:rFonts w:asciiTheme="minorHAnsi" w:hAnsiTheme="minorHAnsi" w:cstheme="minorHAnsi"/>
          <w:lang w:val="pt-PT"/>
        </w:rPr>
        <w:t xml:space="preserve"> da </w:t>
      </w:r>
      <w:proofErr w:type="spellStart"/>
      <w:r>
        <w:rPr>
          <w:rFonts w:asciiTheme="minorHAnsi" w:hAnsiTheme="minorHAnsi" w:cstheme="minorHAnsi"/>
          <w:lang w:val="pt-PT"/>
        </w:rPr>
        <w:t>ActiveDirectory</w:t>
      </w:r>
      <w:proofErr w:type="spellEnd"/>
      <w:r>
        <w:rPr>
          <w:rFonts w:asciiTheme="minorHAnsi" w:hAnsiTheme="minorHAnsi" w:cstheme="minorHAnsi"/>
          <w:lang w:val="pt-PT"/>
        </w:rPr>
        <w:t>.</w:t>
      </w:r>
    </w:p>
    <w:sectPr w:rsidR="0008582E" w:rsidRPr="00FA78F7" w:rsidSect="000172A3">
      <w:headerReference w:type="default" r:id="rId14"/>
      <w:footerReference w:type="default" r:id="rId15"/>
      <w:headerReference w:type="first" r:id="rId16"/>
      <w:footerReference w:type="first" r:id="rId17"/>
      <w:type w:val="oddPage"/>
      <w:pgSz w:w="11907" w:h="16840" w:code="9"/>
      <w:pgMar w:top="432" w:right="792" w:bottom="432" w:left="1253" w:header="432" w:footer="432" w:gutter="0"/>
      <w:cols w:space="720"/>
      <w:titlePg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8A42" w14:textId="77777777" w:rsidR="000B4014" w:rsidRDefault="000B4014">
      <w:r>
        <w:separator/>
      </w:r>
    </w:p>
  </w:endnote>
  <w:endnote w:type="continuationSeparator" w:id="0">
    <w:p w14:paraId="207D745D" w14:textId="77777777" w:rsidR="000B4014" w:rsidRDefault="000B4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3415"/>
      <w:gridCol w:w="3533"/>
      <w:gridCol w:w="1800"/>
      <w:gridCol w:w="1080"/>
    </w:tblGrid>
    <w:tr w:rsidR="00E46950" w14:paraId="033AA6B0" w14:textId="77777777" w:rsidTr="00F42909">
      <w:trPr>
        <w:cantSplit/>
        <w:trHeight w:val="365"/>
      </w:trPr>
      <w:tc>
        <w:tcPr>
          <w:tcW w:w="3415" w:type="dxa"/>
        </w:tcPr>
        <w:p w14:paraId="0AF0C4FF" w14:textId="77777777" w:rsidR="00E46950" w:rsidRDefault="00E46950" w:rsidP="00F42909">
          <w:pPr>
            <w:pStyle w:val="wedofooter"/>
            <w:ind w:left="0"/>
          </w:pPr>
        </w:p>
      </w:tc>
      <w:tc>
        <w:tcPr>
          <w:tcW w:w="3533" w:type="dxa"/>
        </w:tcPr>
        <w:p w14:paraId="51C21100" w14:textId="77777777" w:rsidR="00E46950" w:rsidRDefault="00E46950" w:rsidP="00F42909">
          <w:pPr>
            <w:pStyle w:val="wedofooter"/>
            <w:spacing w:before="120"/>
            <w:ind w:left="0"/>
          </w:pPr>
        </w:p>
      </w:tc>
      <w:tc>
        <w:tcPr>
          <w:tcW w:w="1800" w:type="dxa"/>
        </w:tcPr>
        <w:p w14:paraId="1D1306D7" w14:textId="77777777" w:rsidR="00E46950" w:rsidRDefault="00E46950" w:rsidP="00F42909">
          <w:pPr>
            <w:pStyle w:val="wedofooter"/>
            <w:spacing w:before="120"/>
            <w:ind w:left="0"/>
            <w:rPr>
              <w:lang w:val="en-US"/>
            </w:rPr>
          </w:pPr>
        </w:p>
      </w:tc>
      <w:tc>
        <w:tcPr>
          <w:tcW w:w="1080" w:type="dxa"/>
        </w:tcPr>
        <w:p w14:paraId="7DFA37C6" w14:textId="77777777" w:rsidR="00E46950" w:rsidRDefault="00E46950" w:rsidP="00F42909">
          <w:pPr>
            <w:pStyle w:val="wedofooter"/>
            <w:spacing w:before="120"/>
            <w:ind w:left="0"/>
            <w:rPr>
              <w:lang w:val="en-US"/>
            </w:rPr>
          </w:pPr>
        </w:p>
      </w:tc>
    </w:tr>
    <w:tr w:rsidR="00E46950" w14:paraId="297733AF" w14:textId="77777777">
      <w:trPr>
        <w:cantSplit/>
        <w:trHeight w:val="365"/>
      </w:trPr>
      <w:tc>
        <w:tcPr>
          <w:tcW w:w="3415" w:type="dxa"/>
          <w:vMerge w:val="restart"/>
        </w:tcPr>
        <w:p w14:paraId="7C1955DF" w14:textId="77777777" w:rsidR="00E46950" w:rsidRDefault="00E46950" w:rsidP="00F42909">
          <w:pPr>
            <w:pStyle w:val="wedofooter"/>
            <w:ind w:left="0"/>
          </w:pPr>
          <w:r w:rsidRPr="00533C9D">
            <w:rPr>
              <w:rFonts w:ascii="Helvetica" w:hAnsi="Helvetica"/>
              <w:sz w:val="20"/>
              <w:lang w:val="en-GB"/>
            </w:rPr>
            <w:object w:dxaOrig="2685" w:dyaOrig="945" w14:anchorId="42BAE5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7.25pt;height:47.25pt">
                <v:imagedata r:id="rId1" o:title=""/>
              </v:shape>
              <o:OLEObject Type="Embed" ProgID="PBrush" ShapeID="_x0000_i1025" DrawAspect="Content" ObjectID="_1590998487" r:id="rId2"/>
            </w:object>
          </w:r>
        </w:p>
      </w:tc>
      <w:tc>
        <w:tcPr>
          <w:tcW w:w="3533" w:type="dxa"/>
        </w:tcPr>
        <w:p w14:paraId="73004518" w14:textId="77777777" w:rsidR="00E46950" w:rsidRDefault="00E46950" w:rsidP="00F42909">
          <w:pPr>
            <w:pStyle w:val="wedofooter"/>
            <w:spacing w:before="120"/>
            <w:ind w:left="0"/>
          </w:pPr>
          <w:proofErr w:type="spellStart"/>
          <w:r>
            <w:t>WeDo</w:t>
          </w:r>
          <w:proofErr w:type="spellEnd"/>
          <w:r>
            <w:t xml:space="preserve"> </w:t>
          </w:r>
          <w:proofErr w:type="spellStart"/>
          <w:r>
            <w:t>technologies</w:t>
          </w:r>
          <w:proofErr w:type="spellEnd"/>
        </w:p>
      </w:tc>
      <w:tc>
        <w:tcPr>
          <w:tcW w:w="1800" w:type="dxa"/>
        </w:tcPr>
        <w:p w14:paraId="6C67AF04" w14:textId="1EE58735" w:rsidR="00E46950" w:rsidRDefault="00C71DD9" w:rsidP="00F42909">
          <w:pPr>
            <w:pStyle w:val="wedofooter"/>
            <w:spacing w:before="120"/>
            <w:ind w:left="0"/>
            <w:rPr>
              <w:lang w:val="en-US"/>
            </w:rPr>
          </w:pPr>
          <w:r>
            <w:t xml:space="preserve">Estritamente </w:t>
          </w:r>
          <w:r w:rsidRPr="00C71DD9">
            <w:t>Confidencial</w:t>
          </w:r>
        </w:p>
      </w:tc>
      <w:tc>
        <w:tcPr>
          <w:tcW w:w="1080" w:type="dxa"/>
        </w:tcPr>
        <w:p w14:paraId="60B20BAF" w14:textId="350269BD" w:rsidR="00E46950" w:rsidRDefault="00E46950" w:rsidP="00F42909">
          <w:pPr>
            <w:pStyle w:val="wedofooter"/>
            <w:spacing w:before="120"/>
            <w:ind w:left="0"/>
            <w:rPr>
              <w:lang w:val="en-US"/>
            </w:rPr>
          </w:pPr>
          <w:r>
            <w:rPr>
              <w:lang w:val="en-US"/>
            </w:rPr>
            <w:t xml:space="preserve">Page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</w:instrText>
          </w:r>
          <w:r>
            <w:rPr>
              <w:lang w:val="en-US"/>
            </w:rPr>
            <w:fldChar w:fldCharType="separate"/>
          </w:r>
          <w:r w:rsidR="0047582D">
            <w:rPr>
              <w:noProof/>
              <w:lang w:val="en-US"/>
            </w:rPr>
            <w:t>7</w:t>
          </w:r>
          <w:r>
            <w:rPr>
              <w:lang w:val="en-US"/>
            </w:rPr>
            <w:fldChar w:fldCharType="end"/>
          </w:r>
        </w:p>
      </w:tc>
    </w:tr>
    <w:tr w:rsidR="00E46950" w14:paraId="3185E399" w14:textId="77777777">
      <w:trPr>
        <w:cantSplit/>
        <w:trHeight w:val="541"/>
      </w:trPr>
      <w:tc>
        <w:tcPr>
          <w:tcW w:w="3415" w:type="dxa"/>
          <w:vMerge/>
        </w:tcPr>
        <w:p w14:paraId="5D0684C2" w14:textId="77777777" w:rsidR="00E46950" w:rsidRDefault="00E46950">
          <w:pPr>
            <w:pStyle w:val="wedofooter"/>
            <w:ind w:left="0"/>
            <w:rPr>
              <w:lang w:val="en-US"/>
            </w:rPr>
          </w:pPr>
        </w:p>
      </w:tc>
      <w:tc>
        <w:tcPr>
          <w:tcW w:w="3533" w:type="dxa"/>
        </w:tcPr>
        <w:p w14:paraId="7FF40904" w14:textId="77777777" w:rsidR="00E46950" w:rsidRDefault="00E46950" w:rsidP="00C71DD9">
          <w:pPr>
            <w:pStyle w:val="wedofooter"/>
            <w:ind w:left="0"/>
          </w:pPr>
          <w:proofErr w:type="spellStart"/>
          <w:r>
            <w:t>Unitel</w:t>
          </w:r>
          <w:proofErr w:type="spellEnd"/>
          <w:r>
            <w:t xml:space="preserve"> – </w:t>
          </w:r>
          <w:r w:rsidR="00C71DD9">
            <w:t>Manual de Instalação</w:t>
          </w:r>
        </w:p>
        <w:p w14:paraId="5E1FEB8E" w14:textId="5DBB929A" w:rsidR="00C71DD9" w:rsidRPr="0051687B" w:rsidRDefault="00C71DD9" w:rsidP="00C71DD9">
          <w:pPr>
            <w:pStyle w:val="wedofooter"/>
            <w:ind w:left="0"/>
          </w:pPr>
        </w:p>
      </w:tc>
      <w:tc>
        <w:tcPr>
          <w:tcW w:w="1800" w:type="dxa"/>
        </w:tcPr>
        <w:p w14:paraId="099C81B4" w14:textId="77777777" w:rsidR="00E46950" w:rsidRPr="0051687B" w:rsidRDefault="00E46950">
          <w:pPr>
            <w:pStyle w:val="wedofooter"/>
            <w:ind w:left="0"/>
          </w:pPr>
        </w:p>
      </w:tc>
      <w:tc>
        <w:tcPr>
          <w:tcW w:w="1080" w:type="dxa"/>
        </w:tcPr>
        <w:p w14:paraId="54288512" w14:textId="53F91E22" w:rsidR="00E46950" w:rsidRDefault="005C7BC7" w:rsidP="00E45301">
          <w:pPr>
            <w:pStyle w:val="wedofooter"/>
            <w:ind w:left="0"/>
            <w:rPr>
              <w:lang w:val="en-US"/>
            </w:rPr>
          </w:pPr>
          <w:r>
            <w:t>201</w:t>
          </w:r>
          <w:r w:rsidR="0047582D">
            <w:t>8</w:t>
          </w:r>
          <w:r>
            <w:t>-</w:t>
          </w:r>
          <w:r w:rsidR="00E54B91">
            <w:t>0</w:t>
          </w:r>
          <w:r w:rsidR="00BC194A">
            <w:t>5</w:t>
          </w:r>
          <w:r w:rsidR="00E54B91">
            <w:t>-</w:t>
          </w:r>
          <w:r w:rsidR="003D5BC7">
            <w:t>21</w:t>
          </w:r>
        </w:p>
      </w:tc>
    </w:tr>
  </w:tbl>
  <w:p w14:paraId="7879392C" w14:textId="500ACDF2" w:rsidR="00E46950" w:rsidRDefault="00E4695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56" w:type="dxa"/>
      <w:tblLayout w:type="fixed"/>
      <w:tblLook w:val="0000" w:firstRow="0" w:lastRow="0" w:firstColumn="0" w:lastColumn="0" w:noHBand="0" w:noVBand="0"/>
    </w:tblPr>
    <w:tblGrid>
      <w:gridCol w:w="576"/>
      <w:gridCol w:w="6048"/>
      <w:gridCol w:w="2568"/>
      <w:gridCol w:w="1008"/>
    </w:tblGrid>
    <w:tr w:rsidR="00E46950" w14:paraId="7BFE91F7" w14:textId="77777777" w:rsidTr="00F42909">
      <w:trPr>
        <w:cantSplit/>
        <w:trHeight w:val="365"/>
      </w:trPr>
      <w:tc>
        <w:tcPr>
          <w:tcW w:w="6624" w:type="dxa"/>
          <w:gridSpan w:val="2"/>
        </w:tcPr>
        <w:p w14:paraId="2A5FDF1C" w14:textId="77777777" w:rsidR="00E46950" w:rsidRDefault="00E46950" w:rsidP="00F42909">
          <w:pPr>
            <w:pStyle w:val="wedofooter"/>
            <w:spacing w:before="120"/>
            <w:ind w:left="-108"/>
            <w:rPr>
              <w:sz w:val="10"/>
            </w:rPr>
          </w:pPr>
          <w:r w:rsidRPr="00533C9D">
            <w:rPr>
              <w:rFonts w:ascii="Helvetica" w:hAnsi="Helvetica"/>
              <w:sz w:val="20"/>
              <w:lang w:val="en-GB"/>
            </w:rPr>
            <w:object w:dxaOrig="2685" w:dyaOrig="945" w14:anchorId="3CACAE6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7.25pt;height:47.25pt">
                <v:imagedata r:id="rId1" o:title=""/>
              </v:shape>
              <o:OLEObject Type="Embed" ProgID="PBrush" ShapeID="_x0000_i1026" DrawAspect="Content" ObjectID="_1590998488" r:id="rId2"/>
            </w:object>
          </w:r>
        </w:p>
      </w:tc>
      <w:tc>
        <w:tcPr>
          <w:tcW w:w="2568" w:type="dxa"/>
          <w:vMerge w:val="restart"/>
        </w:tcPr>
        <w:p w14:paraId="3AFEF5D6" w14:textId="77777777" w:rsidR="00E46950" w:rsidRDefault="00E46950" w:rsidP="00F42909">
          <w:pPr>
            <w:pStyle w:val="wedofooter"/>
            <w:spacing w:before="120"/>
            <w:ind w:left="-108" w:right="-60"/>
            <w:rPr>
              <w:sz w:val="12"/>
              <w:lang w:val="en-US"/>
            </w:rPr>
          </w:pPr>
          <w:r>
            <w:rPr>
              <w:rFonts w:cs="Arial"/>
              <w:color w:val="auto"/>
              <w:sz w:val="12"/>
              <w:lang w:val="en-US"/>
            </w:rPr>
            <w:t xml:space="preserve">This document belongs to </w:t>
          </w:r>
          <w:proofErr w:type="spellStart"/>
          <w:r>
            <w:rPr>
              <w:rFonts w:cs="Arial"/>
              <w:color w:val="auto"/>
              <w:sz w:val="12"/>
              <w:lang w:val="en-US"/>
            </w:rPr>
            <w:t>WeDo</w:t>
          </w:r>
          <w:proofErr w:type="spellEnd"/>
          <w:r>
            <w:rPr>
              <w:rFonts w:cs="Arial"/>
              <w:color w:val="auto"/>
              <w:sz w:val="12"/>
              <w:lang w:val="en-US"/>
            </w:rPr>
            <w:t xml:space="preserve"> technologies and all information included is strictly confidential all rights reserved, no part of this publication may be produced, stored in a retrieval system, or transmitted in any form or by any means electronic, mechanical photocopying or otherwise.</w:t>
          </w:r>
        </w:p>
      </w:tc>
      <w:tc>
        <w:tcPr>
          <w:tcW w:w="1008" w:type="dxa"/>
          <w:vMerge w:val="restart"/>
          <w:vAlign w:val="bottom"/>
        </w:tcPr>
        <w:p w14:paraId="6229E337" w14:textId="77777777" w:rsidR="00E46950" w:rsidRDefault="00E46950" w:rsidP="00F42909">
          <w:pPr>
            <w:pStyle w:val="wedofooter"/>
            <w:spacing w:before="120"/>
            <w:ind w:left="0" w:right="-108"/>
            <w:jc w:val="right"/>
            <w:rPr>
              <w:lang w:val="en-US"/>
            </w:rPr>
          </w:pPr>
        </w:p>
      </w:tc>
    </w:tr>
    <w:tr w:rsidR="00E46950" w14:paraId="4CB1C961" w14:textId="77777777" w:rsidTr="00F42909">
      <w:trPr>
        <w:cantSplit/>
        <w:trHeight w:val="302"/>
      </w:trPr>
      <w:tc>
        <w:tcPr>
          <w:tcW w:w="576" w:type="dxa"/>
        </w:tcPr>
        <w:p w14:paraId="70329A87" w14:textId="77777777" w:rsidR="00E46950" w:rsidRPr="00A21DA0" w:rsidRDefault="00E46950" w:rsidP="00F42909">
          <w:pPr>
            <w:pStyle w:val="wedofooter"/>
            <w:ind w:left="0"/>
            <w:rPr>
              <w:lang w:val="en-US"/>
            </w:rPr>
          </w:pPr>
        </w:p>
      </w:tc>
      <w:tc>
        <w:tcPr>
          <w:tcW w:w="6048" w:type="dxa"/>
        </w:tcPr>
        <w:p w14:paraId="605F192A" w14:textId="77777777" w:rsidR="00E46950" w:rsidRPr="00D91D72" w:rsidRDefault="00E46950" w:rsidP="00F42909">
          <w:pPr>
            <w:pStyle w:val="wedofooter"/>
            <w:ind w:left="0"/>
            <w:rPr>
              <w:sz w:val="10"/>
              <w:lang w:val="en-US"/>
            </w:rPr>
          </w:pPr>
          <w:r w:rsidRPr="00D91D72">
            <w:rPr>
              <w:rFonts w:cs="Arial"/>
              <w:b/>
              <w:bCs/>
              <w:color w:val="auto"/>
              <w:sz w:val="10"/>
              <w:lang w:val="en-US"/>
            </w:rPr>
            <w:t>On the Web</w:t>
          </w:r>
          <w:r w:rsidRPr="00D91D72">
            <w:rPr>
              <w:rFonts w:cs="Arial"/>
              <w:color w:val="auto"/>
              <w:sz w:val="10"/>
              <w:lang w:val="en-US"/>
            </w:rPr>
            <w:t xml:space="preserve"> </w:t>
          </w:r>
          <w:r w:rsidRPr="00D91D72">
            <w:rPr>
              <w:rFonts w:cs="Arial"/>
              <w:color w:val="FF6600"/>
              <w:sz w:val="10"/>
              <w:lang w:val="en-US"/>
            </w:rPr>
            <w:t>http://www.wedo</w:t>
          </w:r>
          <w:r>
            <w:rPr>
              <w:rFonts w:cs="Arial"/>
              <w:color w:val="FF6600"/>
              <w:sz w:val="10"/>
              <w:lang w:val="en-US"/>
            </w:rPr>
            <w:t>technologies</w:t>
          </w:r>
          <w:r w:rsidRPr="00D91D72">
            <w:rPr>
              <w:rFonts w:cs="Arial"/>
              <w:color w:val="FF6600"/>
              <w:sz w:val="10"/>
              <w:lang w:val="en-US"/>
            </w:rPr>
            <w:t>.com</w:t>
          </w:r>
          <w:r w:rsidRPr="00D91D72">
            <w:rPr>
              <w:rFonts w:cs="Arial"/>
              <w:color w:val="auto"/>
              <w:sz w:val="10"/>
              <w:lang w:val="en-US"/>
            </w:rPr>
            <w:t xml:space="preserve"> </w:t>
          </w:r>
          <w:r w:rsidRPr="00D91D72">
            <w:rPr>
              <w:rFonts w:cs="Arial"/>
              <w:b/>
              <w:bCs/>
              <w:color w:val="auto"/>
              <w:sz w:val="10"/>
              <w:lang w:val="en-US"/>
            </w:rPr>
            <w:t>General</w:t>
          </w:r>
          <w:r w:rsidRPr="00D91D72">
            <w:rPr>
              <w:rFonts w:cs="Arial"/>
              <w:color w:val="auto"/>
              <w:sz w:val="10"/>
              <w:lang w:val="en-US"/>
            </w:rPr>
            <w:t xml:space="preserve"> </w:t>
          </w:r>
          <w:r w:rsidRPr="00D91D72">
            <w:rPr>
              <w:rFonts w:cs="Arial"/>
              <w:b/>
              <w:bCs/>
              <w:color w:val="auto"/>
              <w:sz w:val="10"/>
              <w:lang w:val="en-US"/>
            </w:rPr>
            <w:t>Information</w:t>
          </w:r>
          <w:r w:rsidRPr="00D91D72">
            <w:rPr>
              <w:rFonts w:cs="Arial"/>
              <w:color w:val="auto"/>
              <w:sz w:val="10"/>
              <w:lang w:val="en-US"/>
            </w:rPr>
            <w:t xml:space="preserve"> customerservices@wedo</w:t>
          </w:r>
          <w:r>
            <w:rPr>
              <w:rFonts w:cs="Arial"/>
              <w:color w:val="auto"/>
              <w:sz w:val="10"/>
              <w:lang w:val="en-US"/>
            </w:rPr>
            <w:t>technologies</w:t>
          </w:r>
          <w:r w:rsidRPr="00D91D72">
            <w:rPr>
              <w:rFonts w:cs="Arial"/>
              <w:color w:val="auto"/>
              <w:sz w:val="10"/>
              <w:lang w:val="en-US"/>
            </w:rPr>
            <w:t xml:space="preserve">.com </w:t>
          </w:r>
          <w:r w:rsidRPr="00D91D72">
            <w:rPr>
              <w:rFonts w:cs="Arial"/>
              <w:color w:val="auto"/>
              <w:sz w:val="10"/>
              <w:lang w:val="en-US"/>
            </w:rPr>
            <w:br/>
          </w:r>
        </w:p>
      </w:tc>
      <w:tc>
        <w:tcPr>
          <w:tcW w:w="2568" w:type="dxa"/>
          <w:vMerge/>
        </w:tcPr>
        <w:p w14:paraId="3B553E4B" w14:textId="77777777" w:rsidR="00E46950" w:rsidRPr="00D91D72" w:rsidRDefault="00E46950" w:rsidP="00F42909">
          <w:pPr>
            <w:pStyle w:val="wedofooter"/>
            <w:ind w:left="0"/>
            <w:rPr>
              <w:lang w:val="en-US"/>
            </w:rPr>
          </w:pPr>
        </w:p>
      </w:tc>
      <w:tc>
        <w:tcPr>
          <w:tcW w:w="1008" w:type="dxa"/>
          <w:vMerge/>
        </w:tcPr>
        <w:p w14:paraId="50439B83" w14:textId="77777777" w:rsidR="00E46950" w:rsidRPr="00D91D72" w:rsidRDefault="00E46950" w:rsidP="00F42909">
          <w:pPr>
            <w:pStyle w:val="wedofooter"/>
            <w:ind w:left="0"/>
            <w:rPr>
              <w:lang w:val="en-US"/>
            </w:rPr>
          </w:pPr>
        </w:p>
      </w:tc>
    </w:tr>
  </w:tbl>
  <w:p w14:paraId="5B877171" w14:textId="77777777" w:rsidR="00E46950" w:rsidRPr="00D91D72" w:rsidRDefault="00E46950" w:rsidP="00362861">
    <w:pPr>
      <w:pStyle w:val="Rodap"/>
      <w:rPr>
        <w:sz w:val="8"/>
        <w:lang w:val="en-US"/>
      </w:rPr>
    </w:pPr>
  </w:p>
  <w:p w14:paraId="7617E8C5" w14:textId="77777777" w:rsidR="00E46950" w:rsidRPr="00362861" w:rsidRDefault="00E46950" w:rsidP="003628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6C212" w14:textId="77777777" w:rsidR="000B4014" w:rsidRDefault="000B4014">
      <w:r>
        <w:separator/>
      </w:r>
    </w:p>
  </w:footnote>
  <w:footnote w:type="continuationSeparator" w:id="0">
    <w:p w14:paraId="3BFDAC08" w14:textId="77777777" w:rsidR="000B4014" w:rsidRDefault="000B4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14093" w14:textId="77777777" w:rsidR="00E46950" w:rsidRDefault="00E46950">
    <w:pPr>
      <w:pStyle w:val="Cabealho"/>
      <w:tabs>
        <w:tab w:val="right" w:pos="10489"/>
      </w:tabs>
      <w:jc w:val="right"/>
    </w:pPr>
    <w:r>
      <w:rPr>
        <w:noProof/>
        <w:lang w:val="pt-PT" w:eastAsia="pt-PT"/>
      </w:rPr>
      <w:drawing>
        <wp:inline distT="0" distB="0" distL="0" distR="0" wp14:anchorId="7DCF3BE3" wp14:editId="12397E9C">
          <wp:extent cx="1019175" cy="381000"/>
          <wp:effectExtent l="19050" t="0" r="9525" b="0"/>
          <wp:docPr id="2" name="Picture 27" descr="Description: Logo_WDT_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scription: Logo_WDT_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5720F1" w14:textId="77777777" w:rsidR="00E46950" w:rsidRDefault="00E46950">
    <w:pPr>
      <w:pStyle w:val="Cabealho"/>
      <w:tabs>
        <w:tab w:val="right" w:pos="10489"/>
      </w:tabs>
      <w:jc w:val="right"/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Look w:val="0000" w:firstRow="0" w:lastRow="0" w:firstColumn="0" w:lastColumn="0" w:noHBand="0" w:noVBand="0"/>
    </w:tblPr>
    <w:tblGrid>
      <w:gridCol w:w="4591"/>
      <w:gridCol w:w="2316"/>
      <w:gridCol w:w="2955"/>
    </w:tblGrid>
    <w:tr w:rsidR="00E46950" w14:paraId="7CE98347" w14:textId="77777777">
      <w:trPr>
        <w:cantSplit/>
        <w:trHeight w:val="550"/>
        <w:jc w:val="center"/>
      </w:trPr>
      <w:tc>
        <w:tcPr>
          <w:tcW w:w="2391" w:type="pct"/>
        </w:tcPr>
        <w:p w14:paraId="776F5752" w14:textId="77777777" w:rsidR="00E46950" w:rsidRDefault="00E46950">
          <w:pPr>
            <w:ind w:left="0"/>
          </w:pPr>
        </w:p>
      </w:tc>
      <w:tc>
        <w:tcPr>
          <w:tcW w:w="1237" w:type="pct"/>
        </w:tcPr>
        <w:p w14:paraId="0575E585" w14:textId="77777777" w:rsidR="00E46950" w:rsidRDefault="00E46950">
          <w:pPr>
            <w:ind w:left="0"/>
            <w:jc w:val="right"/>
          </w:pPr>
        </w:p>
      </w:tc>
      <w:tc>
        <w:tcPr>
          <w:tcW w:w="1371" w:type="pct"/>
        </w:tcPr>
        <w:p w14:paraId="16F2D531" w14:textId="77777777" w:rsidR="00E46950" w:rsidRDefault="00E46950">
          <w:pPr>
            <w:jc w:val="right"/>
          </w:pPr>
          <w:r>
            <w:rPr>
              <w:noProof/>
              <w:lang w:val="pt-PT" w:eastAsia="pt-PT"/>
            </w:rPr>
            <w:drawing>
              <wp:inline distT="0" distB="0" distL="0" distR="0" wp14:anchorId="1715E10C" wp14:editId="3D673D6F">
                <wp:extent cx="1019175" cy="381000"/>
                <wp:effectExtent l="0" t="0" r="0" b="0"/>
                <wp:docPr id="6" name="Picture 27" descr="Description: Logo_WDT_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Description: Logo_WDT_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55E29C4" w14:textId="77777777" w:rsidR="00E46950" w:rsidRDefault="00E46950">
    <w:pPr>
      <w:pStyle w:val="Cabealho"/>
      <w:tabs>
        <w:tab w:val="right" w:pos="10489"/>
      </w:tabs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3E1D"/>
    <w:multiLevelType w:val="multilevel"/>
    <w:tmpl w:val="C47EC99A"/>
    <w:lvl w:ilvl="0">
      <w:start w:val="1"/>
      <w:numFmt w:val="decimal"/>
      <w:lvlText w:val="%1"/>
      <w:lvlJc w:val="left"/>
      <w:pPr>
        <w:tabs>
          <w:tab w:val="num" w:pos="1150"/>
        </w:tabs>
        <w:ind w:left="1150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94"/>
        </w:tabs>
        <w:ind w:left="1294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cs="Times New Roman" w:hint="default"/>
      </w:rPr>
    </w:lvl>
  </w:abstractNum>
  <w:abstractNum w:abstractNumId="1" w15:restartNumberingAfterBreak="0">
    <w:nsid w:val="07EC1686"/>
    <w:multiLevelType w:val="hybridMultilevel"/>
    <w:tmpl w:val="874AB200"/>
    <w:lvl w:ilvl="0" w:tplc="AB3EF1EC">
      <w:start w:val="1"/>
      <w:numFmt w:val="bullet"/>
      <w:lvlText w:val=""/>
      <w:lvlJc w:val="left"/>
      <w:pPr>
        <w:ind w:left="149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D5D5BB5"/>
    <w:multiLevelType w:val="hybridMultilevel"/>
    <w:tmpl w:val="0F9C448A"/>
    <w:lvl w:ilvl="0" w:tplc="0816000F">
      <w:start w:val="1"/>
      <w:numFmt w:val="decimal"/>
      <w:lvlText w:val="%1."/>
      <w:lvlJc w:val="left"/>
      <w:pPr>
        <w:ind w:left="1854" w:hanging="360"/>
      </w:pPr>
    </w:lvl>
    <w:lvl w:ilvl="1" w:tplc="08160019" w:tentative="1">
      <w:start w:val="1"/>
      <w:numFmt w:val="lowerLetter"/>
      <w:lvlText w:val="%2."/>
      <w:lvlJc w:val="left"/>
      <w:pPr>
        <w:ind w:left="2574" w:hanging="360"/>
      </w:pPr>
    </w:lvl>
    <w:lvl w:ilvl="2" w:tplc="0816001B" w:tentative="1">
      <w:start w:val="1"/>
      <w:numFmt w:val="lowerRoman"/>
      <w:lvlText w:val="%3."/>
      <w:lvlJc w:val="right"/>
      <w:pPr>
        <w:ind w:left="3294" w:hanging="180"/>
      </w:pPr>
    </w:lvl>
    <w:lvl w:ilvl="3" w:tplc="0816000F" w:tentative="1">
      <w:start w:val="1"/>
      <w:numFmt w:val="decimal"/>
      <w:lvlText w:val="%4."/>
      <w:lvlJc w:val="left"/>
      <w:pPr>
        <w:ind w:left="4014" w:hanging="360"/>
      </w:pPr>
    </w:lvl>
    <w:lvl w:ilvl="4" w:tplc="08160019" w:tentative="1">
      <w:start w:val="1"/>
      <w:numFmt w:val="lowerLetter"/>
      <w:lvlText w:val="%5."/>
      <w:lvlJc w:val="left"/>
      <w:pPr>
        <w:ind w:left="4734" w:hanging="360"/>
      </w:pPr>
    </w:lvl>
    <w:lvl w:ilvl="5" w:tplc="0816001B" w:tentative="1">
      <w:start w:val="1"/>
      <w:numFmt w:val="lowerRoman"/>
      <w:lvlText w:val="%6."/>
      <w:lvlJc w:val="right"/>
      <w:pPr>
        <w:ind w:left="5454" w:hanging="180"/>
      </w:pPr>
    </w:lvl>
    <w:lvl w:ilvl="6" w:tplc="0816000F" w:tentative="1">
      <w:start w:val="1"/>
      <w:numFmt w:val="decimal"/>
      <w:lvlText w:val="%7."/>
      <w:lvlJc w:val="left"/>
      <w:pPr>
        <w:ind w:left="6174" w:hanging="360"/>
      </w:pPr>
    </w:lvl>
    <w:lvl w:ilvl="7" w:tplc="08160019" w:tentative="1">
      <w:start w:val="1"/>
      <w:numFmt w:val="lowerLetter"/>
      <w:lvlText w:val="%8."/>
      <w:lvlJc w:val="left"/>
      <w:pPr>
        <w:ind w:left="6894" w:hanging="360"/>
      </w:pPr>
    </w:lvl>
    <w:lvl w:ilvl="8" w:tplc="08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0F32254C"/>
    <w:multiLevelType w:val="hybridMultilevel"/>
    <w:tmpl w:val="8340C892"/>
    <w:lvl w:ilvl="0" w:tplc="6DF4AD14">
      <w:start w:val="1"/>
      <w:numFmt w:val="bullet"/>
      <w:pStyle w:val="Bullets2"/>
      <w:lvlText w:val=""/>
      <w:lvlJc w:val="left"/>
      <w:pPr>
        <w:tabs>
          <w:tab w:val="num" w:pos="1701"/>
        </w:tabs>
        <w:ind w:left="1701" w:hanging="397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A76D6"/>
    <w:multiLevelType w:val="hybridMultilevel"/>
    <w:tmpl w:val="7ED420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5266D1E"/>
    <w:multiLevelType w:val="hybridMultilevel"/>
    <w:tmpl w:val="ADA66B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60B3DBD"/>
    <w:multiLevelType w:val="hybridMultilevel"/>
    <w:tmpl w:val="753AA5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A18225B"/>
    <w:multiLevelType w:val="hybridMultilevel"/>
    <w:tmpl w:val="286E563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35053B88"/>
    <w:multiLevelType w:val="hybridMultilevel"/>
    <w:tmpl w:val="374606EA"/>
    <w:lvl w:ilvl="0" w:tplc="08160005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3E546D67"/>
    <w:multiLevelType w:val="hybridMultilevel"/>
    <w:tmpl w:val="3FE8150E"/>
    <w:lvl w:ilvl="0" w:tplc="8CE6CDE4">
      <w:numFmt w:val="bullet"/>
      <w:lvlText w:val=""/>
      <w:lvlJc w:val="left"/>
      <w:pPr>
        <w:ind w:left="149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4248754B"/>
    <w:multiLevelType w:val="hybridMultilevel"/>
    <w:tmpl w:val="286E563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43C51AD3"/>
    <w:multiLevelType w:val="hybridMultilevel"/>
    <w:tmpl w:val="E9F4BC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B5138CB"/>
    <w:multiLevelType w:val="hybridMultilevel"/>
    <w:tmpl w:val="E53CD4C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673C37E6"/>
    <w:multiLevelType w:val="hybridMultilevel"/>
    <w:tmpl w:val="F2C61A0A"/>
    <w:lvl w:ilvl="0" w:tplc="9E84B3FA">
      <w:start w:val="2"/>
      <w:numFmt w:val="bullet"/>
      <w:lvlText w:val="-"/>
      <w:lvlJc w:val="left"/>
      <w:pPr>
        <w:ind w:left="1494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6E7012A0"/>
    <w:multiLevelType w:val="multilevel"/>
    <w:tmpl w:val="C47EC99A"/>
    <w:lvl w:ilvl="0">
      <w:start w:val="1"/>
      <w:numFmt w:val="decimal"/>
      <w:pStyle w:val="Ttulo1"/>
      <w:lvlText w:val="%1"/>
      <w:lvlJc w:val="left"/>
      <w:pPr>
        <w:tabs>
          <w:tab w:val="num" w:pos="574"/>
        </w:tabs>
        <w:ind w:left="574" w:hanging="432"/>
      </w:pPr>
      <w:rPr>
        <w:rFonts w:cs="Times New Roman" w:hint="default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718"/>
        </w:tabs>
        <w:ind w:left="718" w:hanging="576"/>
      </w:pPr>
      <w:rPr>
        <w:rFonts w:cs="Times New Roman" w:hint="default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7EF7124F"/>
    <w:multiLevelType w:val="hybridMultilevel"/>
    <w:tmpl w:val="13E69E2E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6" w15:restartNumberingAfterBreak="0">
    <w:nsid w:val="7F6D46F3"/>
    <w:multiLevelType w:val="hybridMultilevel"/>
    <w:tmpl w:val="CE6CA14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12"/>
  </w:num>
  <w:num w:numId="5">
    <w:abstractNumId w:val="16"/>
  </w:num>
  <w:num w:numId="6">
    <w:abstractNumId w:val="6"/>
  </w:num>
  <w:num w:numId="7">
    <w:abstractNumId w:val="5"/>
  </w:num>
  <w:num w:numId="8">
    <w:abstractNumId w:val="4"/>
  </w:num>
  <w:num w:numId="9">
    <w:abstractNumId w:val="11"/>
  </w:num>
  <w:num w:numId="10">
    <w:abstractNumId w:val="7"/>
  </w:num>
  <w:num w:numId="11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</w:num>
  <w:num w:numId="12">
    <w:abstractNumId w:val="10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9"/>
  </w:num>
  <w:num w:numId="21">
    <w:abstractNumId w:val="13"/>
  </w:num>
  <w:num w:numId="22">
    <w:abstractNumId w:val="14"/>
  </w:num>
  <w:num w:numId="23">
    <w:abstractNumId w:val="2"/>
  </w:num>
  <w:num w:numId="24">
    <w:abstractNumId w:val="14"/>
  </w:num>
  <w:num w:numId="25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23"/>
    <w:rsid w:val="0000251E"/>
    <w:rsid w:val="00002E7A"/>
    <w:rsid w:val="00015562"/>
    <w:rsid w:val="00016093"/>
    <w:rsid w:val="000172A3"/>
    <w:rsid w:val="0002209D"/>
    <w:rsid w:val="000226BE"/>
    <w:rsid w:val="0002433C"/>
    <w:rsid w:val="00026E89"/>
    <w:rsid w:val="00030BDD"/>
    <w:rsid w:val="0003260B"/>
    <w:rsid w:val="00032CAD"/>
    <w:rsid w:val="0003660C"/>
    <w:rsid w:val="00037324"/>
    <w:rsid w:val="00037951"/>
    <w:rsid w:val="00037A1A"/>
    <w:rsid w:val="0004001F"/>
    <w:rsid w:val="000402EE"/>
    <w:rsid w:val="00040A58"/>
    <w:rsid w:val="00040C9C"/>
    <w:rsid w:val="00040DC3"/>
    <w:rsid w:val="00041573"/>
    <w:rsid w:val="00042FDB"/>
    <w:rsid w:val="00043923"/>
    <w:rsid w:val="00044644"/>
    <w:rsid w:val="00044E1E"/>
    <w:rsid w:val="0004571C"/>
    <w:rsid w:val="0004681B"/>
    <w:rsid w:val="000470FE"/>
    <w:rsid w:val="000525CD"/>
    <w:rsid w:val="00053528"/>
    <w:rsid w:val="00054B47"/>
    <w:rsid w:val="00054FAB"/>
    <w:rsid w:val="000563A2"/>
    <w:rsid w:val="00062747"/>
    <w:rsid w:val="000630A4"/>
    <w:rsid w:val="00063447"/>
    <w:rsid w:val="000712B9"/>
    <w:rsid w:val="00074005"/>
    <w:rsid w:val="00074325"/>
    <w:rsid w:val="00075724"/>
    <w:rsid w:val="00075E5E"/>
    <w:rsid w:val="000809FE"/>
    <w:rsid w:val="00080E70"/>
    <w:rsid w:val="0008369B"/>
    <w:rsid w:val="00085646"/>
    <w:rsid w:val="0008582E"/>
    <w:rsid w:val="00087DBB"/>
    <w:rsid w:val="00090C09"/>
    <w:rsid w:val="000919E7"/>
    <w:rsid w:val="000927EF"/>
    <w:rsid w:val="00095B0B"/>
    <w:rsid w:val="000960AE"/>
    <w:rsid w:val="000A1F4A"/>
    <w:rsid w:val="000A3E1A"/>
    <w:rsid w:val="000A7E93"/>
    <w:rsid w:val="000B0665"/>
    <w:rsid w:val="000B4014"/>
    <w:rsid w:val="000B51FD"/>
    <w:rsid w:val="000B555E"/>
    <w:rsid w:val="000B6D71"/>
    <w:rsid w:val="000C052B"/>
    <w:rsid w:val="000C0BED"/>
    <w:rsid w:val="000C16E0"/>
    <w:rsid w:val="000C438A"/>
    <w:rsid w:val="000C56F3"/>
    <w:rsid w:val="000C65B2"/>
    <w:rsid w:val="000C7B7C"/>
    <w:rsid w:val="000D0722"/>
    <w:rsid w:val="000D2A08"/>
    <w:rsid w:val="000E079D"/>
    <w:rsid w:val="000E2EE9"/>
    <w:rsid w:val="000E3859"/>
    <w:rsid w:val="000E5315"/>
    <w:rsid w:val="000E5F2C"/>
    <w:rsid w:val="000E6B3B"/>
    <w:rsid w:val="000E6BA5"/>
    <w:rsid w:val="000F022F"/>
    <w:rsid w:val="000F0FAC"/>
    <w:rsid w:val="000F5507"/>
    <w:rsid w:val="000F5576"/>
    <w:rsid w:val="000F6094"/>
    <w:rsid w:val="000F6434"/>
    <w:rsid w:val="000F71E0"/>
    <w:rsid w:val="00104334"/>
    <w:rsid w:val="001059DF"/>
    <w:rsid w:val="0010611F"/>
    <w:rsid w:val="00107A02"/>
    <w:rsid w:val="00115B40"/>
    <w:rsid w:val="00117CD1"/>
    <w:rsid w:val="001245FE"/>
    <w:rsid w:val="00132711"/>
    <w:rsid w:val="00137604"/>
    <w:rsid w:val="001413F8"/>
    <w:rsid w:val="00141898"/>
    <w:rsid w:val="00141C7C"/>
    <w:rsid w:val="00142BB4"/>
    <w:rsid w:val="00143117"/>
    <w:rsid w:val="0014432E"/>
    <w:rsid w:val="001451C5"/>
    <w:rsid w:val="00145F19"/>
    <w:rsid w:val="001469F0"/>
    <w:rsid w:val="001509B0"/>
    <w:rsid w:val="00151BEC"/>
    <w:rsid w:val="0015317B"/>
    <w:rsid w:val="00153866"/>
    <w:rsid w:val="001572F9"/>
    <w:rsid w:val="00157540"/>
    <w:rsid w:val="0016492A"/>
    <w:rsid w:val="0016638B"/>
    <w:rsid w:val="00173791"/>
    <w:rsid w:val="00174E12"/>
    <w:rsid w:val="00175A70"/>
    <w:rsid w:val="001765F1"/>
    <w:rsid w:val="00177DC3"/>
    <w:rsid w:val="00180D3D"/>
    <w:rsid w:val="00182B12"/>
    <w:rsid w:val="001846A4"/>
    <w:rsid w:val="00184C18"/>
    <w:rsid w:val="00185FF8"/>
    <w:rsid w:val="00192B19"/>
    <w:rsid w:val="00192C8F"/>
    <w:rsid w:val="00194C9E"/>
    <w:rsid w:val="001A0F7A"/>
    <w:rsid w:val="001A14F6"/>
    <w:rsid w:val="001A43F1"/>
    <w:rsid w:val="001A4674"/>
    <w:rsid w:val="001A4E59"/>
    <w:rsid w:val="001A673C"/>
    <w:rsid w:val="001A768F"/>
    <w:rsid w:val="001B2188"/>
    <w:rsid w:val="001B291F"/>
    <w:rsid w:val="001B4BF4"/>
    <w:rsid w:val="001B517D"/>
    <w:rsid w:val="001C1439"/>
    <w:rsid w:val="001C3055"/>
    <w:rsid w:val="001C38A7"/>
    <w:rsid w:val="001C4627"/>
    <w:rsid w:val="001C63DE"/>
    <w:rsid w:val="001C6BCD"/>
    <w:rsid w:val="001D1E93"/>
    <w:rsid w:val="001D2C7A"/>
    <w:rsid w:val="001D2F98"/>
    <w:rsid w:val="001D6768"/>
    <w:rsid w:val="001E0B7E"/>
    <w:rsid w:val="001E0DA1"/>
    <w:rsid w:val="001E0ED8"/>
    <w:rsid w:val="001E2869"/>
    <w:rsid w:val="001E2945"/>
    <w:rsid w:val="001F1A21"/>
    <w:rsid w:val="001F3838"/>
    <w:rsid w:val="001F5265"/>
    <w:rsid w:val="001F5924"/>
    <w:rsid w:val="00203A34"/>
    <w:rsid w:val="0020484B"/>
    <w:rsid w:val="00206117"/>
    <w:rsid w:val="002127FE"/>
    <w:rsid w:val="00216C8D"/>
    <w:rsid w:val="002171EF"/>
    <w:rsid w:val="002179D2"/>
    <w:rsid w:val="00217AF2"/>
    <w:rsid w:val="002204CD"/>
    <w:rsid w:val="0022269D"/>
    <w:rsid w:val="002269C8"/>
    <w:rsid w:val="00232D72"/>
    <w:rsid w:val="00233FF0"/>
    <w:rsid w:val="002365F1"/>
    <w:rsid w:val="0024572F"/>
    <w:rsid w:val="0024682B"/>
    <w:rsid w:val="0025264B"/>
    <w:rsid w:val="0025340C"/>
    <w:rsid w:val="00254F9C"/>
    <w:rsid w:val="0025563C"/>
    <w:rsid w:val="0025668F"/>
    <w:rsid w:val="00256797"/>
    <w:rsid w:val="00256D09"/>
    <w:rsid w:val="00257175"/>
    <w:rsid w:val="00262248"/>
    <w:rsid w:val="00262391"/>
    <w:rsid w:val="0026423D"/>
    <w:rsid w:val="0027011B"/>
    <w:rsid w:val="00270FE3"/>
    <w:rsid w:val="00272A24"/>
    <w:rsid w:val="00273153"/>
    <w:rsid w:val="0027576A"/>
    <w:rsid w:val="00276B99"/>
    <w:rsid w:val="002816C8"/>
    <w:rsid w:val="00283AA6"/>
    <w:rsid w:val="00283FD0"/>
    <w:rsid w:val="00284F71"/>
    <w:rsid w:val="0028502E"/>
    <w:rsid w:val="002850F7"/>
    <w:rsid w:val="00287872"/>
    <w:rsid w:val="00290884"/>
    <w:rsid w:val="0029128C"/>
    <w:rsid w:val="002933A2"/>
    <w:rsid w:val="00293AE2"/>
    <w:rsid w:val="0029533B"/>
    <w:rsid w:val="00297D3D"/>
    <w:rsid w:val="002A0A63"/>
    <w:rsid w:val="002A2D5D"/>
    <w:rsid w:val="002A2DBC"/>
    <w:rsid w:val="002A3B66"/>
    <w:rsid w:val="002A4AC1"/>
    <w:rsid w:val="002A71FA"/>
    <w:rsid w:val="002B2457"/>
    <w:rsid w:val="002B2F86"/>
    <w:rsid w:val="002B47ED"/>
    <w:rsid w:val="002B77AB"/>
    <w:rsid w:val="002C0EC9"/>
    <w:rsid w:val="002C122A"/>
    <w:rsid w:val="002C44EE"/>
    <w:rsid w:val="002C66C3"/>
    <w:rsid w:val="002C68BB"/>
    <w:rsid w:val="002C6935"/>
    <w:rsid w:val="002C7A55"/>
    <w:rsid w:val="002C7B98"/>
    <w:rsid w:val="002C7F3A"/>
    <w:rsid w:val="002D59DD"/>
    <w:rsid w:val="002D5C70"/>
    <w:rsid w:val="002E0C1B"/>
    <w:rsid w:val="002E4885"/>
    <w:rsid w:val="002E5A71"/>
    <w:rsid w:val="002E609D"/>
    <w:rsid w:val="002E6361"/>
    <w:rsid w:val="002E6C02"/>
    <w:rsid w:val="002F10B7"/>
    <w:rsid w:val="002F1484"/>
    <w:rsid w:val="002F25AC"/>
    <w:rsid w:val="002F35BC"/>
    <w:rsid w:val="002F3666"/>
    <w:rsid w:val="002F658F"/>
    <w:rsid w:val="002F7860"/>
    <w:rsid w:val="003078FD"/>
    <w:rsid w:val="0031118C"/>
    <w:rsid w:val="00312164"/>
    <w:rsid w:val="003139B3"/>
    <w:rsid w:val="0031420D"/>
    <w:rsid w:val="00314E50"/>
    <w:rsid w:val="00316644"/>
    <w:rsid w:val="00316765"/>
    <w:rsid w:val="0032117A"/>
    <w:rsid w:val="00321198"/>
    <w:rsid w:val="00324814"/>
    <w:rsid w:val="00325BF3"/>
    <w:rsid w:val="003265A6"/>
    <w:rsid w:val="00326B76"/>
    <w:rsid w:val="003271E0"/>
    <w:rsid w:val="003301B4"/>
    <w:rsid w:val="0033023A"/>
    <w:rsid w:val="003303C0"/>
    <w:rsid w:val="00330620"/>
    <w:rsid w:val="0033099C"/>
    <w:rsid w:val="00331DE7"/>
    <w:rsid w:val="00334907"/>
    <w:rsid w:val="00334A8D"/>
    <w:rsid w:val="003364A0"/>
    <w:rsid w:val="0034019B"/>
    <w:rsid w:val="00341609"/>
    <w:rsid w:val="0034507C"/>
    <w:rsid w:val="00345590"/>
    <w:rsid w:val="00351198"/>
    <w:rsid w:val="003561E5"/>
    <w:rsid w:val="0035727A"/>
    <w:rsid w:val="00361928"/>
    <w:rsid w:val="00362861"/>
    <w:rsid w:val="003636D9"/>
    <w:rsid w:val="00366EC8"/>
    <w:rsid w:val="00370BFE"/>
    <w:rsid w:val="00373E69"/>
    <w:rsid w:val="00373F2C"/>
    <w:rsid w:val="0037480E"/>
    <w:rsid w:val="00374A2D"/>
    <w:rsid w:val="00374E60"/>
    <w:rsid w:val="003750BA"/>
    <w:rsid w:val="003760CE"/>
    <w:rsid w:val="00377249"/>
    <w:rsid w:val="00381877"/>
    <w:rsid w:val="00383592"/>
    <w:rsid w:val="003859D5"/>
    <w:rsid w:val="00386EB0"/>
    <w:rsid w:val="00387566"/>
    <w:rsid w:val="00387645"/>
    <w:rsid w:val="003876C1"/>
    <w:rsid w:val="00390320"/>
    <w:rsid w:val="00391BEE"/>
    <w:rsid w:val="00392335"/>
    <w:rsid w:val="00392F30"/>
    <w:rsid w:val="003961C7"/>
    <w:rsid w:val="00397CFD"/>
    <w:rsid w:val="003A1794"/>
    <w:rsid w:val="003A2CEA"/>
    <w:rsid w:val="003A2E27"/>
    <w:rsid w:val="003A4D7A"/>
    <w:rsid w:val="003A7B57"/>
    <w:rsid w:val="003B0160"/>
    <w:rsid w:val="003B256A"/>
    <w:rsid w:val="003B3C18"/>
    <w:rsid w:val="003B3D4A"/>
    <w:rsid w:val="003B7497"/>
    <w:rsid w:val="003C0FCD"/>
    <w:rsid w:val="003C1EE7"/>
    <w:rsid w:val="003C31B5"/>
    <w:rsid w:val="003C4699"/>
    <w:rsid w:val="003C5DB3"/>
    <w:rsid w:val="003C6C3F"/>
    <w:rsid w:val="003D035E"/>
    <w:rsid w:val="003D0D90"/>
    <w:rsid w:val="003D1B6C"/>
    <w:rsid w:val="003D1B84"/>
    <w:rsid w:val="003D1CA6"/>
    <w:rsid w:val="003D1ECE"/>
    <w:rsid w:val="003D52BD"/>
    <w:rsid w:val="003D5BC7"/>
    <w:rsid w:val="003D5C18"/>
    <w:rsid w:val="003E0E31"/>
    <w:rsid w:val="003E476A"/>
    <w:rsid w:val="003E6096"/>
    <w:rsid w:val="003E6B8C"/>
    <w:rsid w:val="003F0DFE"/>
    <w:rsid w:val="003F2597"/>
    <w:rsid w:val="003F3B1D"/>
    <w:rsid w:val="0040250C"/>
    <w:rsid w:val="0040299C"/>
    <w:rsid w:val="0040398B"/>
    <w:rsid w:val="00405B23"/>
    <w:rsid w:val="004078F2"/>
    <w:rsid w:val="00410C13"/>
    <w:rsid w:val="00413A46"/>
    <w:rsid w:val="00413CC2"/>
    <w:rsid w:val="00420DC8"/>
    <w:rsid w:val="00422807"/>
    <w:rsid w:val="004235F3"/>
    <w:rsid w:val="00424DB4"/>
    <w:rsid w:val="0042633D"/>
    <w:rsid w:val="0043351E"/>
    <w:rsid w:val="00434337"/>
    <w:rsid w:val="004349C0"/>
    <w:rsid w:val="00434E5D"/>
    <w:rsid w:val="00435249"/>
    <w:rsid w:val="00436866"/>
    <w:rsid w:val="00436F16"/>
    <w:rsid w:val="00441267"/>
    <w:rsid w:val="00441F9E"/>
    <w:rsid w:val="0044223B"/>
    <w:rsid w:val="00442A68"/>
    <w:rsid w:val="00442C96"/>
    <w:rsid w:val="00444631"/>
    <w:rsid w:val="004452AF"/>
    <w:rsid w:val="004452D6"/>
    <w:rsid w:val="00445ED4"/>
    <w:rsid w:val="00451D72"/>
    <w:rsid w:val="00455A5F"/>
    <w:rsid w:val="00456396"/>
    <w:rsid w:val="004568AA"/>
    <w:rsid w:val="00456E68"/>
    <w:rsid w:val="00461DDC"/>
    <w:rsid w:val="004645C7"/>
    <w:rsid w:val="004658FD"/>
    <w:rsid w:val="00466BE8"/>
    <w:rsid w:val="0047079D"/>
    <w:rsid w:val="00471587"/>
    <w:rsid w:val="004719D0"/>
    <w:rsid w:val="00473870"/>
    <w:rsid w:val="0047582D"/>
    <w:rsid w:val="00483A1A"/>
    <w:rsid w:val="0048466E"/>
    <w:rsid w:val="0049094A"/>
    <w:rsid w:val="0049214B"/>
    <w:rsid w:val="00493608"/>
    <w:rsid w:val="00496610"/>
    <w:rsid w:val="00496F95"/>
    <w:rsid w:val="00497155"/>
    <w:rsid w:val="004A25B0"/>
    <w:rsid w:val="004A3440"/>
    <w:rsid w:val="004A5720"/>
    <w:rsid w:val="004A5859"/>
    <w:rsid w:val="004A7F9D"/>
    <w:rsid w:val="004B0D94"/>
    <w:rsid w:val="004B1493"/>
    <w:rsid w:val="004B24F7"/>
    <w:rsid w:val="004B3155"/>
    <w:rsid w:val="004B3379"/>
    <w:rsid w:val="004B3BED"/>
    <w:rsid w:val="004B4971"/>
    <w:rsid w:val="004B6C74"/>
    <w:rsid w:val="004C358F"/>
    <w:rsid w:val="004C4CE0"/>
    <w:rsid w:val="004C4D83"/>
    <w:rsid w:val="004C75B4"/>
    <w:rsid w:val="004D110F"/>
    <w:rsid w:val="004D2387"/>
    <w:rsid w:val="004D2787"/>
    <w:rsid w:val="004D3E82"/>
    <w:rsid w:val="004D3F77"/>
    <w:rsid w:val="004D5C0E"/>
    <w:rsid w:val="004D737D"/>
    <w:rsid w:val="004E096E"/>
    <w:rsid w:val="004E0D8A"/>
    <w:rsid w:val="004E2DF7"/>
    <w:rsid w:val="004E5A64"/>
    <w:rsid w:val="004E694B"/>
    <w:rsid w:val="004F0CFC"/>
    <w:rsid w:val="004F372B"/>
    <w:rsid w:val="004F5CFF"/>
    <w:rsid w:val="004F6EB2"/>
    <w:rsid w:val="004F7E3A"/>
    <w:rsid w:val="00503AC1"/>
    <w:rsid w:val="00505380"/>
    <w:rsid w:val="00511E1D"/>
    <w:rsid w:val="00512F2B"/>
    <w:rsid w:val="0051687B"/>
    <w:rsid w:val="00516E8C"/>
    <w:rsid w:val="00521FE9"/>
    <w:rsid w:val="005227C5"/>
    <w:rsid w:val="00523897"/>
    <w:rsid w:val="00525847"/>
    <w:rsid w:val="00530DE5"/>
    <w:rsid w:val="00533322"/>
    <w:rsid w:val="00533C9D"/>
    <w:rsid w:val="005344ED"/>
    <w:rsid w:val="0053461A"/>
    <w:rsid w:val="005350AF"/>
    <w:rsid w:val="0053608D"/>
    <w:rsid w:val="00540D73"/>
    <w:rsid w:val="00542A5C"/>
    <w:rsid w:val="00543378"/>
    <w:rsid w:val="00544873"/>
    <w:rsid w:val="005453B6"/>
    <w:rsid w:val="00545E00"/>
    <w:rsid w:val="00547445"/>
    <w:rsid w:val="005478B7"/>
    <w:rsid w:val="00550808"/>
    <w:rsid w:val="005528CB"/>
    <w:rsid w:val="00553EB3"/>
    <w:rsid w:val="00554AE6"/>
    <w:rsid w:val="00554BE4"/>
    <w:rsid w:val="00557A29"/>
    <w:rsid w:val="0056271E"/>
    <w:rsid w:val="00564B5B"/>
    <w:rsid w:val="00566F00"/>
    <w:rsid w:val="005671C8"/>
    <w:rsid w:val="00572949"/>
    <w:rsid w:val="00580439"/>
    <w:rsid w:val="00580B73"/>
    <w:rsid w:val="00581C10"/>
    <w:rsid w:val="00581D74"/>
    <w:rsid w:val="00581F0B"/>
    <w:rsid w:val="00584670"/>
    <w:rsid w:val="005846CC"/>
    <w:rsid w:val="0058499D"/>
    <w:rsid w:val="0058536E"/>
    <w:rsid w:val="00586DC9"/>
    <w:rsid w:val="00587A32"/>
    <w:rsid w:val="005944DC"/>
    <w:rsid w:val="0059477F"/>
    <w:rsid w:val="00595606"/>
    <w:rsid w:val="00595B30"/>
    <w:rsid w:val="005A148D"/>
    <w:rsid w:val="005A1597"/>
    <w:rsid w:val="005A34A7"/>
    <w:rsid w:val="005A39B7"/>
    <w:rsid w:val="005B176E"/>
    <w:rsid w:val="005B4DED"/>
    <w:rsid w:val="005B64A5"/>
    <w:rsid w:val="005B759D"/>
    <w:rsid w:val="005B79A4"/>
    <w:rsid w:val="005C0607"/>
    <w:rsid w:val="005C08CE"/>
    <w:rsid w:val="005C25BB"/>
    <w:rsid w:val="005C2826"/>
    <w:rsid w:val="005C4CC7"/>
    <w:rsid w:val="005C7BC7"/>
    <w:rsid w:val="005D413A"/>
    <w:rsid w:val="005D53A7"/>
    <w:rsid w:val="005D6C53"/>
    <w:rsid w:val="005E0119"/>
    <w:rsid w:val="005E3FD5"/>
    <w:rsid w:val="005E411F"/>
    <w:rsid w:val="005E79BA"/>
    <w:rsid w:val="005F029B"/>
    <w:rsid w:val="005F07F5"/>
    <w:rsid w:val="005F246E"/>
    <w:rsid w:val="005F2DA2"/>
    <w:rsid w:val="005F406C"/>
    <w:rsid w:val="0060284B"/>
    <w:rsid w:val="00604A60"/>
    <w:rsid w:val="00604BE3"/>
    <w:rsid w:val="0060567F"/>
    <w:rsid w:val="006060C8"/>
    <w:rsid w:val="006068AF"/>
    <w:rsid w:val="00606F93"/>
    <w:rsid w:val="00607DCF"/>
    <w:rsid w:val="00610071"/>
    <w:rsid w:val="0061059B"/>
    <w:rsid w:val="00610E29"/>
    <w:rsid w:val="0061142A"/>
    <w:rsid w:val="0061243E"/>
    <w:rsid w:val="00614394"/>
    <w:rsid w:val="00614C6B"/>
    <w:rsid w:val="00620B2A"/>
    <w:rsid w:val="00623E1F"/>
    <w:rsid w:val="006255BE"/>
    <w:rsid w:val="00625854"/>
    <w:rsid w:val="00625A9E"/>
    <w:rsid w:val="00626954"/>
    <w:rsid w:val="00626C3F"/>
    <w:rsid w:val="00630A9D"/>
    <w:rsid w:val="00632ADC"/>
    <w:rsid w:val="006331F9"/>
    <w:rsid w:val="006348CD"/>
    <w:rsid w:val="006364FC"/>
    <w:rsid w:val="00640033"/>
    <w:rsid w:val="00645D92"/>
    <w:rsid w:val="00646210"/>
    <w:rsid w:val="00650935"/>
    <w:rsid w:val="006513EF"/>
    <w:rsid w:val="0065294A"/>
    <w:rsid w:val="00654325"/>
    <w:rsid w:val="00656C5F"/>
    <w:rsid w:val="00656FFA"/>
    <w:rsid w:val="006576AB"/>
    <w:rsid w:val="00661B6F"/>
    <w:rsid w:val="006627DD"/>
    <w:rsid w:val="006630AE"/>
    <w:rsid w:val="0066339B"/>
    <w:rsid w:val="00670B04"/>
    <w:rsid w:val="006722BD"/>
    <w:rsid w:val="00673128"/>
    <w:rsid w:val="00674F9F"/>
    <w:rsid w:val="00676A7D"/>
    <w:rsid w:val="006957D3"/>
    <w:rsid w:val="00696F7C"/>
    <w:rsid w:val="00696FEA"/>
    <w:rsid w:val="006A0238"/>
    <w:rsid w:val="006A1696"/>
    <w:rsid w:val="006A28D9"/>
    <w:rsid w:val="006A3083"/>
    <w:rsid w:val="006B008A"/>
    <w:rsid w:val="006B168F"/>
    <w:rsid w:val="006B1DFD"/>
    <w:rsid w:val="006B28F1"/>
    <w:rsid w:val="006B374E"/>
    <w:rsid w:val="006B557E"/>
    <w:rsid w:val="006C151B"/>
    <w:rsid w:val="006C17B2"/>
    <w:rsid w:val="006C31F4"/>
    <w:rsid w:val="006C39B4"/>
    <w:rsid w:val="006C5375"/>
    <w:rsid w:val="006C56B1"/>
    <w:rsid w:val="006C5CB8"/>
    <w:rsid w:val="006D1C24"/>
    <w:rsid w:val="006D30BC"/>
    <w:rsid w:val="006D5321"/>
    <w:rsid w:val="006E67EA"/>
    <w:rsid w:val="006E7E7A"/>
    <w:rsid w:val="006F289A"/>
    <w:rsid w:val="006F605A"/>
    <w:rsid w:val="0070070A"/>
    <w:rsid w:val="00706716"/>
    <w:rsid w:val="00706C2C"/>
    <w:rsid w:val="00707DDB"/>
    <w:rsid w:val="00710C2A"/>
    <w:rsid w:val="007126C5"/>
    <w:rsid w:val="007132D4"/>
    <w:rsid w:val="0071430B"/>
    <w:rsid w:val="00716683"/>
    <w:rsid w:val="007225DE"/>
    <w:rsid w:val="00722841"/>
    <w:rsid w:val="00722DE1"/>
    <w:rsid w:val="007238F2"/>
    <w:rsid w:val="0072556A"/>
    <w:rsid w:val="00737502"/>
    <w:rsid w:val="00740CF5"/>
    <w:rsid w:val="007429D4"/>
    <w:rsid w:val="007516FE"/>
    <w:rsid w:val="00753ACE"/>
    <w:rsid w:val="00754A21"/>
    <w:rsid w:val="00755FE8"/>
    <w:rsid w:val="007576CF"/>
    <w:rsid w:val="00757723"/>
    <w:rsid w:val="00757A23"/>
    <w:rsid w:val="00761C79"/>
    <w:rsid w:val="00765AFF"/>
    <w:rsid w:val="00767227"/>
    <w:rsid w:val="00767289"/>
    <w:rsid w:val="00767D3A"/>
    <w:rsid w:val="00771249"/>
    <w:rsid w:val="00773D96"/>
    <w:rsid w:val="00781F65"/>
    <w:rsid w:val="00783490"/>
    <w:rsid w:val="0078560F"/>
    <w:rsid w:val="00785AD1"/>
    <w:rsid w:val="007906D5"/>
    <w:rsid w:val="007923CE"/>
    <w:rsid w:val="00793EBD"/>
    <w:rsid w:val="007951A2"/>
    <w:rsid w:val="0079569A"/>
    <w:rsid w:val="00796A4C"/>
    <w:rsid w:val="007A0DA0"/>
    <w:rsid w:val="007A310B"/>
    <w:rsid w:val="007A34A2"/>
    <w:rsid w:val="007A5746"/>
    <w:rsid w:val="007A6974"/>
    <w:rsid w:val="007A7343"/>
    <w:rsid w:val="007A783B"/>
    <w:rsid w:val="007B1DF9"/>
    <w:rsid w:val="007B211B"/>
    <w:rsid w:val="007B6927"/>
    <w:rsid w:val="007C00D2"/>
    <w:rsid w:val="007C027A"/>
    <w:rsid w:val="007C4427"/>
    <w:rsid w:val="007D16DB"/>
    <w:rsid w:val="007D1A55"/>
    <w:rsid w:val="007D30C7"/>
    <w:rsid w:val="007D33F4"/>
    <w:rsid w:val="007D41FC"/>
    <w:rsid w:val="007D4986"/>
    <w:rsid w:val="007D4E8D"/>
    <w:rsid w:val="007E0406"/>
    <w:rsid w:val="007E0D72"/>
    <w:rsid w:val="007E141A"/>
    <w:rsid w:val="007E2437"/>
    <w:rsid w:val="007E4A1F"/>
    <w:rsid w:val="007E631D"/>
    <w:rsid w:val="007E6D04"/>
    <w:rsid w:val="007F277F"/>
    <w:rsid w:val="007F2EA4"/>
    <w:rsid w:val="007F31AB"/>
    <w:rsid w:val="007F4CB0"/>
    <w:rsid w:val="007F6B4D"/>
    <w:rsid w:val="00800637"/>
    <w:rsid w:val="0080189E"/>
    <w:rsid w:val="008024FD"/>
    <w:rsid w:val="00803B9D"/>
    <w:rsid w:val="00807719"/>
    <w:rsid w:val="008159EB"/>
    <w:rsid w:val="0081747A"/>
    <w:rsid w:val="008177AE"/>
    <w:rsid w:val="00820ABC"/>
    <w:rsid w:val="008215F7"/>
    <w:rsid w:val="00822A36"/>
    <w:rsid w:val="0082447F"/>
    <w:rsid w:val="0082687C"/>
    <w:rsid w:val="008311F4"/>
    <w:rsid w:val="0083275B"/>
    <w:rsid w:val="00837BDB"/>
    <w:rsid w:val="00837F0C"/>
    <w:rsid w:val="00842E64"/>
    <w:rsid w:val="00843BC0"/>
    <w:rsid w:val="008443B3"/>
    <w:rsid w:val="00845492"/>
    <w:rsid w:val="008501DF"/>
    <w:rsid w:val="00852FB6"/>
    <w:rsid w:val="00856E1A"/>
    <w:rsid w:val="00862532"/>
    <w:rsid w:val="00870635"/>
    <w:rsid w:val="008714AA"/>
    <w:rsid w:val="00871E5B"/>
    <w:rsid w:val="008721CF"/>
    <w:rsid w:val="00873AEC"/>
    <w:rsid w:val="00873C41"/>
    <w:rsid w:val="00876115"/>
    <w:rsid w:val="008761FF"/>
    <w:rsid w:val="008767E3"/>
    <w:rsid w:val="008809F7"/>
    <w:rsid w:val="00880E19"/>
    <w:rsid w:val="008812C7"/>
    <w:rsid w:val="008815B6"/>
    <w:rsid w:val="00885967"/>
    <w:rsid w:val="00886002"/>
    <w:rsid w:val="00886308"/>
    <w:rsid w:val="00890878"/>
    <w:rsid w:val="008916EF"/>
    <w:rsid w:val="00892354"/>
    <w:rsid w:val="008943CB"/>
    <w:rsid w:val="008969E0"/>
    <w:rsid w:val="008A3884"/>
    <w:rsid w:val="008A45D0"/>
    <w:rsid w:val="008A54FB"/>
    <w:rsid w:val="008B0BFB"/>
    <w:rsid w:val="008B0C1B"/>
    <w:rsid w:val="008B510C"/>
    <w:rsid w:val="008C1FCD"/>
    <w:rsid w:val="008C41C4"/>
    <w:rsid w:val="008C5DDD"/>
    <w:rsid w:val="008D1591"/>
    <w:rsid w:val="008D2A2B"/>
    <w:rsid w:val="008D39B1"/>
    <w:rsid w:val="008D43A5"/>
    <w:rsid w:val="008D4D5D"/>
    <w:rsid w:val="008D6443"/>
    <w:rsid w:val="008E0841"/>
    <w:rsid w:val="008E184F"/>
    <w:rsid w:val="008E451D"/>
    <w:rsid w:val="008E5C0B"/>
    <w:rsid w:val="008E6394"/>
    <w:rsid w:val="008F06E1"/>
    <w:rsid w:val="008F12A4"/>
    <w:rsid w:val="008F1990"/>
    <w:rsid w:val="008F2130"/>
    <w:rsid w:val="008F462C"/>
    <w:rsid w:val="008F58D0"/>
    <w:rsid w:val="008F7847"/>
    <w:rsid w:val="008F7C59"/>
    <w:rsid w:val="009001A6"/>
    <w:rsid w:val="00900A4E"/>
    <w:rsid w:val="00900FAB"/>
    <w:rsid w:val="00901074"/>
    <w:rsid w:val="00903A97"/>
    <w:rsid w:val="00904E88"/>
    <w:rsid w:val="00906179"/>
    <w:rsid w:val="009067D6"/>
    <w:rsid w:val="009075D0"/>
    <w:rsid w:val="00907782"/>
    <w:rsid w:val="00912D82"/>
    <w:rsid w:val="00914310"/>
    <w:rsid w:val="0092155E"/>
    <w:rsid w:val="00922390"/>
    <w:rsid w:val="00934AE8"/>
    <w:rsid w:val="00937C57"/>
    <w:rsid w:val="00943AC6"/>
    <w:rsid w:val="009471FA"/>
    <w:rsid w:val="0094781D"/>
    <w:rsid w:val="009506F0"/>
    <w:rsid w:val="00950713"/>
    <w:rsid w:val="00950FBC"/>
    <w:rsid w:val="00951521"/>
    <w:rsid w:val="00952969"/>
    <w:rsid w:val="00953221"/>
    <w:rsid w:val="009543DC"/>
    <w:rsid w:val="0095446C"/>
    <w:rsid w:val="00954669"/>
    <w:rsid w:val="009570BF"/>
    <w:rsid w:val="00957304"/>
    <w:rsid w:val="00957B3D"/>
    <w:rsid w:val="00957E1E"/>
    <w:rsid w:val="00960650"/>
    <w:rsid w:val="009632E7"/>
    <w:rsid w:val="00965DF5"/>
    <w:rsid w:val="009664A8"/>
    <w:rsid w:val="00971F27"/>
    <w:rsid w:val="00972B5B"/>
    <w:rsid w:val="00972E16"/>
    <w:rsid w:val="009739FD"/>
    <w:rsid w:val="00973F5A"/>
    <w:rsid w:val="009758CF"/>
    <w:rsid w:val="0097676E"/>
    <w:rsid w:val="0098104D"/>
    <w:rsid w:val="00982191"/>
    <w:rsid w:val="00986915"/>
    <w:rsid w:val="00987008"/>
    <w:rsid w:val="00990949"/>
    <w:rsid w:val="00990FE7"/>
    <w:rsid w:val="0099209F"/>
    <w:rsid w:val="009935A6"/>
    <w:rsid w:val="00993F72"/>
    <w:rsid w:val="00994C9B"/>
    <w:rsid w:val="009959DC"/>
    <w:rsid w:val="00995DFA"/>
    <w:rsid w:val="009A05A0"/>
    <w:rsid w:val="009A3A3E"/>
    <w:rsid w:val="009A46A9"/>
    <w:rsid w:val="009A47EF"/>
    <w:rsid w:val="009A6970"/>
    <w:rsid w:val="009A7522"/>
    <w:rsid w:val="009B3254"/>
    <w:rsid w:val="009B7509"/>
    <w:rsid w:val="009C249D"/>
    <w:rsid w:val="009C4775"/>
    <w:rsid w:val="009C4E79"/>
    <w:rsid w:val="009C5FD3"/>
    <w:rsid w:val="009C635A"/>
    <w:rsid w:val="009D0932"/>
    <w:rsid w:val="009D0F71"/>
    <w:rsid w:val="009D39EC"/>
    <w:rsid w:val="009D4155"/>
    <w:rsid w:val="009D564A"/>
    <w:rsid w:val="009E7D80"/>
    <w:rsid w:val="009F00BB"/>
    <w:rsid w:val="009F1DA8"/>
    <w:rsid w:val="009F3BCB"/>
    <w:rsid w:val="009F62CA"/>
    <w:rsid w:val="009F692F"/>
    <w:rsid w:val="00A04A4F"/>
    <w:rsid w:val="00A057DB"/>
    <w:rsid w:val="00A05E42"/>
    <w:rsid w:val="00A100C0"/>
    <w:rsid w:val="00A10A72"/>
    <w:rsid w:val="00A10DD1"/>
    <w:rsid w:val="00A1190B"/>
    <w:rsid w:val="00A12B4B"/>
    <w:rsid w:val="00A13663"/>
    <w:rsid w:val="00A14A71"/>
    <w:rsid w:val="00A15153"/>
    <w:rsid w:val="00A16980"/>
    <w:rsid w:val="00A216E5"/>
    <w:rsid w:val="00A21DA0"/>
    <w:rsid w:val="00A220E6"/>
    <w:rsid w:val="00A275F5"/>
    <w:rsid w:val="00A30758"/>
    <w:rsid w:val="00A321C5"/>
    <w:rsid w:val="00A340D4"/>
    <w:rsid w:val="00A349A9"/>
    <w:rsid w:val="00A37E2A"/>
    <w:rsid w:val="00A416A0"/>
    <w:rsid w:val="00A435E5"/>
    <w:rsid w:val="00A46D83"/>
    <w:rsid w:val="00A533F9"/>
    <w:rsid w:val="00A53F3F"/>
    <w:rsid w:val="00A55052"/>
    <w:rsid w:val="00A55627"/>
    <w:rsid w:val="00A560C0"/>
    <w:rsid w:val="00A56DBD"/>
    <w:rsid w:val="00A56E14"/>
    <w:rsid w:val="00A56E2C"/>
    <w:rsid w:val="00A56FC3"/>
    <w:rsid w:val="00A61A61"/>
    <w:rsid w:val="00A61A9B"/>
    <w:rsid w:val="00A650A4"/>
    <w:rsid w:val="00A772DC"/>
    <w:rsid w:val="00A7769E"/>
    <w:rsid w:val="00A80363"/>
    <w:rsid w:val="00A81350"/>
    <w:rsid w:val="00A82CAE"/>
    <w:rsid w:val="00A8334D"/>
    <w:rsid w:val="00A842AE"/>
    <w:rsid w:val="00A865CE"/>
    <w:rsid w:val="00A86B74"/>
    <w:rsid w:val="00A86F40"/>
    <w:rsid w:val="00A875AC"/>
    <w:rsid w:val="00A91C80"/>
    <w:rsid w:val="00A926E7"/>
    <w:rsid w:val="00A93888"/>
    <w:rsid w:val="00AA0A43"/>
    <w:rsid w:val="00AA0A65"/>
    <w:rsid w:val="00AA1916"/>
    <w:rsid w:val="00AA4C91"/>
    <w:rsid w:val="00AA7250"/>
    <w:rsid w:val="00AB0310"/>
    <w:rsid w:val="00AB13A3"/>
    <w:rsid w:val="00AB4BCB"/>
    <w:rsid w:val="00AB4CCA"/>
    <w:rsid w:val="00AB4FAF"/>
    <w:rsid w:val="00AB57CB"/>
    <w:rsid w:val="00AB7392"/>
    <w:rsid w:val="00AB77A2"/>
    <w:rsid w:val="00AC02A6"/>
    <w:rsid w:val="00AC1794"/>
    <w:rsid w:val="00AC2211"/>
    <w:rsid w:val="00AC295D"/>
    <w:rsid w:val="00AC4F8B"/>
    <w:rsid w:val="00AC5188"/>
    <w:rsid w:val="00AC71D5"/>
    <w:rsid w:val="00AC7C9B"/>
    <w:rsid w:val="00AD25CC"/>
    <w:rsid w:val="00AD2F6C"/>
    <w:rsid w:val="00AD33FB"/>
    <w:rsid w:val="00AD4A9D"/>
    <w:rsid w:val="00AD5667"/>
    <w:rsid w:val="00AD5DE5"/>
    <w:rsid w:val="00AD7BD3"/>
    <w:rsid w:val="00AE0FD6"/>
    <w:rsid w:val="00AE36F2"/>
    <w:rsid w:val="00AE3985"/>
    <w:rsid w:val="00AE3EA1"/>
    <w:rsid w:val="00AE4180"/>
    <w:rsid w:val="00AE49CD"/>
    <w:rsid w:val="00AE55F0"/>
    <w:rsid w:val="00AF6684"/>
    <w:rsid w:val="00B002E2"/>
    <w:rsid w:val="00B005CA"/>
    <w:rsid w:val="00B02EAC"/>
    <w:rsid w:val="00B068FA"/>
    <w:rsid w:val="00B07EDB"/>
    <w:rsid w:val="00B10AC4"/>
    <w:rsid w:val="00B14083"/>
    <w:rsid w:val="00B146FF"/>
    <w:rsid w:val="00B14EE7"/>
    <w:rsid w:val="00B15390"/>
    <w:rsid w:val="00B17FDF"/>
    <w:rsid w:val="00B210D9"/>
    <w:rsid w:val="00B2153F"/>
    <w:rsid w:val="00B23FE1"/>
    <w:rsid w:val="00B26B53"/>
    <w:rsid w:val="00B27016"/>
    <w:rsid w:val="00B416D4"/>
    <w:rsid w:val="00B42F9B"/>
    <w:rsid w:val="00B43201"/>
    <w:rsid w:val="00B46381"/>
    <w:rsid w:val="00B46C57"/>
    <w:rsid w:val="00B50BBD"/>
    <w:rsid w:val="00B5255C"/>
    <w:rsid w:val="00B56C97"/>
    <w:rsid w:val="00B60112"/>
    <w:rsid w:val="00B62F20"/>
    <w:rsid w:val="00B65648"/>
    <w:rsid w:val="00B67820"/>
    <w:rsid w:val="00B67F78"/>
    <w:rsid w:val="00B72628"/>
    <w:rsid w:val="00B73E45"/>
    <w:rsid w:val="00B77ECC"/>
    <w:rsid w:val="00B816EC"/>
    <w:rsid w:val="00B8404F"/>
    <w:rsid w:val="00B87FDA"/>
    <w:rsid w:val="00B90341"/>
    <w:rsid w:val="00B91831"/>
    <w:rsid w:val="00B95264"/>
    <w:rsid w:val="00B952CB"/>
    <w:rsid w:val="00BA118D"/>
    <w:rsid w:val="00BA248A"/>
    <w:rsid w:val="00BA3869"/>
    <w:rsid w:val="00BA43E6"/>
    <w:rsid w:val="00BA4491"/>
    <w:rsid w:val="00BA44BA"/>
    <w:rsid w:val="00BA793F"/>
    <w:rsid w:val="00BA7D7D"/>
    <w:rsid w:val="00BB188D"/>
    <w:rsid w:val="00BB1918"/>
    <w:rsid w:val="00BB328A"/>
    <w:rsid w:val="00BB473A"/>
    <w:rsid w:val="00BB4759"/>
    <w:rsid w:val="00BC039E"/>
    <w:rsid w:val="00BC0501"/>
    <w:rsid w:val="00BC184B"/>
    <w:rsid w:val="00BC194A"/>
    <w:rsid w:val="00BC735A"/>
    <w:rsid w:val="00BC7E66"/>
    <w:rsid w:val="00BD022E"/>
    <w:rsid w:val="00BD1541"/>
    <w:rsid w:val="00BD499F"/>
    <w:rsid w:val="00BE3010"/>
    <w:rsid w:val="00BE45CF"/>
    <w:rsid w:val="00BE7568"/>
    <w:rsid w:val="00BE786D"/>
    <w:rsid w:val="00BF0A3E"/>
    <w:rsid w:val="00BF63DD"/>
    <w:rsid w:val="00BF648B"/>
    <w:rsid w:val="00C038AF"/>
    <w:rsid w:val="00C03AFB"/>
    <w:rsid w:val="00C05212"/>
    <w:rsid w:val="00C0533D"/>
    <w:rsid w:val="00C05783"/>
    <w:rsid w:val="00C05D0A"/>
    <w:rsid w:val="00C078E2"/>
    <w:rsid w:val="00C114DB"/>
    <w:rsid w:val="00C14B61"/>
    <w:rsid w:val="00C14D85"/>
    <w:rsid w:val="00C21B64"/>
    <w:rsid w:val="00C22492"/>
    <w:rsid w:val="00C227FB"/>
    <w:rsid w:val="00C26BA6"/>
    <w:rsid w:val="00C26E04"/>
    <w:rsid w:val="00C31DF7"/>
    <w:rsid w:val="00C32651"/>
    <w:rsid w:val="00C35D17"/>
    <w:rsid w:val="00C36647"/>
    <w:rsid w:val="00C403B4"/>
    <w:rsid w:val="00C4327F"/>
    <w:rsid w:val="00C46A95"/>
    <w:rsid w:val="00C470AD"/>
    <w:rsid w:val="00C47528"/>
    <w:rsid w:val="00C47A2B"/>
    <w:rsid w:val="00C509C9"/>
    <w:rsid w:val="00C51466"/>
    <w:rsid w:val="00C5287D"/>
    <w:rsid w:val="00C53EAB"/>
    <w:rsid w:val="00C57035"/>
    <w:rsid w:val="00C579B8"/>
    <w:rsid w:val="00C60DF7"/>
    <w:rsid w:val="00C62178"/>
    <w:rsid w:val="00C63F15"/>
    <w:rsid w:val="00C6467A"/>
    <w:rsid w:val="00C66343"/>
    <w:rsid w:val="00C66F8B"/>
    <w:rsid w:val="00C7116C"/>
    <w:rsid w:val="00C71DD9"/>
    <w:rsid w:val="00C742EC"/>
    <w:rsid w:val="00C75F3A"/>
    <w:rsid w:val="00C76526"/>
    <w:rsid w:val="00C776D6"/>
    <w:rsid w:val="00C83884"/>
    <w:rsid w:val="00C84D03"/>
    <w:rsid w:val="00C86085"/>
    <w:rsid w:val="00C93239"/>
    <w:rsid w:val="00C967EA"/>
    <w:rsid w:val="00CA5232"/>
    <w:rsid w:val="00CA70A3"/>
    <w:rsid w:val="00CA72BB"/>
    <w:rsid w:val="00CB125E"/>
    <w:rsid w:val="00CB1B55"/>
    <w:rsid w:val="00CB2A3B"/>
    <w:rsid w:val="00CB4608"/>
    <w:rsid w:val="00CB5151"/>
    <w:rsid w:val="00CB630C"/>
    <w:rsid w:val="00CB6A0F"/>
    <w:rsid w:val="00CB73A9"/>
    <w:rsid w:val="00CB7F9F"/>
    <w:rsid w:val="00CC03BA"/>
    <w:rsid w:val="00CC1FA5"/>
    <w:rsid w:val="00CC3195"/>
    <w:rsid w:val="00CC4838"/>
    <w:rsid w:val="00CC6CD0"/>
    <w:rsid w:val="00CD323B"/>
    <w:rsid w:val="00CD370A"/>
    <w:rsid w:val="00CD7D89"/>
    <w:rsid w:val="00CE10F6"/>
    <w:rsid w:val="00CE370A"/>
    <w:rsid w:val="00CE47DB"/>
    <w:rsid w:val="00CE4D98"/>
    <w:rsid w:val="00CF123F"/>
    <w:rsid w:val="00CF3C9E"/>
    <w:rsid w:val="00CF41CD"/>
    <w:rsid w:val="00CF5B3B"/>
    <w:rsid w:val="00CF6F06"/>
    <w:rsid w:val="00CF76FB"/>
    <w:rsid w:val="00CF77F9"/>
    <w:rsid w:val="00D0468E"/>
    <w:rsid w:val="00D04C01"/>
    <w:rsid w:val="00D11B85"/>
    <w:rsid w:val="00D11BF4"/>
    <w:rsid w:val="00D135B6"/>
    <w:rsid w:val="00D1576C"/>
    <w:rsid w:val="00D15E4A"/>
    <w:rsid w:val="00D20AC8"/>
    <w:rsid w:val="00D20E93"/>
    <w:rsid w:val="00D23E88"/>
    <w:rsid w:val="00D27380"/>
    <w:rsid w:val="00D27E4D"/>
    <w:rsid w:val="00D30C93"/>
    <w:rsid w:val="00D30E60"/>
    <w:rsid w:val="00D32409"/>
    <w:rsid w:val="00D32DD2"/>
    <w:rsid w:val="00D33B02"/>
    <w:rsid w:val="00D34E0A"/>
    <w:rsid w:val="00D34F36"/>
    <w:rsid w:val="00D401F0"/>
    <w:rsid w:val="00D4132B"/>
    <w:rsid w:val="00D434CC"/>
    <w:rsid w:val="00D44DA8"/>
    <w:rsid w:val="00D45B9E"/>
    <w:rsid w:val="00D5143B"/>
    <w:rsid w:val="00D53E37"/>
    <w:rsid w:val="00D57CBA"/>
    <w:rsid w:val="00D6551F"/>
    <w:rsid w:val="00D67185"/>
    <w:rsid w:val="00D675D3"/>
    <w:rsid w:val="00D73C2D"/>
    <w:rsid w:val="00D73D6F"/>
    <w:rsid w:val="00D74169"/>
    <w:rsid w:val="00D74EDF"/>
    <w:rsid w:val="00D7705A"/>
    <w:rsid w:val="00D8005F"/>
    <w:rsid w:val="00D81CD6"/>
    <w:rsid w:val="00D825E0"/>
    <w:rsid w:val="00D91302"/>
    <w:rsid w:val="00D91D72"/>
    <w:rsid w:val="00D933CB"/>
    <w:rsid w:val="00DA25EE"/>
    <w:rsid w:val="00DA5270"/>
    <w:rsid w:val="00DA5DCD"/>
    <w:rsid w:val="00DA7862"/>
    <w:rsid w:val="00DA7E59"/>
    <w:rsid w:val="00DA7F3E"/>
    <w:rsid w:val="00DB06B7"/>
    <w:rsid w:val="00DB081E"/>
    <w:rsid w:val="00DB4BBD"/>
    <w:rsid w:val="00DB7737"/>
    <w:rsid w:val="00DC03C9"/>
    <w:rsid w:val="00DC4B69"/>
    <w:rsid w:val="00DC6A7D"/>
    <w:rsid w:val="00DD221F"/>
    <w:rsid w:val="00DD6020"/>
    <w:rsid w:val="00DD7BA7"/>
    <w:rsid w:val="00DE09F9"/>
    <w:rsid w:val="00DE4F6E"/>
    <w:rsid w:val="00DE59FA"/>
    <w:rsid w:val="00DE6545"/>
    <w:rsid w:val="00DE6FA3"/>
    <w:rsid w:val="00DE7AC4"/>
    <w:rsid w:val="00DF1FC4"/>
    <w:rsid w:val="00DF5726"/>
    <w:rsid w:val="00DF7000"/>
    <w:rsid w:val="00DF71BB"/>
    <w:rsid w:val="00E00465"/>
    <w:rsid w:val="00E04361"/>
    <w:rsid w:val="00E055D8"/>
    <w:rsid w:val="00E060E3"/>
    <w:rsid w:val="00E067A9"/>
    <w:rsid w:val="00E06F7D"/>
    <w:rsid w:val="00E0782F"/>
    <w:rsid w:val="00E1305A"/>
    <w:rsid w:val="00E15DDD"/>
    <w:rsid w:val="00E236DF"/>
    <w:rsid w:val="00E23729"/>
    <w:rsid w:val="00E23761"/>
    <w:rsid w:val="00E23B78"/>
    <w:rsid w:val="00E31054"/>
    <w:rsid w:val="00E31516"/>
    <w:rsid w:val="00E33550"/>
    <w:rsid w:val="00E41DB1"/>
    <w:rsid w:val="00E45301"/>
    <w:rsid w:val="00E46950"/>
    <w:rsid w:val="00E469A3"/>
    <w:rsid w:val="00E46DDC"/>
    <w:rsid w:val="00E5017A"/>
    <w:rsid w:val="00E50EA5"/>
    <w:rsid w:val="00E53C9B"/>
    <w:rsid w:val="00E54B91"/>
    <w:rsid w:val="00E56E40"/>
    <w:rsid w:val="00E57907"/>
    <w:rsid w:val="00E604F7"/>
    <w:rsid w:val="00E62342"/>
    <w:rsid w:val="00E677D1"/>
    <w:rsid w:val="00E7162D"/>
    <w:rsid w:val="00E72361"/>
    <w:rsid w:val="00E72B6A"/>
    <w:rsid w:val="00E7363F"/>
    <w:rsid w:val="00E740F8"/>
    <w:rsid w:val="00E742E2"/>
    <w:rsid w:val="00E75B38"/>
    <w:rsid w:val="00E762A9"/>
    <w:rsid w:val="00E810D9"/>
    <w:rsid w:val="00E81C7C"/>
    <w:rsid w:val="00E839BA"/>
    <w:rsid w:val="00E8535D"/>
    <w:rsid w:val="00E85926"/>
    <w:rsid w:val="00E86976"/>
    <w:rsid w:val="00E873B9"/>
    <w:rsid w:val="00E87DB4"/>
    <w:rsid w:val="00E90D9C"/>
    <w:rsid w:val="00E948EE"/>
    <w:rsid w:val="00E95117"/>
    <w:rsid w:val="00E956FB"/>
    <w:rsid w:val="00E95E5C"/>
    <w:rsid w:val="00E964F0"/>
    <w:rsid w:val="00E966E3"/>
    <w:rsid w:val="00EA2BB0"/>
    <w:rsid w:val="00EA551F"/>
    <w:rsid w:val="00EA60D7"/>
    <w:rsid w:val="00EB1106"/>
    <w:rsid w:val="00EB268C"/>
    <w:rsid w:val="00EB4EC1"/>
    <w:rsid w:val="00EB54DE"/>
    <w:rsid w:val="00EB5D51"/>
    <w:rsid w:val="00EC17FD"/>
    <w:rsid w:val="00EC460A"/>
    <w:rsid w:val="00EC4AF7"/>
    <w:rsid w:val="00ED0EDB"/>
    <w:rsid w:val="00ED182F"/>
    <w:rsid w:val="00ED1A1B"/>
    <w:rsid w:val="00ED2EBC"/>
    <w:rsid w:val="00ED3471"/>
    <w:rsid w:val="00ED53C6"/>
    <w:rsid w:val="00EE0303"/>
    <w:rsid w:val="00EE26CE"/>
    <w:rsid w:val="00EE2F20"/>
    <w:rsid w:val="00EE3346"/>
    <w:rsid w:val="00EE3BD6"/>
    <w:rsid w:val="00EE4126"/>
    <w:rsid w:val="00EE7547"/>
    <w:rsid w:val="00EE75A2"/>
    <w:rsid w:val="00EE7E4B"/>
    <w:rsid w:val="00EF2E4A"/>
    <w:rsid w:val="00EF37AB"/>
    <w:rsid w:val="00EF3FFA"/>
    <w:rsid w:val="00EF672F"/>
    <w:rsid w:val="00EF77DD"/>
    <w:rsid w:val="00EF7817"/>
    <w:rsid w:val="00EF7ADE"/>
    <w:rsid w:val="00F004A5"/>
    <w:rsid w:val="00F02664"/>
    <w:rsid w:val="00F0628F"/>
    <w:rsid w:val="00F074B1"/>
    <w:rsid w:val="00F1094A"/>
    <w:rsid w:val="00F11443"/>
    <w:rsid w:val="00F1221F"/>
    <w:rsid w:val="00F13A06"/>
    <w:rsid w:val="00F17A96"/>
    <w:rsid w:val="00F2132F"/>
    <w:rsid w:val="00F22F7E"/>
    <w:rsid w:val="00F262DE"/>
    <w:rsid w:val="00F26C30"/>
    <w:rsid w:val="00F27A47"/>
    <w:rsid w:val="00F3074A"/>
    <w:rsid w:val="00F31CAE"/>
    <w:rsid w:val="00F321DB"/>
    <w:rsid w:val="00F323B2"/>
    <w:rsid w:val="00F33682"/>
    <w:rsid w:val="00F34534"/>
    <w:rsid w:val="00F35131"/>
    <w:rsid w:val="00F40B67"/>
    <w:rsid w:val="00F4219B"/>
    <w:rsid w:val="00F42537"/>
    <w:rsid w:val="00F42909"/>
    <w:rsid w:val="00F43256"/>
    <w:rsid w:val="00F43973"/>
    <w:rsid w:val="00F450E4"/>
    <w:rsid w:val="00F454E2"/>
    <w:rsid w:val="00F45633"/>
    <w:rsid w:val="00F459D1"/>
    <w:rsid w:val="00F502AC"/>
    <w:rsid w:val="00F5658B"/>
    <w:rsid w:val="00F57577"/>
    <w:rsid w:val="00F57AF9"/>
    <w:rsid w:val="00F60C18"/>
    <w:rsid w:val="00F62FCE"/>
    <w:rsid w:val="00F63DB9"/>
    <w:rsid w:val="00F70914"/>
    <w:rsid w:val="00F71648"/>
    <w:rsid w:val="00F722EA"/>
    <w:rsid w:val="00F72FDB"/>
    <w:rsid w:val="00F7396A"/>
    <w:rsid w:val="00F75984"/>
    <w:rsid w:val="00F76BDD"/>
    <w:rsid w:val="00F83239"/>
    <w:rsid w:val="00F83652"/>
    <w:rsid w:val="00F84427"/>
    <w:rsid w:val="00F84AE8"/>
    <w:rsid w:val="00F86098"/>
    <w:rsid w:val="00F915D2"/>
    <w:rsid w:val="00F91E3A"/>
    <w:rsid w:val="00F91F10"/>
    <w:rsid w:val="00F93CD8"/>
    <w:rsid w:val="00F9453E"/>
    <w:rsid w:val="00F9584B"/>
    <w:rsid w:val="00F96017"/>
    <w:rsid w:val="00FA0FAE"/>
    <w:rsid w:val="00FA3F28"/>
    <w:rsid w:val="00FA6E2B"/>
    <w:rsid w:val="00FA78F7"/>
    <w:rsid w:val="00FB211E"/>
    <w:rsid w:val="00FB24B5"/>
    <w:rsid w:val="00FB3452"/>
    <w:rsid w:val="00FC05B8"/>
    <w:rsid w:val="00FC0FAC"/>
    <w:rsid w:val="00FC20D4"/>
    <w:rsid w:val="00FC22BA"/>
    <w:rsid w:val="00FC2709"/>
    <w:rsid w:val="00FC2A6E"/>
    <w:rsid w:val="00FC6796"/>
    <w:rsid w:val="00FC795C"/>
    <w:rsid w:val="00FD0626"/>
    <w:rsid w:val="00FD1D4B"/>
    <w:rsid w:val="00FD1FB9"/>
    <w:rsid w:val="00FD48CD"/>
    <w:rsid w:val="00FE02B3"/>
    <w:rsid w:val="00FE1903"/>
    <w:rsid w:val="00FE4EF9"/>
    <w:rsid w:val="00FE5F8F"/>
    <w:rsid w:val="00FE64ED"/>
    <w:rsid w:val="00FF14CD"/>
    <w:rsid w:val="00FF1BD9"/>
    <w:rsid w:val="00FF31FD"/>
    <w:rsid w:val="00FF7364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7D1D66"/>
  <w15:docId w15:val="{20BEDC15-8822-4A67-946E-095D0880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80"/>
      <w:ind w:left="1134"/>
      <w:jc w:val="both"/>
    </w:pPr>
    <w:rPr>
      <w:rFonts w:ascii="Helvetica" w:hAnsi="Helvetica"/>
      <w:szCs w:val="24"/>
      <w:lang w:val="en-GB" w:eastAsia="en-US"/>
    </w:rPr>
  </w:style>
  <w:style w:type="paragraph" w:styleId="Ttulo1">
    <w:name w:val="heading 1"/>
    <w:basedOn w:val="Cabealho"/>
    <w:next w:val="Normal"/>
    <w:link w:val="Ttulo1Carter"/>
    <w:uiPriority w:val="9"/>
    <w:qFormat/>
    <w:pPr>
      <w:keepNext/>
      <w:keepLines/>
      <w:pageBreakBefore/>
      <w:numPr>
        <w:numId w:val="2"/>
      </w:numPr>
      <w:pBdr>
        <w:bottom w:val="single" w:sz="8" w:space="1" w:color="auto"/>
      </w:pBdr>
      <w:tabs>
        <w:tab w:val="clear" w:pos="4153"/>
        <w:tab w:val="clear" w:pos="8306"/>
      </w:tabs>
      <w:spacing w:before="120" w:after="240" w:line="220" w:lineRule="atLeast"/>
      <w:outlineLvl w:val="0"/>
    </w:pPr>
    <w:rPr>
      <w:rFonts w:eastAsia="Arial Unicode MS"/>
      <w:spacing w:val="10"/>
      <w:kern w:val="28"/>
      <w:sz w:val="36"/>
      <w:szCs w:val="20"/>
    </w:rPr>
  </w:style>
  <w:style w:type="paragraph" w:styleId="Cabealho2">
    <w:name w:val="heading 2"/>
    <w:basedOn w:val="Cabealho"/>
    <w:next w:val="Normal"/>
    <w:link w:val="Cabealho2Carter"/>
    <w:uiPriority w:val="9"/>
    <w:qFormat/>
    <w:pPr>
      <w:keepNext/>
      <w:keepLines/>
      <w:numPr>
        <w:ilvl w:val="1"/>
        <w:numId w:val="2"/>
      </w:numPr>
      <w:tabs>
        <w:tab w:val="clear" w:pos="4153"/>
        <w:tab w:val="clear" w:pos="8306"/>
      </w:tabs>
      <w:spacing w:before="200" w:after="200" w:line="220" w:lineRule="atLeast"/>
      <w:outlineLvl w:val="1"/>
    </w:pPr>
    <w:rPr>
      <w:rFonts w:eastAsia="Arial Unicode MS"/>
      <w:sz w:val="32"/>
      <w:szCs w:val="20"/>
    </w:rPr>
  </w:style>
  <w:style w:type="paragraph" w:styleId="Cabealho3">
    <w:name w:val="heading 3"/>
    <w:basedOn w:val="Cabealho"/>
    <w:next w:val="Normal"/>
    <w:link w:val="Cabealho3Carter"/>
    <w:uiPriority w:val="9"/>
    <w:qFormat/>
    <w:pPr>
      <w:keepNext/>
      <w:keepLines/>
      <w:numPr>
        <w:ilvl w:val="2"/>
        <w:numId w:val="2"/>
      </w:numPr>
      <w:tabs>
        <w:tab w:val="clear" w:pos="4153"/>
        <w:tab w:val="clear" w:pos="8306"/>
      </w:tabs>
      <w:spacing w:before="160" w:after="160" w:line="220" w:lineRule="atLeast"/>
      <w:outlineLvl w:val="2"/>
    </w:pPr>
    <w:rPr>
      <w:rFonts w:eastAsia="Arial Unicode MS"/>
      <w:sz w:val="28"/>
      <w:szCs w:val="20"/>
    </w:rPr>
  </w:style>
  <w:style w:type="paragraph" w:styleId="Cabealho4">
    <w:name w:val="heading 4"/>
    <w:basedOn w:val="Cabealho"/>
    <w:next w:val="Normal"/>
    <w:link w:val="Cabealho4Carter"/>
    <w:uiPriority w:val="9"/>
    <w:qFormat/>
    <w:pPr>
      <w:keepNext/>
      <w:keepLines/>
      <w:numPr>
        <w:ilvl w:val="3"/>
        <w:numId w:val="2"/>
      </w:numPr>
      <w:tabs>
        <w:tab w:val="clear" w:pos="4153"/>
        <w:tab w:val="clear" w:pos="8306"/>
      </w:tabs>
      <w:spacing w:before="120" w:after="120" w:line="220" w:lineRule="atLeast"/>
      <w:outlineLvl w:val="3"/>
    </w:pPr>
    <w:rPr>
      <w:rFonts w:eastAsia="Arial Unicode MS"/>
      <w:sz w:val="24"/>
      <w:szCs w:val="20"/>
    </w:rPr>
  </w:style>
  <w:style w:type="paragraph" w:styleId="Cabealho5">
    <w:name w:val="heading 5"/>
    <w:basedOn w:val="Cabealho4"/>
    <w:next w:val="Normal"/>
    <w:link w:val="Cabealho5Carter"/>
    <w:uiPriority w:val="9"/>
    <w:qFormat/>
    <w:pPr>
      <w:numPr>
        <w:ilvl w:val="4"/>
      </w:numPr>
      <w:spacing w:before="80"/>
      <w:outlineLvl w:val="4"/>
    </w:pPr>
    <w:rPr>
      <w:spacing w:val="-4"/>
      <w:sz w:val="22"/>
    </w:rPr>
  </w:style>
  <w:style w:type="paragraph" w:styleId="Cabealho6">
    <w:name w:val="heading 6"/>
    <w:basedOn w:val="Cabealho"/>
    <w:next w:val="Normal"/>
    <w:link w:val="Cabealho6Carter"/>
    <w:uiPriority w:val="9"/>
    <w:qFormat/>
    <w:pPr>
      <w:numPr>
        <w:ilvl w:val="5"/>
        <w:numId w:val="2"/>
      </w:numPr>
      <w:tabs>
        <w:tab w:val="clear" w:pos="4153"/>
        <w:tab w:val="clear" w:pos="8306"/>
      </w:tabs>
      <w:outlineLvl w:val="5"/>
    </w:pPr>
    <w:rPr>
      <w:rFonts w:eastAsia="Arial Unicode MS"/>
      <w:szCs w:val="20"/>
    </w:rPr>
  </w:style>
  <w:style w:type="paragraph" w:styleId="Cabealho7">
    <w:name w:val="heading 7"/>
    <w:basedOn w:val="Normal"/>
    <w:next w:val="Normal"/>
    <w:link w:val="Cabealho7Carter"/>
    <w:uiPriority w:val="9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uiPriority w:val="9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uiPriority w:val="9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="Helvetica" w:eastAsia="Arial Unicode MS" w:hAnsi="Helvetica"/>
      <w:b/>
      <w:spacing w:val="10"/>
      <w:kern w:val="28"/>
      <w:sz w:val="36"/>
      <w:lang w:val="en-GB" w:eastAsia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="Helvetica" w:eastAsia="Arial Unicode MS" w:hAnsi="Helvetica"/>
      <w:b/>
      <w:sz w:val="32"/>
      <w:lang w:val="en-GB" w:eastAsia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="Helvetica" w:eastAsia="Arial Unicode MS" w:hAnsi="Helvetica"/>
      <w:b/>
      <w:sz w:val="28"/>
      <w:lang w:val="en-GB" w:eastAsia="en-US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="Helvetica" w:eastAsia="Arial Unicode MS" w:hAnsi="Helvetica"/>
      <w:b/>
      <w:sz w:val="24"/>
      <w:lang w:val="en-GB" w:eastAsia="en-US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ascii="Helvetica" w:eastAsia="Arial Unicode MS" w:hAnsi="Helvetica"/>
      <w:b/>
      <w:spacing w:val="-4"/>
      <w:sz w:val="22"/>
      <w:lang w:val="en-GB" w:eastAsia="en-US"/>
    </w:rPr>
  </w:style>
  <w:style w:type="character" w:customStyle="1" w:styleId="Cabealho6Carter">
    <w:name w:val="Cabeçalho 6 Caráter"/>
    <w:basedOn w:val="Tipodeletrapredefinidodopargrafo"/>
    <w:link w:val="Cabealho6"/>
    <w:uiPriority w:val="9"/>
    <w:rPr>
      <w:rFonts w:ascii="Helvetica" w:eastAsia="Arial Unicode MS" w:hAnsi="Helvetica"/>
      <w:b/>
      <w:lang w:val="en-GB" w:eastAsia="en-US"/>
    </w:rPr>
  </w:style>
  <w:style w:type="character" w:customStyle="1" w:styleId="Cabealho7Carter">
    <w:name w:val="Cabeçalho 7 Caráter"/>
    <w:basedOn w:val="Tipodeletrapredefinidodopargrafo"/>
    <w:link w:val="Cabealho7"/>
    <w:uiPriority w:val="9"/>
    <w:rPr>
      <w:rFonts w:ascii="Helvetica" w:hAnsi="Helvetica"/>
      <w:szCs w:val="24"/>
      <w:lang w:val="en-GB" w:eastAsia="en-US"/>
    </w:rPr>
  </w:style>
  <w:style w:type="character" w:customStyle="1" w:styleId="Cabealho8Carter">
    <w:name w:val="Cabeçalho 8 Caráter"/>
    <w:basedOn w:val="Tipodeletrapredefinidodopargrafo"/>
    <w:link w:val="Cabealho8"/>
    <w:uiPriority w:val="9"/>
    <w:rPr>
      <w:rFonts w:ascii="Helvetica" w:hAnsi="Helvetica"/>
      <w:i/>
      <w:iCs/>
      <w:szCs w:val="24"/>
      <w:lang w:val="en-GB" w:eastAsia="en-US"/>
    </w:rPr>
  </w:style>
  <w:style w:type="character" w:customStyle="1" w:styleId="Cabealho9Carter">
    <w:name w:val="Cabeçalho 9 Caráter"/>
    <w:basedOn w:val="Tipodeletrapredefinidodopargrafo"/>
    <w:link w:val="Cabealho9"/>
    <w:uiPriority w:val="9"/>
    <w:rPr>
      <w:rFonts w:ascii="Arial" w:hAnsi="Arial" w:cs="Arial"/>
      <w:sz w:val="22"/>
      <w:szCs w:val="22"/>
      <w:lang w:val="en-GB" w:eastAsia="en-US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spacing w:after="40"/>
      <w:ind w:left="0"/>
    </w:pPr>
    <w:rPr>
      <w:b/>
    </w:r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Pr>
      <w:rFonts w:ascii="Helvetica" w:hAnsi="Helvetica"/>
      <w:szCs w:val="24"/>
      <w:lang w:val="en-GB" w:eastAsia="en-US"/>
    </w:rPr>
  </w:style>
  <w:style w:type="paragraph" w:styleId="ndice3">
    <w:name w:val="toc 3"/>
    <w:basedOn w:val="Cabealho"/>
    <w:next w:val="Normal"/>
    <w:uiPriority w:val="39"/>
    <w:pPr>
      <w:tabs>
        <w:tab w:val="clear" w:pos="4153"/>
        <w:tab w:val="clear" w:pos="8306"/>
      </w:tabs>
      <w:spacing w:before="160" w:after="160"/>
      <w:ind w:left="340"/>
    </w:pPr>
    <w:rPr>
      <w:iCs/>
    </w:rPr>
  </w:style>
  <w:style w:type="paragraph" w:styleId="Rodap">
    <w:name w:val="footer"/>
    <w:basedOn w:val="Textodenotaderodap"/>
    <w:link w:val="RodapCarter"/>
    <w:uiPriority w:val="99"/>
    <w:pPr>
      <w:tabs>
        <w:tab w:val="right" w:pos="6840"/>
      </w:tabs>
      <w:jc w:val="both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Pr>
      <w:rFonts w:ascii="Helvetica" w:hAnsi="Helvetica"/>
      <w:szCs w:val="24"/>
      <w:lang w:val="en-GB" w:eastAsia="en-US"/>
    </w:rPr>
  </w:style>
  <w:style w:type="paragraph" w:styleId="Textodenotaderodap">
    <w:name w:val="footnote text"/>
    <w:basedOn w:val="Normal"/>
    <w:link w:val="TextodenotaderodapCarter"/>
    <w:uiPriority w:val="99"/>
    <w:semiHidden/>
    <w:pPr>
      <w:spacing w:before="60"/>
      <w:ind w:left="0"/>
      <w:jc w:val="right"/>
    </w:pPr>
    <w:rPr>
      <w:sz w:val="16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Pr>
      <w:rFonts w:ascii="Helvetica" w:hAnsi="Helvetica"/>
      <w:lang w:val="en-GB" w:eastAsia="en-US"/>
    </w:rPr>
  </w:style>
  <w:style w:type="paragraph" w:customStyle="1" w:styleId="Bullets1">
    <w:name w:val="Bullets 1"/>
    <w:basedOn w:val="Normal"/>
    <w:next w:val="Normal"/>
    <w:pPr>
      <w:tabs>
        <w:tab w:val="num" w:pos="1664"/>
      </w:tabs>
      <w:spacing w:after="80"/>
      <w:ind w:left="1664" w:hanging="360"/>
    </w:pPr>
    <w:rPr>
      <w:rFonts w:ascii="Arial" w:hAnsi="Arial"/>
      <w:szCs w:val="20"/>
    </w:rPr>
  </w:style>
  <w:style w:type="paragraph" w:customStyle="1" w:styleId="Bullets2">
    <w:name w:val="Bullets 2"/>
    <w:basedOn w:val="Bullets1"/>
    <w:pPr>
      <w:numPr>
        <w:numId w:val="1"/>
      </w:numPr>
      <w:tabs>
        <w:tab w:val="num" w:pos="1664"/>
      </w:tabs>
    </w:pPr>
  </w:style>
  <w:style w:type="character" w:styleId="Hiperligaovisitada">
    <w:name w:val="FollowedHyperlink"/>
    <w:basedOn w:val="Tipodeletrapredefinidodopargrafo"/>
    <w:uiPriority w:val="99"/>
    <w:rPr>
      <w:rFonts w:ascii="Arial" w:hAnsi="Arial" w:cs="Times New Roman"/>
      <w:color w:val="800080"/>
      <w:sz w:val="20"/>
      <w:u w:val="single"/>
    </w:rPr>
  </w:style>
  <w:style w:type="paragraph" w:customStyle="1" w:styleId="HeaderBase">
    <w:name w:val="Header Base"/>
    <w:basedOn w:val="Normal"/>
    <w:rPr>
      <w:rFonts w:ascii="Arial" w:hAnsi="Arial"/>
      <w:szCs w:val="20"/>
    </w:rPr>
  </w:style>
  <w:style w:type="paragraph" w:customStyle="1" w:styleId="TableHeader">
    <w:name w:val="Table Header"/>
    <w:basedOn w:val="Normal"/>
    <w:pPr>
      <w:spacing w:after="40"/>
      <w:ind w:left="0"/>
    </w:pPr>
    <w:rPr>
      <w:b/>
      <w:color w:val="FFFFFF"/>
      <w:szCs w:val="20"/>
    </w:rPr>
  </w:style>
  <w:style w:type="paragraph" w:customStyle="1" w:styleId="TableContent">
    <w:name w:val="Table Content"/>
    <w:basedOn w:val="Normal"/>
    <w:pPr>
      <w:ind w:left="0"/>
    </w:pPr>
    <w:rPr>
      <w:szCs w:val="20"/>
    </w:rPr>
  </w:style>
  <w:style w:type="character" w:styleId="Hiperligao">
    <w:name w:val="Hyperlink"/>
    <w:basedOn w:val="Tipodeletrapredefinidodopargrafo"/>
    <w:uiPriority w:val="99"/>
    <w:rPr>
      <w:rFonts w:ascii="Arial" w:hAnsi="Arial" w:cs="Times New Roman"/>
      <w:color w:val="0000FF"/>
      <w:sz w:val="22"/>
      <w:u w:val="single"/>
    </w:rPr>
  </w:style>
  <w:style w:type="paragraph" w:styleId="ndice1">
    <w:name w:val="toc 1"/>
    <w:basedOn w:val="Cabealho"/>
    <w:next w:val="Normal"/>
    <w:uiPriority w:val="39"/>
    <w:pPr>
      <w:tabs>
        <w:tab w:val="clear" w:pos="4153"/>
        <w:tab w:val="clear" w:pos="8306"/>
      </w:tabs>
      <w:spacing w:before="240" w:after="240"/>
      <w:ind w:left="284" w:hanging="284"/>
    </w:pPr>
    <w:rPr>
      <w:bCs/>
      <w:sz w:val="24"/>
    </w:rPr>
  </w:style>
  <w:style w:type="paragraph" w:styleId="ndice2">
    <w:name w:val="toc 2"/>
    <w:basedOn w:val="Cabealho"/>
    <w:next w:val="Normal"/>
    <w:uiPriority w:val="39"/>
    <w:pPr>
      <w:keepLines/>
      <w:tabs>
        <w:tab w:val="clear" w:pos="4153"/>
        <w:tab w:val="clear" w:pos="8306"/>
      </w:tabs>
      <w:spacing w:before="200" w:after="200"/>
      <w:ind w:left="170"/>
    </w:pPr>
    <w:rPr>
      <w:smallCaps/>
      <w:sz w:val="22"/>
    </w:rPr>
  </w:style>
  <w:style w:type="paragraph" w:styleId="ndice4">
    <w:name w:val="toc 4"/>
    <w:basedOn w:val="Cabealho"/>
    <w:next w:val="Normal"/>
    <w:uiPriority w:val="39"/>
    <w:pPr>
      <w:tabs>
        <w:tab w:val="clear" w:pos="4153"/>
        <w:tab w:val="clear" w:pos="8306"/>
      </w:tabs>
      <w:spacing w:before="120" w:after="120"/>
      <w:ind w:left="510"/>
    </w:pPr>
    <w:rPr>
      <w:sz w:val="18"/>
      <w:szCs w:val="21"/>
    </w:rPr>
  </w:style>
  <w:style w:type="paragraph" w:customStyle="1" w:styleId="Normaltitle">
    <w:name w:val="Normal title"/>
    <w:basedOn w:val="Normal"/>
    <w:next w:val="Normal"/>
    <w:pPr>
      <w:spacing w:before="40"/>
    </w:pPr>
    <w:rPr>
      <w:rFonts w:ascii="Arial" w:hAnsi="Arial"/>
      <w:b/>
      <w:szCs w:val="20"/>
    </w:rPr>
  </w:style>
  <w:style w:type="paragraph" w:customStyle="1" w:styleId="HeaderName">
    <w:name w:val="Header Name"/>
    <w:basedOn w:val="Cabealho"/>
    <w:pPr>
      <w:tabs>
        <w:tab w:val="clear" w:pos="4153"/>
        <w:tab w:val="clear" w:pos="8306"/>
      </w:tabs>
    </w:pPr>
    <w:rPr>
      <w:rFonts w:ascii="Arial" w:hAnsi="Arial"/>
      <w:b w:val="0"/>
      <w:szCs w:val="20"/>
    </w:rPr>
  </w:style>
  <w:style w:type="paragraph" w:styleId="ndice5">
    <w:name w:val="toc 5"/>
    <w:basedOn w:val="Cabealho"/>
    <w:next w:val="Normal"/>
    <w:uiPriority w:val="39"/>
    <w:pPr>
      <w:tabs>
        <w:tab w:val="clear" w:pos="4153"/>
        <w:tab w:val="clear" w:pos="8306"/>
      </w:tabs>
      <w:spacing w:after="80"/>
      <w:ind w:left="680"/>
    </w:pPr>
    <w:rPr>
      <w:sz w:val="16"/>
      <w:szCs w:val="21"/>
    </w:rPr>
  </w:style>
  <w:style w:type="character" w:styleId="Nmerodepgina">
    <w:name w:val="page number"/>
    <w:basedOn w:val="Tipodeletrapredefinidodopargrafo"/>
    <w:uiPriority w:val="99"/>
    <w:rPr>
      <w:rFonts w:ascii="Arial" w:hAnsi="Arial"/>
      <w:sz w:val="18"/>
    </w:rPr>
  </w:style>
  <w:style w:type="paragraph" w:styleId="ndice6">
    <w:name w:val="toc 6"/>
    <w:basedOn w:val="Cabealho"/>
    <w:next w:val="Normal"/>
    <w:autoRedefine/>
    <w:uiPriority w:val="39"/>
    <w:pPr>
      <w:tabs>
        <w:tab w:val="clear" w:pos="4153"/>
        <w:tab w:val="clear" w:pos="8306"/>
      </w:tabs>
      <w:spacing w:before="60"/>
      <w:ind w:left="851"/>
    </w:pPr>
    <w:rPr>
      <w:sz w:val="16"/>
      <w:szCs w:val="21"/>
    </w:rPr>
  </w:style>
  <w:style w:type="paragraph" w:styleId="ndice7">
    <w:name w:val="toc 7"/>
    <w:basedOn w:val="Normal"/>
    <w:next w:val="Normal"/>
    <w:autoRedefine/>
    <w:uiPriority w:val="39"/>
    <w:pPr>
      <w:ind w:left="1440"/>
    </w:pPr>
  </w:style>
  <w:style w:type="paragraph" w:styleId="ndice8">
    <w:name w:val="toc 8"/>
    <w:basedOn w:val="Normal"/>
    <w:next w:val="Normal"/>
    <w:autoRedefine/>
    <w:uiPriority w:val="39"/>
    <w:pPr>
      <w:ind w:left="1680"/>
    </w:pPr>
  </w:style>
  <w:style w:type="paragraph" w:styleId="ndice9">
    <w:name w:val="toc 9"/>
    <w:basedOn w:val="Normal"/>
    <w:next w:val="Normal"/>
    <w:autoRedefine/>
    <w:uiPriority w:val="39"/>
    <w:pPr>
      <w:ind w:left="1920"/>
    </w:pPr>
  </w:style>
  <w:style w:type="paragraph" w:customStyle="1" w:styleId="Namefooter">
    <w:name w:val="Name footer"/>
    <w:basedOn w:val="Rodap"/>
    <w:pPr>
      <w:spacing w:before="40"/>
    </w:pPr>
    <w:rPr>
      <w:rFonts w:ascii="Arial" w:hAnsi="Arial"/>
      <w:b/>
      <w:lang w:val="pt-PT"/>
    </w:rPr>
  </w:style>
  <w:style w:type="paragraph" w:customStyle="1" w:styleId="Title1">
    <w:name w:val="Title 1"/>
    <w:basedOn w:val="Normal"/>
    <w:next w:val="Normal"/>
    <w:pPr>
      <w:pBdr>
        <w:bottom w:val="single" w:sz="12" w:space="4" w:color="auto"/>
      </w:pBdr>
      <w:spacing w:before="120" w:after="240" w:line="240" w:lineRule="atLeast"/>
      <w:ind w:left="0"/>
    </w:pPr>
    <w:rPr>
      <w:rFonts w:cs="Arial"/>
      <w:b/>
      <w:bCs/>
      <w:kern w:val="28"/>
      <w:sz w:val="36"/>
      <w:szCs w:val="32"/>
    </w:rPr>
  </w:style>
  <w:style w:type="paragraph" w:customStyle="1" w:styleId="Index">
    <w:name w:val="Index"/>
    <w:basedOn w:val="Title1"/>
    <w:next w:val="Normal"/>
    <w:pPr>
      <w:keepNext/>
      <w:keepLines/>
      <w:pageBreakBefore/>
      <w:pBdr>
        <w:bottom w:val="single" w:sz="6" w:space="4" w:color="auto"/>
      </w:pBdr>
      <w:spacing w:after="360" w:line="240" w:lineRule="auto"/>
    </w:pPr>
    <w:rPr>
      <w:spacing w:val="20"/>
      <w:sz w:val="3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keepNext/>
      <w:keepLines/>
      <w:tabs>
        <w:tab w:val="right" w:leader="dot" w:pos="8222"/>
        <w:tab w:val="right" w:leader="dot" w:pos="8280"/>
      </w:tabs>
      <w:spacing w:before="120" w:after="120" w:line="240" w:lineRule="atLeast"/>
      <w:ind w:left="0" w:firstLine="108"/>
    </w:pPr>
    <w:rPr>
      <w:b/>
      <w:color w:val="000000"/>
      <w:kern w:val="28"/>
      <w:sz w:val="28"/>
      <w:szCs w:val="20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sz w:val="24"/>
      <w:szCs w:val="24"/>
      <w:lang w:val="en-GB" w:eastAsia="en-US"/>
    </w:rPr>
  </w:style>
  <w:style w:type="paragraph" w:styleId="Legenda">
    <w:name w:val="caption"/>
    <w:basedOn w:val="Normal"/>
    <w:next w:val="Normal"/>
    <w:uiPriority w:val="35"/>
    <w:qFormat/>
    <w:pPr>
      <w:spacing w:after="40"/>
      <w:jc w:val="center"/>
    </w:pPr>
    <w:rPr>
      <w:bCs/>
      <w:i/>
      <w:sz w:val="18"/>
      <w:szCs w:val="20"/>
    </w:rPr>
  </w:style>
  <w:style w:type="paragraph" w:customStyle="1" w:styleId="HeadingAppendix">
    <w:name w:val="Heading Appendix"/>
    <w:basedOn w:val="Ttulo1"/>
    <w:pPr>
      <w:numPr>
        <w:numId w:val="0"/>
      </w:numPr>
      <w:tabs>
        <w:tab w:val="num" w:pos="432"/>
      </w:tabs>
      <w:ind w:left="432" w:hanging="432"/>
    </w:pPr>
    <w:rPr>
      <w:rFonts w:eastAsia="Times New Roman"/>
      <w:b w:val="0"/>
      <w:position w:val="6"/>
      <w:sz w:val="32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  <w:ind w:left="0"/>
    </w:pPr>
    <w:rPr>
      <w:rFonts w:ascii="Arial" w:hAnsi="Arial"/>
      <w:szCs w:val="20"/>
    </w:rPr>
  </w:style>
  <w:style w:type="paragraph" w:styleId="ndicedeilustraes">
    <w:name w:val="table of figures"/>
    <w:basedOn w:val="Normal"/>
    <w:next w:val="Normal"/>
    <w:uiPriority w:val="99"/>
    <w:pPr>
      <w:ind w:left="400" w:hanging="400"/>
    </w:pPr>
  </w:style>
  <w:style w:type="paragraph" w:customStyle="1" w:styleId="wedofooter">
    <w:name w:val="wedo footer"/>
    <w:basedOn w:val="Normal"/>
    <w:pPr>
      <w:spacing w:before="40" w:after="30"/>
      <w:ind w:left="170"/>
      <w:jc w:val="left"/>
    </w:pPr>
    <w:rPr>
      <w:rFonts w:ascii="Arial" w:hAnsi="Arial"/>
      <w:color w:val="333333"/>
      <w:sz w:val="14"/>
      <w:lang w:val="pt-PT"/>
    </w:rPr>
  </w:style>
  <w:style w:type="paragraph" w:styleId="Corpodetexto">
    <w:name w:val="Body Text"/>
    <w:aliases w:val="AvtalBrödtext,ändrad,Body Text level 1,Response,Body3,Bodytext,Compliance,EHPT,Body Text2,à¹×éÍàÃ×èÍ§,AvtalBrodtext,andrad,Requirements,paragraph 2,body indent,bt,Block Text1,sp,text,sbs,bt4,body text4,bt5,bt1,t"/>
    <w:basedOn w:val="Normal"/>
    <w:link w:val="CorpodetextoCarter"/>
    <w:uiPriority w:val="99"/>
    <w:pPr>
      <w:spacing w:before="240"/>
      <w:ind w:left="0"/>
      <w:jc w:val="left"/>
    </w:pPr>
    <w:rPr>
      <w:rFonts w:ascii="Arial Unicode MS" w:eastAsia="Arial Unicode MS" w:hAnsi="Arial Unicode MS"/>
      <w:color w:val="0000FF"/>
      <w:lang w:val="pt-PT"/>
    </w:rPr>
  </w:style>
  <w:style w:type="character" w:styleId="Refdenotaderodap">
    <w:name w:val="footnote reference"/>
    <w:basedOn w:val="Tipodeletrapredefinidodopargrafo"/>
    <w:uiPriority w:val="99"/>
    <w:rsid w:val="0060567F"/>
    <w:rPr>
      <w:rFonts w:cs="Times New Roman"/>
      <w:vertAlign w:val="superscript"/>
    </w:rPr>
  </w:style>
  <w:style w:type="character" w:styleId="Forte">
    <w:name w:val="Strong"/>
    <w:basedOn w:val="Tipodeletrapredefinidodopargrafo"/>
    <w:uiPriority w:val="22"/>
    <w:qFormat/>
    <w:rPr>
      <w:rFonts w:cs="Times New Roman"/>
      <w:b/>
      <w:bCs/>
    </w:rPr>
  </w:style>
  <w:style w:type="paragraph" w:styleId="Textodebalo">
    <w:name w:val="Balloon Text"/>
    <w:basedOn w:val="Normal"/>
    <w:link w:val="TextodebaloCarter"/>
    <w:uiPriority w:val="99"/>
    <w:rsid w:val="00142BB4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locked/>
    <w:rsid w:val="00142BB4"/>
    <w:rPr>
      <w:rFonts w:ascii="Tahoma" w:hAnsi="Tahoma" w:cs="Tahoma"/>
      <w:sz w:val="16"/>
      <w:szCs w:val="16"/>
      <w:lang w:val="en-GB" w:eastAsia="en-US"/>
    </w:rPr>
  </w:style>
  <w:style w:type="paragraph" w:styleId="PargrafodaLista">
    <w:name w:val="List Paragraph"/>
    <w:basedOn w:val="Normal"/>
    <w:uiPriority w:val="34"/>
    <w:qFormat/>
    <w:rsid w:val="004971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1249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lang w:val="en-US"/>
    </w:rPr>
  </w:style>
  <w:style w:type="table" w:styleId="TabelacomGrelha">
    <w:name w:val="Table Grid"/>
    <w:basedOn w:val="Tabelanormal"/>
    <w:uiPriority w:val="59"/>
    <w:rsid w:val="00781F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rsid w:val="00DF572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DF5726"/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locked/>
    <w:rsid w:val="00DF5726"/>
    <w:rPr>
      <w:rFonts w:ascii="Helvetica" w:hAnsi="Helvetica" w:cs="Times New Roman"/>
      <w:lang w:val="en-GB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rsid w:val="00DF572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locked/>
    <w:rsid w:val="00DF5726"/>
    <w:rPr>
      <w:rFonts w:ascii="Helvetica" w:hAnsi="Helvetica" w:cs="Times New Roman"/>
      <w:b/>
      <w:bCs/>
      <w:lang w:val="en-GB" w:eastAsia="en-US"/>
    </w:rPr>
  </w:style>
  <w:style w:type="character" w:customStyle="1" w:styleId="CorpodetextoCarter">
    <w:name w:val="Corpo de texto Caráter"/>
    <w:aliases w:val="AvtalBrödtext Caráter,ändrad Caráter,Body Text level 1 Caráter,Response Caráter,Body3 Caráter,Bodytext Caráter,Compliance Caráter,EHPT Caráter,Body Text2 Caráter,à¹×éÍàÃ×èÍ§ Caráter,AvtalBrodtext Caráter,andrad Caráter,bt Caráter"/>
    <w:basedOn w:val="Tipodeletrapredefinidodopargrafo"/>
    <w:link w:val="Corpodetexto"/>
    <w:locked/>
    <w:rsid w:val="008C41C4"/>
    <w:rPr>
      <w:rFonts w:ascii="Arial Unicode MS" w:eastAsia="Arial Unicode MS" w:hAnsi="Arial Unicode MS" w:cs="Times New Roman"/>
      <w:color w:val="0000FF"/>
      <w:sz w:val="24"/>
      <w:szCs w:val="24"/>
      <w:lang w:eastAsia="en-US"/>
    </w:rPr>
  </w:style>
  <w:style w:type="paragraph" w:styleId="Mapadodocumento">
    <w:name w:val="Document Map"/>
    <w:basedOn w:val="Normal"/>
    <w:link w:val="MapadodocumentoCarter"/>
    <w:rsid w:val="00661B6F"/>
    <w:pPr>
      <w:spacing w:before="0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rsid w:val="00661B6F"/>
    <w:rPr>
      <w:rFonts w:ascii="Tahoma" w:hAnsi="Tahoma" w:cs="Tahoma"/>
      <w:sz w:val="16"/>
      <w:szCs w:val="16"/>
      <w:lang w:val="en-GB" w:eastAsia="en-US"/>
    </w:rPr>
  </w:style>
  <w:style w:type="character" w:styleId="CdigoHTML">
    <w:name w:val="HTML Code"/>
    <w:basedOn w:val="Tipodeletrapredefinidodopargrafo"/>
    <w:uiPriority w:val="99"/>
    <w:unhideWhenUsed/>
    <w:rsid w:val="00FE64ED"/>
    <w:rPr>
      <w:rFonts w:ascii="Courier New" w:eastAsia="Times New Roman" w:hAnsi="Courier New" w:cs="Courier New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C36647"/>
    <w:pPr>
      <w:spacing w:before="0" w:after="200" w:line="276" w:lineRule="auto"/>
      <w:ind w:left="0"/>
      <w:jc w:val="left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ja-JP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36647"/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ja-JP"/>
    </w:rPr>
  </w:style>
  <w:style w:type="paragraph" w:styleId="Textosimples">
    <w:name w:val="Plain Text"/>
    <w:basedOn w:val="Normal"/>
    <w:link w:val="TextosimplesCarter"/>
    <w:uiPriority w:val="99"/>
    <w:unhideWhenUsed/>
    <w:rsid w:val="00BC0501"/>
    <w:pPr>
      <w:spacing w:before="0"/>
      <w:ind w:left="0"/>
      <w:jc w:val="left"/>
    </w:pPr>
    <w:rPr>
      <w:rFonts w:ascii="Calibri" w:eastAsiaTheme="minorHAnsi" w:hAnsi="Calibri" w:cs="Consolas"/>
      <w:sz w:val="22"/>
      <w:szCs w:val="21"/>
      <w:lang w:val="en-US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BC0501"/>
    <w:rPr>
      <w:rFonts w:ascii="Calibri" w:eastAsiaTheme="minorHAnsi" w:hAnsi="Calibri" w:cs="Consolas"/>
      <w:sz w:val="22"/>
      <w:szCs w:val="21"/>
      <w:lang w:val="en-US" w:eastAsia="en-US"/>
    </w:rPr>
  </w:style>
  <w:style w:type="table" w:styleId="Tabeladiscreta1">
    <w:name w:val="Table Subtle 1"/>
    <w:basedOn w:val="Tabelanormal"/>
    <w:rsid w:val="001E2869"/>
    <w:pPr>
      <w:spacing w:before="80"/>
      <w:ind w:left="1134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6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6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6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6709">
          <w:marLeft w:val="27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710">
          <w:marLeft w:val="27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711">
          <w:marLeft w:val="27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712">
          <w:marLeft w:val="27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714">
          <w:marLeft w:val="27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715">
          <w:marLeft w:val="27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716">
          <w:marLeft w:val="27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717">
          <w:marLeft w:val="27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721">
          <w:marLeft w:val="27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722">
          <w:marLeft w:val="27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725">
          <w:marLeft w:val="27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727">
          <w:marLeft w:val="27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728">
          <w:marLeft w:val="27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730">
          <w:marLeft w:val="27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B14616\Documents\Unitel\03.%20An&#225;lise%20Funcional\04.%20Descri&#231;&#227;o%20Funcional\W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<ct:contentTypeSchema ct:_="" ma:_="" ma:contentTypeName="Document" ma:contentTypeID="0x010100D9F51407A6C71140854D477B57965B5B" ma:contentTypeVersion="" ma:contentTypeDescription="Create a new document." ma:contentTypeScope="" ma:versionID="92383456e681da106668a1faafefca0a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398a8c20683470aae6f45450a26bd4e0" ns2:_="" ns3:_="" xmlns:xsd="http://www.w3.org/2001/XMLSchema" xmlns:xs="http://www.w3.org/2001/XMLSchema" xmlns:p="http://schemas.microsoft.com/office/2006/metadata/properties" xmlns:ns2="$ListId:Shared Documents;" xmlns:ns3="64377a22-45b3-4186-92b3-7e61de584f59">
<xsd:import namespace="$ListId:Shared Documents;"/>
<xsd:import namespace="64377a22-45b3-4186-92b3-7e61de584f59"/>
<xsd:element name="properties">
<xsd:complexType>
<xsd:sequence>
<xsd:element name="documentManagement">
<xsd:complexType>
<xsd:all>
<xsd:element ref="ns2:Author0" minOccurs="0"/>
<xsd:element ref="ns3:_dlc_DocId" minOccurs="0"/>
<xsd:element ref="ns3:_dlc_DocIdUrl" minOccurs="0"/>
<xsd:element ref="ns3:_dlc_DocIdPersistId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Author0" ma:index="9" nillable="true" ma:displayName="Author" ma:list="UserInfo" ma:SharePointGroup="0" ma:internalName="Author0" ma:showField="Title">
<xsd:complexType>
<xsd:complexContent>
<xsd:extension base="dms:User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/xsd:schema>
<xsd:schema targetNamespace="64377a22-45b3-4186-92b3-7e61de584f59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_dlc_DocId" ma:index="10" nillable="true" ma:displayName="Document ID Value" ma:description="The value of the document ID assigned to this item." ma:internalName="_dlc_DocId" ma:readOnly="true">
<xsd:simpleType>
<xsd:restriction base="dms:Text"/>
</xsd:simpleType>
</xsd:element>
<xsd:element name="_dlc_DocIdUrl" ma:index="11" nillable="true" ma:displayName="Document ID" ma:description="Permanent link to this document." ma:hidden="true" ma:internalName="_dlc_DocIdUrl" ma:readOnly="true">
<xsd:complexType>
<xsd:complexContent>
<xsd:extension base="dms:URL">
<xsd:sequence>
<xsd:element name="Url" type="dms:ValidUrl" minOccurs="0" nillable="true"/>
<xsd:element name="Description" type="xsd:string" nillable="true"/>
</xsd:sequence>
</xsd:extension>
</xsd:complexContent>
</xsd:complexType>
</xsd:element>
<xsd:element name="_dlc_DocIdPersistId" ma:index="12" nillable="true" ma:displayName="Persist ID" ma:description="Keep ID on add." ma:hidden="true" ma:internalName="_dlc_DocIdPersistId" ma:readOnly="true">
<xsd:simpleType>
<xsd:restriction base="dms:Boolean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4" ma:displayName="Content Type"/>
<xsd:element ref="dc:title" minOccurs="0" maxOccurs="1" ma:index="1" ma:displayName="Title"/>
<xsd:element ref="dc:subject" minOccurs="0" maxOccurs="1" ma:index="8" ma:displayName="Subject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_dlc_DocId xmlns="64377a22-45b3-4186-92b3-7e61de584f59">QSJ7UTVUJZK6-62-24861</_dlc_DocId><_dlc_DocIdUrl xmlns="64377a22-45b3-4186-92b3-7e61de584f59"><Url>https://connecting.novabase.pt/sites/2011-3Q/06748.00/_layouts/DocIdRedir.aspx?ID=QSJ7UTVUJZK6-62-24861</Url><Description>QSJ7UTVUJZK6-62-24861</Description></_dlc_DocIdUrl><_dlc_DocIdPersistId xmlns="64377a22-45b3-4186-92b3-7e61de584f59" xsi:nil="true"/><Author0 xmlns="$ListId:Shared Documents;"><UserInfo><DisplayName></DisplayName><AccountId xsi:nil="true"></AccountId><AccountType/></UserInfo></Author0></documentManagement>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EF0B4-EEC3-4A3B-986F-E7CB3B59B9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8D894D-DB6C-4D8B-9584-44E357777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64377a22-45b3-4186-92b3-7e61de584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E849E0-5535-4FE0-812E-8EFFD222A556}">
  <ds:schemaRefs>
    <ds:schemaRef ds:uri="http://schemas.microsoft.com/office/2006/metadata/properties"/>
    <ds:schemaRef ds:uri="http://schemas.microsoft.com/office/infopath/2007/PartnerControls"/>
    <ds:schemaRef ds:uri="64377a22-45b3-4186-92b3-7e61de584f59"/>
    <ds:schemaRef ds:uri="$ListId:Shared Documents;"/>
  </ds:schemaRefs>
</ds:datastoreItem>
</file>

<file path=customXml/itemProps4.xml><?xml version="1.0" encoding="utf-8"?>
<ds:datastoreItem xmlns:ds="http://schemas.openxmlformats.org/officeDocument/2006/customXml" ds:itemID="{9ECC5618-E44C-499E-B471-A860734F7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WP</Template>
  <TotalTime>10</TotalTime>
  <Pages>1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T_QMS_008_P - Desenho da Solucao.dotx</vt:lpstr>
    </vt:vector>
  </TitlesOfParts>
  <Company>WeDo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T_QMS_008_P - Desenho da Solucao.dotx</dc:title>
  <dc:creator>Rui Tomás Silva</dc:creator>
  <cp:keywords>Templates Software development solution design desenhotécnico</cp:keywords>
  <dc:description>Template de Solution design</dc:description>
  <cp:lastModifiedBy>Filipe Nabais Pinto</cp:lastModifiedBy>
  <cp:revision>12</cp:revision>
  <cp:lastPrinted>2014-11-05T19:43:00Z</cp:lastPrinted>
  <dcterms:created xsi:type="dcterms:W3CDTF">2018-02-09T14:23:00Z</dcterms:created>
  <dcterms:modified xsi:type="dcterms:W3CDTF">2018-06-20T10:15:00Z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Português</vt:lpwstr>
  </property>
  <property fmtid="{D5CDD505-2E9C-101B-9397-08002B2CF9AE}" pid="3" name="QMS_Document_Type">
    <vt:lpwstr>Templates</vt:lpwstr>
  </property>
  <property fmtid="{D5CDD505-2E9C-101B-9397-08002B2CF9AE}" pid="4" name="Process Type">
    <vt:lpwstr>Quality</vt:lpwstr>
  </property>
  <property fmtid="{D5CDD505-2E9C-101B-9397-08002B2CF9AE}" pid="5" name="QMS Doc Type">
    <vt:lpwstr>Templates</vt:lpwstr>
  </property>
  <property fmtid="{D5CDD505-2E9C-101B-9397-08002B2CF9AE}" pid="6" name="ContentTypeId">
    <vt:lpwstr>0x010100D9F51407A6C71140854D477B57965B5B</vt:lpwstr>
  </property>
  <property fmtid="{D5CDD505-2E9C-101B-9397-08002B2CF9AE}" pid="7" name="_dlc_DocIdItemGuid">
    <vt:lpwstr>f1cdc44e-be35-4fcc-9d5a-03b108fb6f3a</vt:lpwstr>
  </property>
  <property fmtid="{D5CDD505-2E9C-101B-9397-08002B2CF9AE}" pid="8" name="Order">
    <vt:r8>20000</vt:r8>
  </property>
  <property fmtid="{D5CDD505-2E9C-101B-9397-08002B2CF9AE}" pid="9" name="TemplateUrl">
    <vt:lpwstr/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">
    <vt:lpwstr/>
  </property>
  <property fmtid="{D5CDD505-2E9C-101B-9397-08002B2CF9AE}" pid="13" name="_SourceUrl">
    <vt:lpwstr/>
  </property>
  <property fmtid="{D5CDD505-2E9C-101B-9397-08002B2CF9AE}" pid="14" name="_SharedFileIndex">
    <vt:lpwstr/>
  </property>
</Properties>
</file>